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of Science </w:t>
            </w:r>
            <w:r w:rsidRPr="00694496">
              <w:br/>
            </w:r>
            <w:r w:rsidRPr="00694496">
              <w:rPr>
                <w:b w:val="0"/>
              </w:rPr>
              <w:t>im Studiengang Wirtschafts</w:t>
            </w:r>
            <w:r w:rsidR="00106852" w:rsidRPr="00694496">
              <w:rPr>
                <w:b w:val="0"/>
              </w:rPr>
              <w:t>Netze</w:t>
            </w:r>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1FB3AD13"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340859">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rsidRPr="00694496">
                  <w:t>Katharina Schemel</w:t>
                </w:r>
              </w:sdtContent>
            </w:sdt>
            <w:r w:rsidRPr="00694496">
              <w:t xml:space="preserve"> erklären hiermit an Eides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42F65699"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340859">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13311C9A" w14:textId="62936623" w:rsidR="00180837"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563624" w:history="1">
        <w:r w:rsidR="00180837" w:rsidRPr="00AA6D99">
          <w:rPr>
            <w:rStyle w:val="Hyperlink"/>
            <w:noProof/>
          </w:rPr>
          <w:t>1</w:t>
        </w:r>
        <w:r w:rsidR="00180837">
          <w:rPr>
            <w:rFonts w:asciiTheme="minorHAnsi" w:eastAsiaTheme="minorEastAsia" w:hAnsiTheme="minorHAnsi" w:cstheme="minorBidi"/>
            <w:noProof/>
            <w:lang w:eastAsia="de-DE" w:bidi="ar-SA"/>
          </w:rPr>
          <w:tab/>
        </w:r>
        <w:r w:rsidR="00180837" w:rsidRPr="00AA6D99">
          <w:rPr>
            <w:rStyle w:val="Hyperlink"/>
            <w:noProof/>
          </w:rPr>
          <w:t>Einleitung</w:t>
        </w:r>
        <w:r w:rsidR="00180837">
          <w:rPr>
            <w:noProof/>
            <w:webHidden/>
          </w:rPr>
          <w:tab/>
        </w:r>
        <w:r w:rsidR="00180837">
          <w:rPr>
            <w:noProof/>
            <w:webHidden/>
          </w:rPr>
          <w:fldChar w:fldCharType="begin"/>
        </w:r>
        <w:r w:rsidR="00180837">
          <w:rPr>
            <w:noProof/>
            <w:webHidden/>
          </w:rPr>
          <w:instrText xml:space="preserve"> PAGEREF _Toc33563624 \h </w:instrText>
        </w:r>
        <w:r w:rsidR="00180837">
          <w:rPr>
            <w:noProof/>
            <w:webHidden/>
          </w:rPr>
        </w:r>
        <w:r w:rsidR="00180837">
          <w:rPr>
            <w:noProof/>
            <w:webHidden/>
          </w:rPr>
          <w:fldChar w:fldCharType="separate"/>
        </w:r>
        <w:r w:rsidR="00340859">
          <w:rPr>
            <w:noProof/>
            <w:webHidden/>
          </w:rPr>
          <w:t>1</w:t>
        </w:r>
        <w:r w:rsidR="00180837">
          <w:rPr>
            <w:noProof/>
            <w:webHidden/>
          </w:rPr>
          <w:fldChar w:fldCharType="end"/>
        </w:r>
      </w:hyperlink>
    </w:p>
    <w:p w14:paraId="5E22FA03" w14:textId="738A1907"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25" w:history="1">
        <w:r w:rsidRPr="00AA6D99">
          <w:rPr>
            <w:rStyle w:val="Hyperlink"/>
            <w:noProof/>
          </w:rPr>
          <w:t>1.1</w:t>
        </w:r>
        <w:r>
          <w:rPr>
            <w:rFonts w:asciiTheme="minorHAnsi" w:eastAsiaTheme="minorEastAsia" w:hAnsiTheme="minorHAnsi" w:cstheme="minorBidi"/>
            <w:noProof/>
            <w:lang w:eastAsia="de-DE" w:bidi="ar-SA"/>
          </w:rPr>
          <w:tab/>
        </w:r>
        <w:r w:rsidRPr="00AA6D99">
          <w:rPr>
            <w:rStyle w:val="Hyperlink"/>
            <w:noProof/>
          </w:rPr>
          <w:t>Motivation</w:t>
        </w:r>
        <w:r>
          <w:rPr>
            <w:noProof/>
            <w:webHidden/>
          </w:rPr>
          <w:tab/>
        </w:r>
        <w:r>
          <w:rPr>
            <w:noProof/>
            <w:webHidden/>
          </w:rPr>
          <w:fldChar w:fldCharType="begin"/>
        </w:r>
        <w:r>
          <w:rPr>
            <w:noProof/>
            <w:webHidden/>
          </w:rPr>
          <w:instrText xml:space="preserve"> PAGEREF _Toc33563625 \h </w:instrText>
        </w:r>
        <w:r>
          <w:rPr>
            <w:noProof/>
            <w:webHidden/>
          </w:rPr>
        </w:r>
        <w:r>
          <w:rPr>
            <w:noProof/>
            <w:webHidden/>
          </w:rPr>
          <w:fldChar w:fldCharType="separate"/>
        </w:r>
        <w:r w:rsidR="00340859">
          <w:rPr>
            <w:noProof/>
            <w:webHidden/>
          </w:rPr>
          <w:t>2</w:t>
        </w:r>
        <w:r>
          <w:rPr>
            <w:noProof/>
            <w:webHidden/>
          </w:rPr>
          <w:fldChar w:fldCharType="end"/>
        </w:r>
      </w:hyperlink>
    </w:p>
    <w:p w14:paraId="7EDE3C86" w14:textId="58EB62C0"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26" w:history="1">
        <w:r w:rsidRPr="00AA6D99">
          <w:rPr>
            <w:rStyle w:val="Hyperlink"/>
            <w:noProof/>
          </w:rPr>
          <w:t>1.2</w:t>
        </w:r>
        <w:r>
          <w:rPr>
            <w:rFonts w:asciiTheme="minorHAnsi" w:eastAsiaTheme="minorEastAsia" w:hAnsiTheme="minorHAnsi" w:cstheme="minorBidi"/>
            <w:noProof/>
            <w:lang w:eastAsia="de-DE" w:bidi="ar-SA"/>
          </w:rPr>
          <w:tab/>
        </w:r>
        <w:r w:rsidRPr="00AA6D99">
          <w:rPr>
            <w:rStyle w:val="Hyperlink"/>
            <w:noProof/>
          </w:rPr>
          <w:t>Ziel der Arbeit</w:t>
        </w:r>
        <w:r>
          <w:rPr>
            <w:noProof/>
            <w:webHidden/>
          </w:rPr>
          <w:tab/>
        </w:r>
        <w:r>
          <w:rPr>
            <w:noProof/>
            <w:webHidden/>
          </w:rPr>
          <w:fldChar w:fldCharType="begin"/>
        </w:r>
        <w:r>
          <w:rPr>
            <w:noProof/>
            <w:webHidden/>
          </w:rPr>
          <w:instrText xml:space="preserve"> PAGEREF _Toc33563626 \h </w:instrText>
        </w:r>
        <w:r>
          <w:rPr>
            <w:noProof/>
            <w:webHidden/>
          </w:rPr>
        </w:r>
        <w:r>
          <w:rPr>
            <w:noProof/>
            <w:webHidden/>
          </w:rPr>
          <w:fldChar w:fldCharType="separate"/>
        </w:r>
        <w:r w:rsidR="00340859">
          <w:rPr>
            <w:noProof/>
            <w:webHidden/>
          </w:rPr>
          <w:t>3</w:t>
        </w:r>
        <w:r>
          <w:rPr>
            <w:noProof/>
            <w:webHidden/>
          </w:rPr>
          <w:fldChar w:fldCharType="end"/>
        </w:r>
      </w:hyperlink>
    </w:p>
    <w:p w14:paraId="2EC4CF0D" w14:textId="61251810" w:rsidR="00180837" w:rsidRDefault="00180837">
      <w:pPr>
        <w:pStyle w:val="Verzeichnis1"/>
        <w:tabs>
          <w:tab w:val="left" w:pos="880"/>
          <w:tab w:val="right" w:leader="dot" w:pos="9062"/>
        </w:tabs>
        <w:rPr>
          <w:rFonts w:asciiTheme="minorHAnsi" w:eastAsiaTheme="minorEastAsia" w:hAnsiTheme="minorHAnsi" w:cstheme="minorBidi"/>
          <w:noProof/>
          <w:lang w:eastAsia="de-DE" w:bidi="ar-SA"/>
        </w:rPr>
      </w:pPr>
      <w:hyperlink w:anchor="_Toc33563627" w:history="1">
        <w:r w:rsidRPr="00AA6D99">
          <w:rPr>
            <w:rStyle w:val="Hyperlink"/>
            <w:noProof/>
          </w:rPr>
          <w:t>2</w:t>
        </w:r>
        <w:r>
          <w:rPr>
            <w:rFonts w:asciiTheme="minorHAnsi" w:eastAsiaTheme="minorEastAsia" w:hAnsiTheme="minorHAnsi" w:cstheme="minorBidi"/>
            <w:noProof/>
            <w:lang w:eastAsia="de-DE" w:bidi="ar-SA"/>
          </w:rPr>
          <w:tab/>
        </w:r>
        <w:r w:rsidRPr="00AA6D99">
          <w:rPr>
            <w:rStyle w:val="Hyperlink"/>
            <w:noProof/>
          </w:rPr>
          <w:t>Grundlagen</w:t>
        </w:r>
        <w:r>
          <w:rPr>
            <w:noProof/>
            <w:webHidden/>
          </w:rPr>
          <w:tab/>
        </w:r>
        <w:r>
          <w:rPr>
            <w:noProof/>
            <w:webHidden/>
          </w:rPr>
          <w:fldChar w:fldCharType="begin"/>
        </w:r>
        <w:r>
          <w:rPr>
            <w:noProof/>
            <w:webHidden/>
          </w:rPr>
          <w:instrText xml:space="preserve"> PAGEREF _Toc33563627 \h </w:instrText>
        </w:r>
        <w:r>
          <w:rPr>
            <w:noProof/>
            <w:webHidden/>
          </w:rPr>
        </w:r>
        <w:r>
          <w:rPr>
            <w:noProof/>
            <w:webHidden/>
          </w:rPr>
          <w:fldChar w:fldCharType="separate"/>
        </w:r>
        <w:r w:rsidR="00340859">
          <w:rPr>
            <w:noProof/>
            <w:webHidden/>
          </w:rPr>
          <w:t>5</w:t>
        </w:r>
        <w:r>
          <w:rPr>
            <w:noProof/>
            <w:webHidden/>
          </w:rPr>
          <w:fldChar w:fldCharType="end"/>
        </w:r>
      </w:hyperlink>
    </w:p>
    <w:p w14:paraId="4F47EEA1" w14:textId="47204DF7"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28" w:history="1">
        <w:r w:rsidRPr="00AA6D99">
          <w:rPr>
            <w:rStyle w:val="Hyperlink"/>
            <w:noProof/>
          </w:rPr>
          <w:t>2.1</w:t>
        </w:r>
        <w:r>
          <w:rPr>
            <w:rFonts w:asciiTheme="minorHAnsi" w:eastAsiaTheme="minorEastAsia" w:hAnsiTheme="minorHAnsi" w:cstheme="minorBidi"/>
            <w:noProof/>
            <w:lang w:eastAsia="de-DE" w:bidi="ar-SA"/>
          </w:rPr>
          <w:tab/>
        </w:r>
        <w:r w:rsidRPr="00AA6D99">
          <w:rPr>
            <w:rStyle w:val="Hyperlink"/>
            <w:noProof/>
          </w:rPr>
          <w:t>Enterprise Architecture Management</w:t>
        </w:r>
        <w:r>
          <w:rPr>
            <w:noProof/>
            <w:webHidden/>
          </w:rPr>
          <w:tab/>
        </w:r>
        <w:r>
          <w:rPr>
            <w:noProof/>
            <w:webHidden/>
          </w:rPr>
          <w:fldChar w:fldCharType="begin"/>
        </w:r>
        <w:r>
          <w:rPr>
            <w:noProof/>
            <w:webHidden/>
          </w:rPr>
          <w:instrText xml:space="preserve"> PAGEREF _Toc33563628 \h </w:instrText>
        </w:r>
        <w:r>
          <w:rPr>
            <w:noProof/>
            <w:webHidden/>
          </w:rPr>
        </w:r>
        <w:r>
          <w:rPr>
            <w:noProof/>
            <w:webHidden/>
          </w:rPr>
          <w:fldChar w:fldCharType="separate"/>
        </w:r>
        <w:r w:rsidR="00340859">
          <w:rPr>
            <w:noProof/>
            <w:webHidden/>
          </w:rPr>
          <w:t>5</w:t>
        </w:r>
        <w:r>
          <w:rPr>
            <w:noProof/>
            <w:webHidden/>
          </w:rPr>
          <w:fldChar w:fldCharType="end"/>
        </w:r>
      </w:hyperlink>
    </w:p>
    <w:p w14:paraId="159A6637" w14:textId="06F01477"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29" w:history="1">
        <w:r w:rsidRPr="00AA6D99">
          <w:rPr>
            <w:rStyle w:val="Hyperlink"/>
            <w:noProof/>
          </w:rPr>
          <w:t>2.2</w:t>
        </w:r>
        <w:r>
          <w:rPr>
            <w:rFonts w:asciiTheme="minorHAnsi" w:eastAsiaTheme="minorEastAsia" w:hAnsiTheme="minorHAnsi" w:cstheme="minorBidi"/>
            <w:noProof/>
            <w:lang w:eastAsia="de-DE" w:bidi="ar-SA"/>
          </w:rPr>
          <w:tab/>
        </w:r>
        <w:r w:rsidRPr="00AA6D99">
          <w:rPr>
            <w:rStyle w:val="Hyperlink"/>
            <w:noProof/>
          </w:rPr>
          <w:t>Visualisierungskonzepte</w:t>
        </w:r>
        <w:r>
          <w:rPr>
            <w:noProof/>
            <w:webHidden/>
          </w:rPr>
          <w:tab/>
        </w:r>
        <w:r>
          <w:rPr>
            <w:noProof/>
            <w:webHidden/>
          </w:rPr>
          <w:fldChar w:fldCharType="begin"/>
        </w:r>
        <w:r>
          <w:rPr>
            <w:noProof/>
            <w:webHidden/>
          </w:rPr>
          <w:instrText xml:space="preserve"> PAGEREF _Toc33563629 \h </w:instrText>
        </w:r>
        <w:r>
          <w:rPr>
            <w:noProof/>
            <w:webHidden/>
          </w:rPr>
        </w:r>
        <w:r>
          <w:rPr>
            <w:noProof/>
            <w:webHidden/>
          </w:rPr>
          <w:fldChar w:fldCharType="separate"/>
        </w:r>
        <w:r w:rsidR="00340859">
          <w:rPr>
            <w:noProof/>
            <w:webHidden/>
          </w:rPr>
          <w:t>7</w:t>
        </w:r>
        <w:r>
          <w:rPr>
            <w:noProof/>
            <w:webHidden/>
          </w:rPr>
          <w:fldChar w:fldCharType="end"/>
        </w:r>
      </w:hyperlink>
    </w:p>
    <w:p w14:paraId="5F5009A5" w14:textId="1B4B6693"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0" w:history="1">
        <w:r w:rsidRPr="00AA6D99">
          <w:rPr>
            <w:rStyle w:val="Hyperlink"/>
            <w:noProof/>
          </w:rPr>
          <w:t>2.3</w:t>
        </w:r>
        <w:r>
          <w:rPr>
            <w:rFonts w:asciiTheme="minorHAnsi" w:eastAsiaTheme="minorEastAsia" w:hAnsiTheme="minorHAnsi" w:cstheme="minorBidi"/>
            <w:noProof/>
            <w:lang w:eastAsia="de-DE" w:bidi="ar-SA"/>
          </w:rPr>
          <w:tab/>
        </w:r>
        <w:r w:rsidRPr="00AA6D99">
          <w:rPr>
            <w:rStyle w:val="Hyperlink"/>
            <w:noProof/>
          </w:rPr>
          <w:t>Funktionsweise einer Graph-Datenbank</w:t>
        </w:r>
        <w:r>
          <w:rPr>
            <w:noProof/>
            <w:webHidden/>
          </w:rPr>
          <w:tab/>
        </w:r>
        <w:r>
          <w:rPr>
            <w:noProof/>
            <w:webHidden/>
          </w:rPr>
          <w:fldChar w:fldCharType="begin"/>
        </w:r>
        <w:r>
          <w:rPr>
            <w:noProof/>
            <w:webHidden/>
          </w:rPr>
          <w:instrText xml:space="preserve"> PAGEREF _Toc33563630 \h </w:instrText>
        </w:r>
        <w:r>
          <w:rPr>
            <w:noProof/>
            <w:webHidden/>
          </w:rPr>
        </w:r>
        <w:r>
          <w:rPr>
            <w:noProof/>
            <w:webHidden/>
          </w:rPr>
          <w:fldChar w:fldCharType="separate"/>
        </w:r>
        <w:r w:rsidR="00340859">
          <w:rPr>
            <w:noProof/>
            <w:webHidden/>
          </w:rPr>
          <w:t>11</w:t>
        </w:r>
        <w:r>
          <w:rPr>
            <w:noProof/>
            <w:webHidden/>
          </w:rPr>
          <w:fldChar w:fldCharType="end"/>
        </w:r>
      </w:hyperlink>
    </w:p>
    <w:p w14:paraId="1C8EEB97" w14:textId="529B3DE2"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1" w:history="1">
        <w:r w:rsidRPr="00AA6D99">
          <w:rPr>
            <w:rStyle w:val="Hyperlink"/>
            <w:noProof/>
          </w:rPr>
          <w:t>2.4</w:t>
        </w:r>
        <w:r>
          <w:rPr>
            <w:rFonts w:asciiTheme="minorHAnsi" w:eastAsiaTheme="minorEastAsia" w:hAnsiTheme="minorHAnsi" w:cstheme="minorBidi"/>
            <w:noProof/>
            <w:lang w:eastAsia="de-DE" w:bidi="ar-SA"/>
          </w:rPr>
          <w:tab/>
        </w:r>
        <w:r w:rsidRPr="00AA6D99">
          <w:rPr>
            <w:rStyle w:val="Hyperlink"/>
            <w:noProof/>
          </w:rPr>
          <w:t>Cypher</w:t>
        </w:r>
        <w:r>
          <w:rPr>
            <w:noProof/>
            <w:webHidden/>
          </w:rPr>
          <w:tab/>
        </w:r>
        <w:r>
          <w:rPr>
            <w:noProof/>
            <w:webHidden/>
          </w:rPr>
          <w:fldChar w:fldCharType="begin"/>
        </w:r>
        <w:r>
          <w:rPr>
            <w:noProof/>
            <w:webHidden/>
          </w:rPr>
          <w:instrText xml:space="preserve"> PAGEREF _Toc33563631 \h </w:instrText>
        </w:r>
        <w:r>
          <w:rPr>
            <w:noProof/>
            <w:webHidden/>
          </w:rPr>
        </w:r>
        <w:r>
          <w:rPr>
            <w:noProof/>
            <w:webHidden/>
          </w:rPr>
          <w:fldChar w:fldCharType="separate"/>
        </w:r>
        <w:r w:rsidR="00340859">
          <w:rPr>
            <w:noProof/>
            <w:webHidden/>
          </w:rPr>
          <w:t>13</w:t>
        </w:r>
        <w:r>
          <w:rPr>
            <w:noProof/>
            <w:webHidden/>
          </w:rPr>
          <w:fldChar w:fldCharType="end"/>
        </w:r>
      </w:hyperlink>
    </w:p>
    <w:p w14:paraId="31F0C1DE" w14:textId="63E93E9C"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2" w:history="1">
        <w:r w:rsidRPr="00AA6D99">
          <w:rPr>
            <w:rStyle w:val="Hyperlink"/>
            <w:noProof/>
          </w:rPr>
          <w:t>2.5</w:t>
        </w:r>
        <w:r>
          <w:rPr>
            <w:rFonts w:asciiTheme="minorHAnsi" w:eastAsiaTheme="minorEastAsia" w:hAnsiTheme="minorHAnsi" w:cstheme="minorBidi"/>
            <w:noProof/>
            <w:lang w:eastAsia="de-DE" w:bidi="ar-SA"/>
          </w:rPr>
          <w:tab/>
        </w:r>
        <w:r w:rsidRPr="00AA6D99">
          <w:rPr>
            <w:rStyle w:val="Hyperlink"/>
            <w:noProof/>
          </w:rPr>
          <w:t>Node.js</w:t>
        </w:r>
        <w:r>
          <w:rPr>
            <w:noProof/>
            <w:webHidden/>
          </w:rPr>
          <w:tab/>
        </w:r>
        <w:r>
          <w:rPr>
            <w:noProof/>
            <w:webHidden/>
          </w:rPr>
          <w:fldChar w:fldCharType="begin"/>
        </w:r>
        <w:r>
          <w:rPr>
            <w:noProof/>
            <w:webHidden/>
          </w:rPr>
          <w:instrText xml:space="preserve"> PAGEREF _Toc33563632 \h </w:instrText>
        </w:r>
        <w:r>
          <w:rPr>
            <w:noProof/>
            <w:webHidden/>
          </w:rPr>
        </w:r>
        <w:r>
          <w:rPr>
            <w:noProof/>
            <w:webHidden/>
          </w:rPr>
          <w:fldChar w:fldCharType="separate"/>
        </w:r>
        <w:r w:rsidR="00340859">
          <w:rPr>
            <w:noProof/>
            <w:webHidden/>
          </w:rPr>
          <w:t>15</w:t>
        </w:r>
        <w:r>
          <w:rPr>
            <w:noProof/>
            <w:webHidden/>
          </w:rPr>
          <w:fldChar w:fldCharType="end"/>
        </w:r>
      </w:hyperlink>
    </w:p>
    <w:p w14:paraId="7C4A3C75" w14:textId="433CA02E"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3" w:history="1">
        <w:r w:rsidRPr="00AA6D99">
          <w:rPr>
            <w:rStyle w:val="Hyperlink"/>
            <w:noProof/>
          </w:rPr>
          <w:t>2.6</w:t>
        </w:r>
        <w:r>
          <w:rPr>
            <w:rFonts w:asciiTheme="minorHAnsi" w:eastAsiaTheme="minorEastAsia" w:hAnsiTheme="minorHAnsi" w:cstheme="minorBidi"/>
            <w:noProof/>
            <w:lang w:eastAsia="de-DE" w:bidi="ar-SA"/>
          </w:rPr>
          <w:tab/>
        </w:r>
        <w:r w:rsidRPr="00AA6D99">
          <w:rPr>
            <w:rStyle w:val="Hyperlink"/>
            <w:noProof/>
          </w:rPr>
          <w:t>Webserver</w:t>
        </w:r>
        <w:r>
          <w:rPr>
            <w:noProof/>
            <w:webHidden/>
          </w:rPr>
          <w:tab/>
        </w:r>
        <w:r>
          <w:rPr>
            <w:noProof/>
            <w:webHidden/>
          </w:rPr>
          <w:fldChar w:fldCharType="begin"/>
        </w:r>
        <w:r>
          <w:rPr>
            <w:noProof/>
            <w:webHidden/>
          </w:rPr>
          <w:instrText xml:space="preserve"> PAGEREF _Toc33563633 \h </w:instrText>
        </w:r>
        <w:r>
          <w:rPr>
            <w:noProof/>
            <w:webHidden/>
          </w:rPr>
        </w:r>
        <w:r>
          <w:rPr>
            <w:noProof/>
            <w:webHidden/>
          </w:rPr>
          <w:fldChar w:fldCharType="separate"/>
        </w:r>
        <w:r w:rsidR="00340859">
          <w:rPr>
            <w:noProof/>
            <w:webHidden/>
          </w:rPr>
          <w:t>16</w:t>
        </w:r>
        <w:r>
          <w:rPr>
            <w:noProof/>
            <w:webHidden/>
          </w:rPr>
          <w:fldChar w:fldCharType="end"/>
        </w:r>
      </w:hyperlink>
    </w:p>
    <w:p w14:paraId="46FE5A67" w14:textId="49AF1640"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4" w:history="1">
        <w:r w:rsidRPr="00AA6D99">
          <w:rPr>
            <w:rStyle w:val="Hyperlink"/>
            <w:noProof/>
          </w:rPr>
          <w:t>2.7</w:t>
        </w:r>
        <w:r>
          <w:rPr>
            <w:rFonts w:asciiTheme="minorHAnsi" w:eastAsiaTheme="minorEastAsia" w:hAnsiTheme="minorHAnsi" w:cstheme="minorBidi"/>
            <w:noProof/>
            <w:lang w:eastAsia="de-DE" w:bidi="ar-SA"/>
          </w:rPr>
          <w:tab/>
        </w:r>
        <w:r w:rsidRPr="00AA6D99">
          <w:rPr>
            <w:rStyle w:val="Hyperlink"/>
            <w:noProof/>
          </w:rPr>
          <w:t>Webtechnologien zur Visualisierung</w:t>
        </w:r>
        <w:r>
          <w:rPr>
            <w:noProof/>
            <w:webHidden/>
          </w:rPr>
          <w:tab/>
        </w:r>
        <w:r>
          <w:rPr>
            <w:noProof/>
            <w:webHidden/>
          </w:rPr>
          <w:fldChar w:fldCharType="begin"/>
        </w:r>
        <w:r>
          <w:rPr>
            <w:noProof/>
            <w:webHidden/>
          </w:rPr>
          <w:instrText xml:space="preserve"> PAGEREF _Toc33563634 \h </w:instrText>
        </w:r>
        <w:r>
          <w:rPr>
            <w:noProof/>
            <w:webHidden/>
          </w:rPr>
        </w:r>
        <w:r>
          <w:rPr>
            <w:noProof/>
            <w:webHidden/>
          </w:rPr>
          <w:fldChar w:fldCharType="separate"/>
        </w:r>
        <w:r w:rsidR="00340859">
          <w:rPr>
            <w:noProof/>
            <w:webHidden/>
          </w:rPr>
          <w:t>17</w:t>
        </w:r>
        <w:r>
          <w:rPr>
            <w:noProof/>
            <w:webHidden/>
          </w:rPr>
          <w:fldChar w:fldCharType="end"/>
        </w:r>
      </w:hyperlink>
    </w:p>
    <w:p w14:paraId="26DEEBAC" w14:textId="50D89E53" w:rsidR="00180837" w:rsidRDefault="00180837">
      <w:pPr>
        <w:pStyle w:val="Verzeichnis1"/>
        <w:tabs>
          <w:tab w:val="left" w:pos="880"/>
          <w:tab w:val="right" w:leader="dot" w:pos="9062"/>
        </w:tabs>
        <w:rPr>
          <w:rFonts w:asciiTheme="minorHAnsi" w:eastAsiaTheme="minorEastAsia" w:hAnsiTheme="minorHAnsi" w:cstheme="minorBidi"/>
          <w:noProof/>
          <w:lang w:eastAsia="de-DE" w:bidi="ar-SA"/>
        </w:rPr>
      </w:pPr>
      <w:hyperlink w:anchor="_Toc33563635" w:history="1">
        <w:r w:rsidRPr="00AA6D99">
          <w:rPr>
            <w:rStyle w:val="Hyperlink"/>
            <w:noProof/>
          </w:rPr>
          <w:t>3</w:t>
        </w:r>
        <w:r>
          <w:rPr>
            <w:rFonts w:asciiTheme="minorHAnsi" w:eastAsiaTheme="minorEastAsia" w:hAnsiTheme="minorHAnsi" w:cstheme="minorBidi"/>
            <w:noProof/>
            <w:lang w:eastAsia="de-DE" w:bidi="ar-SA"/>
          </w:rPr>
          <w:tab/>
        </w:r>
        <w:r w:rsidRPr="00AA6D99">
          <w:rPr>
            <w:rStyle w:val="Hyperlink"/>
            <w:noProof/>
          </w:rPr>
          <w:t>Konzeption</w:t>
        </w:r>
        <w:r>
          <w:rPr>
            <w:noProof/>
            <w:webHidden/>
          </w:rPr>
          <w:tab/>
        </w:r>
        <w:r>
          <w:rPr>
            <w:noProof/>
            <w:webHidden/>
          </w:rPr>
          <w:fldChar w:fldCharType="begin"/>
        </w:r>
        <w:r>
          <w:rPr>
            <w:noProof/>
            <w:webHidden/>
          </w:rPr>
          <w:instrText xml:space="preserve"> PAGEREF _Toc33563635 \h </w:instrText>
        </w:r>
        <w:r>
          <w:rPr>
            <w:noProof/>
            <w:webHidden/>
          </w:rPr>
        </w:r>
        <w:r>
          <w:rPr>
            <w:noProof/>
            <w:webHidden/>
          </w:rPr>
          <w:fldChar w:fldCharType="separate"/>
        </w:r>
        <w:r w:rsidR="00340859">
          <w:rPr>
            <w:noProof/>
            <w:webHidden/>
          </w:rPr>
          <w:t>19</w:t>
        </w:r>
        <w:r>
          <w:rPr>
            <w:noProof/>
            <w:webHidden/>
          </w:rPr>
          <w:fldChar w:fldCharType="end"/>
        </w:r>
      </w:hyperlink>
    </w:p>
    <w:p w14:paraId="5103FF8C" w14:textId="7FA735C6"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6" w:history="1">
        <w:r w:rsidRPr="00AA6D99">
          <w:rPr>
            <w:rStyle w:val="Hyperlink"/>
            <w:noProof/>
          </w:rPr>
          <w:t>3.1</w:t>
        </w:r>
        <w:r>
          <w:rPr>
            <w:rFonts w:asciiTheme="minorHAnsi" w:eastAsiaTheme="minorEastAsia" w:hAnsiTheme="minorHAnsi" w:cstheme="minorBidi"/>
            <w:noProof/>
            <w:lang w:eastAsia="de-DE" w:bidi="ar-SA"/>
          </w:rPr>
          <w:tab/>
        </w:r>
        <w:r w:rsidRPr="00AA6D99">
          <w:rPr>
            <w:rStyle w:val="Hyperlink"/>
            <w:noProof/>
          </w:rPr>
          <w:t>Graphenmodell</w:t>
        </w:r>
        <w:r>
          <w:rPr>
            <w:noProof/>
            <w:webHidden/>
          </w:rPr>
          <w:tab/>
        </w:r>
        <w:r>
          <w:rPr>
            <w:noProof/>
            <w:webHidden/>
          </w:rPr>
          <w:fldChar w:fldCharType="begin"/>
        </w:r>
        <w:r>
          <w:rPr>
            <w:noProof/>
            <w:webHidden/>
          </w:rPr>
          <w:instrText xml:space="preserve"> PAGEREF _Toc33563636 \h </w:instrText>
        </w:r>
        <w:r>
          <w:rPr>
            <w:noProof/>
            <w:webHidden/>
          </w:rPr>
        </w:r>
        <w:r>
          <w:rPr>
            <w:noProof/>
            <w:webHidden/>
          </w:rPr>
          <w:fldChar w:fldCharType="separate"/>
        </w:r>
        <w:r w:rsidR="00340859">
          <w:rPr>
            <w:noProof/>
            <w:webHidden/>
          </w:rPr>
          <w:t>19</w:t>
        </w:r>
        <w:r>
          <w:rPr>
            <w:noProof/>
            <w:webHidden/>
          </w:rPr>
          <w:fldChar w:fldCharType="end"/>
        </w:r>
      </w:hyperlink>
    </w:p>
    <w:p w14:paraId="216F8470" w14:textId="07169C95"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7" w:history="1">
        <w:r w:rsidRPr="00AA6D99">
          <w:rPr>
            <w:rStyle w:val="Hyperlink"/>
            <w:noProof/>
          </w:rPr>
          <w:t>3.2</w:t>
        </w:r>
        <w:r>
          <w:rPr>
            <w:rFonts w:asciiTheme="minorHAnsi" w:eastAsiaTheme="minorEastAsia" w:hAnsiTheme="minorHAnsi" w:cstheme="minorBidi"/>
            <w:noProof/>
            <w:lang w:eastAsia="de-DE" w:bidi="ar-SA"/>
          </w:rPr>
          <w:tab/>
        </w:r>
        <w:r w:rsidRPr="00AA6D99">
          <w:rPr>
            <w:rStyle w:val="Hyperlink"/>
            <w:noProof/>
          </w:rPr>
          <w:t>Visualisierungskonzepte für Graphen</w:t>
        </w:r>
        <w:r>
          <w:rPr>
            <w:noProof/>
            <w:webHidden/>
          </w:rPr>
          <w:tab/>
        </w:r>
        <w:r>
          <w:rPr>
            <w:noProof/>
            <w:webHidden/>
          </w:rPr>
          <w:fldChar w:fldCharType="begin"/>
        </w:r>
        <w:r>
          <w:rPr>
            <w:noProof/>
            <w:webHidden/>
          </w:rPr>
          <w:instrText xml:space="preserve"> PAGEREF _Toc33563637 \h </w:instrText>
        </w:r>
        <w:r>
          <w:rPr>
            <w:noProof/>
            <w:webHidden/>
          </w:rPr>
        </w:r>
        <w:r>
          <w:rPr>
            <w:noProof/>
            <w:webHidden/>
          </w:rPr>
          <w:fldChar w:fldCharType="separate"/>
        </w:r>
        <w:r w:rsidR="00340859">
          <w:rPr>
            <w:noProof/>
            <w:webHidden/>
          </w:rPr>
          <w:t>21</w:t>
        </w:r>
        <w:r>
          <w:rPr>
            <w:noProof/>
            <w:webHidden/>
          </w:rPr>
          <w:fldChar w:fldCharType="end"/>
        </w:r>
      </w:hyperlink>
    </w:p>
    <w:p w14:paraId="4E3889B7" w14:textId="4F193B63"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38" w:history="1">
        <w:r w:rsidRPr="00AA6D99">
          <w:rPr>
            <w:rStyle w:val="Hyperlink"/>
            <w:noProof/>
          </w:rPr>
          <w:t>3.3</w:t>
        </w:r>
        <w:r>
          <w:rPr>
            <w:rFonts w:asciiTheme="minorHAnsi" w:eastAsiaTheme="minorEastAsia" w:hAnsiTheme="minorHAnsi" w:cstheme="minorBidi"/>
            <w:noProof/>
            <w:lang w:eastAsia="de-DE" w:bidi="ar-SA"/>
          </w:rPr>
          <w:tab/>
        </w:r>
        <w:r w:rsidRPr="00AA6D99">
          <w:rPr>
            <w:rStyle w:val="Hyperlink"/>
            <w:noProof/>
          </w:rPr>
          <w:t>Kombiniertes Visualisierungskonzept</w:t>
        </w:r>
        <w:r>
          <w:rPr>
            <w:noProof/>
            <w:webHidden/>
          </w:rPr>
          <w:tab/>
        </w:r>
        <w:r>
          <w:rPr>
            <w:noProof/>
            <w:webHidden/>
          </w:rPr>
          <w:fldChar w:fldCharType="begin"/>
        </w:r>
        <w:r>
          <w:rPr>
            <w:noProof/>
            <w:webHidden/>
          </w:rPr>
          <w:instrText xml:space="preserve"> PAGEREF _Toc33563638 \h </w:instrText>
        </w:r>
        <w:r>
          <w:rPr>
            <w:noProof/>
            <w:webHidden/>
          </w:rPr>
        </w:r>
        <w:r>
          <w:rPr>
            <w:noProof/>
            <w:webHidden/>
          </w:rPr>
          <w:fldChar w:fldCharType="separate"/>
        </w:r>
        <w:r w:rsidR="00340859">
          <w:rPr>
            <w:noProof/>
            <w:webHidden/>
          </w:rPr>
          <w:t>24</w:t>
        </w:r>
        <w:r>
          <w:rPr>
            <w:noProof/>
            <w:webHidden/>
          </w:rPr>
          <w:fldChar w:fldCharType="end"/>
        </w:r>
      </w:hyperlink>
    </w:p>
    <w:p w14:paraId="6A0800D4" w14:textId="50677872" w:rsidR="00180837" w:rsidRDefault="00180837">
      <w:pPr>
        <w:pStyle w:val="Verzeichnis1"/>
        <w:tabs>
          <w:tab w:val="left" w:pos="880"/>
          <w:tab w:val="right" w:leader="dot" w:pos="9062"/>
        </w:tabs>
        <w:rPr>
          <w:rFonts w:asciiTheme="minorHAnsi" w:eastAsiaTheme="minorEastAsia" w:hAnsiTheme="minorHAnsi" w:cstheme="minorBidi"/>
          <w:noProof/>
          <w:lang w:eastAsia="de-DE" w:bidi="ar-SA"/>
        </w:rPr>
      </w:pPr>
      <w:hyperlink w:anchor="_Toc33563639" w:history="1">
        <w:r w:rsidRPr="00AA6D99">
          <w:rPr>
            <w:rStyle w:val="Hyperlink"/>
            <w:noProof/>
          </w:rPr>
          <w:t>4</w:t>
        </w:r>
        <w:r>
          <w:rPr>
            <w:rFonts w:asciiTheme="minorHAnsi" w:eastAsiaTheme="minorEastAsia" w:hAnsiTheme="minorHAnsi" w:cstheme="minorBidi"/>
            <w:noProof/>
            <w:lang w:eastAsia="de-DE" w:bidi="ar-SA"/>
          </w:rPr>
          <w:tab/>
        </w:r>
        <w:r w:rsidRPr="00AA6D99">
          <w:rPr>
            <w:rStyle w:val="Hyperlink"/>
            <w:noProof/>
          </w:rPr>
          <w:t>Implementierung</w:t>
        </w:r>
        <w:r>
          <w:rPr>
            <w:noProof/>
            <w:webHidden/>
          </w:rPr>
          <w:tab/>
        </w:r>
        <w:r>
          <w:rPr>
            <w:noProof/>
            <w:webHidden/>
          </w:rPr>
          <w:fldChar w:fldCharType="begin"/>
        </w:r>
        <w:r>
          <w:rPr>
            <w:noProof/>
            <w:webHidden/>
          </w:rPr>
          <w:instrText xml:space="preserve"> PAGEREF _Toc33563639 \h </w:instrText>
        </w:r>
        <w:r>
          <w:rPr>
            <w:noProof/>
            <w:webHidden/>
          </w:rPr>
        </w:r>
        <w:r>
          <w:rPr>
            <w:noProof/>
            <w:webHidden/>
          </w:rPr>
          <w:fldChar w:fldCharType="separate"/>
        </w:r>
        <w:r w:rsidR="00340859">
          <w:rPr>
            <w:noProof/>
            <w:webHidden/>
          </w:rPr>
          <w:t>29</w:t>
        </w:r>
        <w:r>
          <w:rPr>
            <w:noProof/>
            <w:webHidden/>
          </w:rPr>
          <w:fldChar w:fldCharType="end"/>
        </w:r>
      </w:hyperlink>
    </w:p>
    <w:p w14:paraId="5014AC91" w14:textId="76B81294"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0" w:history="1">
        <w:r w:rsidRPr="00AA6D99">
          <w:rPr>
            <w:rStyle w:val="Hyperlink"/>
            <w:noProof/>
          </w:rPr>
          <w:t>4.1</w:t>
        </w:r>
        <w:r>
          <w:rPr>
            <w:rFonts w:asciiTheme="minorHAnsi" w:eastAsiaTheme="minorEastAsia" w:hAnsiTheme="minorHAnsi" w:cstheme="minorBidi"/>
            <w:noProof/>
            <w:lang w:eastAsia="de-DE" w:bidi="ar-SA"/>
          </w:rPr>
          <w:tab/>
        </w:r>
        <w:r w:rsidRPr="00AA6D99">
          <w:rPr>
            <w:rStyle w:val="Hyperlink"/>
            <w:noProof/>
          </w:rPr>
          <w:t>Infrastrukturaufbau</w:t>
        </w:r>
        <w:r>
          <w:rPr>
            <w:noProof/>
            <w:webHidden/>
          </w:rPr>
          <w:tab/>
        </w:r>
        <w:r>
          <w:rPr>
            <w:noProof/>
            <w:webHidden/>
          </w:rPr>
          <w:fldChar w:fldCharType="begin"/>
        </w:r>
        <w:r>
          <w:rPr>
            <w:noProof/>
            <w:webHidden/>
          </w:rPr>
          <w:instrText xml:space="preserve"> PAGEREF _Toc33563640 \h </w:instrText>
        </w:r>
        <w:r>
          <w:rPr>
            <w:noProof/>
            <w:webHidden/>
          </w:rPr>
        </w:r>
        <w:r>
          <w:rPr>
            <w:noProof/>
            <w:webHidden/>
          </w:rPr>
          <w:fldChar w:fldCharType="separate"/>
        </w:r>
        <w:r w:rsidR="00340859">
          <w:rPr>
            <w:noProof/>
            <w:webHidden/>
          </w:rPr>
          <w:t>29</w:t>
        </w:r>
        <w:r>
          <w:rPr>
            <w:noProof/>
            <w:webHidden/>
          </w:rPr>
          <w:fldChar w:fldCharType="end"/>
        </w:r>
      </w:hyperlink>
    </w:p>
    <w:p w14:paraId="442D1190" w14:textId="3985D61F"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1" w:history="1">
        <w:r w:rsidRPr="00AA6D99">
          <w:rPr>
            <w:rStyle w:val="Hyperlink"/>
            <w:noProof/>
          </w:rPr>
          <w:t>4.2</w:t>
        </w:r>
        <w:r>
          <w:rPr>
            <w:rFonts w:asciiTheme="minorHAnsi" w:eastAsiaTheme="minorEastAsia" w:hAnsiTheme="minorHAnsi" w:cstheme="minorBidi"/>
            <w:noProof/>
            <w:lang w:eastAsia="de-DE" w:bidi="ar-SA"/>
          </w:rPr>
          <w:tab/>
        </w:r>
        <w:r w:rsidRPr="00AA6D99">
          <w:rPr>
            <w:rStyle w:val="Hyperlink"/>
            <w:noProof/>
          </w:rPr>
          <w:t>Entwicklungsumgebung</w:t>
        </w:r>
        <w:r>
          <w:rPr>
            <w:noProof/>
            <w:webHidden/>
          </w:rPr>
          <w:tab/>
        </w:r>
        <w:r>
          <w:rPr>
            <w:noProof/>
            <w:webHidden/>
          </w:rPr>
          <w:fldChar w:fldCharType="begin"/>
        </w:r>
        <w:r>
          <w:rPr>
            <w:noProof/>
            <w:webHidden/>
          </w:rPr>
          <w:instrText xml:space="preserve"> PAGEREF _Toc33563641 \h </w:instrText>
        </w:r>
        <w:r>
          <w:rPr>
            <w:noProof/>
            <w:webHidden/>
          </w:rPr>
        </w:r>
        <w:r>
          <w:rPr>
            <w:noProof/>
            <w:webHidden/>
          </w:rPr>
          <w:fldChar w:fldCharType="separate"/>
        </w:r>
        <w:r w:rsidR="00340859">
          <w:rPr>
            <w:noProof/>
            <w:webHidden/>
          </w:rPr>
          <w:t>30</w:t>
        </w:r>
        <w:r>
          <w:rPr>
            <w:noProof/>
            <w:webHidden/>
          </w:rPr>
          <w:fldChar w:fldCharType="end"/>
        </w:r>
      </w:hyperlink>
    </w:p>
    <w:p w14:paraId="1007A7D1" w14:textId="29312476"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2" w:history="1">
        <w:r w:rsidRPr="00AA6D99">
          <w:rPr>
            <w:rStyle w:val="Hyperlink"/>
            <w:noProof/>
          </w:rPr>
          <w:t>4.3</w:t>
        </w:r>
        <w:r>
          <w:rPr>
            <w:rFonts w:asciiTheme="minorHAnsi" w:eastAsiaTheme="minorEastAsia" w:hAnsiTheme="minorHAnsi" w:cstheme="minorBidi"/>
            <w:noProof/>
            <w:lang w:eastAsia="de-DE" w:bidi="ar-SA"/>
          </w:rPr>
          <w:tab/>
        </w:r>
        <w:r w:rsidRPr="00AA6D99">
          <w:rPr>
            <w:rStyle w:val="Hyperlink"/>
            <w:noProof/>
          </w:rPr>
          <w:t>Beschreibung der implementierten Anwendung</w:t>
        </w:r>
        <w:r>
          <w:rPr>
            <w:noProof/>
            <w:webHidden/>
          </w:rPr>
          <w:tab/>
        </w:r>
        <w:r>
          <w:rPr>
            <w:noProof/>
            <w:webHidden/>
          </w:rPr>
          <w:fldChar w:fldCharType="begin"/>
        </w:r>
        <w:r>
          <w:rPr>
            <w:noProof/>
            <w:webHidden/>
          </w:rPr>
          <w:instrText xml:space="preserve"> PAGEREF _Toc33563642 \h </w:instrText>
        </w:r>
        <w:r>
          <w:rPr>
            <w:noProof/>
            <w:webHidden/>
          </w:rPr>
        </w:r>
        <w:r>
          <w:rPr>
            <w:noProof/>
            <w:webHidden/>
          </w:rPr>
          <w:fldChar w:fldCharType="separate"/>
        </w:r>
        <w:r w:rsidR="00340859">
          <w:rPr>
            <w:noProof/>
            <w:webHidden/>
          </w:rPr>
          <w:t>32</w:t>
        </w:r>
        <w:r>
          <w:rPr>
            <w:noProof/>
            <w:webHidden/>
          </w:rPr>
          <w:fldChar w:fldCharType="end"/>
        </w:r>
      </w:hyperlink>
    </w:p>
    <w:p w14:paraId="10BDC2FD" w14:textId="73D8B421"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3" w:history="1">
        <w:r w:rsidRPr="00AA6D99">
          <w:rPr>
            <w:rStyle w:val="Hyperlink"/>
            <w:noProof/>
          </w:rPr>
          <w:t>4.4</w:t>
        </w:r>
        <w:r>
          <w:rPr>
            <w:rFonts w:asciiTheme="minorHAnsi" w:eastAsiaTheme="minorEastAsia" w:hAnsiTheme="minorHAnsi" w:cstheme="minorBidi"/>
            <w:noProof/>
            <w:lang w:eastAsia="de-DE" w:bidi="ar-SA"/>
          </w:rPr>
          <w:tab/>
        </w:r>
        <w:r w:rsidRPr="00AA6D99">
          <w:rPr>
            <w:rStyle w:val="Hyperlink"/>
            <w:noProof/>
          </w:rPr>
          <w:t>Verwendete Technologien</w:t>
        </w:r>
        <w:r>
          <w:rPr>
            <w:noProof/>
            <w:webHidden/>
          </w:rPr>
          <w:tab/>
        </w:r>
        <w:r>
          <w:rPr>
            <w:noProof/>
            <w:webHidden/>
          </w:rPr>
          <w:fldChar w:fldCharType="begin"/>
        </w:r>
        <w:r>
          <w:rPr>
            <w:noProof/>
            <w:webHidden/>
          </w:rPr>
          <w:instrText xml:space="preserve"> PAGEREF _Toc33563643 \h </w:instrText>
        </w:r>
        <w:r>
          <w:rPr>
            <w:noProof/>
            <w:webHidden/>
          </w:rPr>
        </w:r>
        <w:r>
          <w:rPr>
            <w:noProof/>
            <w:webHidden/>
          </w:rPr>
          <w:fldChar w:fldCharType="separate"/>
        </w:r>
        <w:r w:rsidR="00340859">
          <w:rPr>
            <w:noProof/>
            <w:webHidden/>
          </w:rPr>
          <w:t>37</w:t>
        </w:r>
        <w:r>
          <w:rPr>
            <w:noProof/>
            <w:webHidden/>
          </w:rPr>
          <w:fldChar w:fldCharType="end"/>
        </w:r>
      </w:hyperlink>
    </w:p>
    <w:p w14:paraId="5AEE1104" w14:textId="55442D84"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4" w:history="1">
        <w:r w:rsidRPr="00AA6D99">
          <w:rPr>
            <w:rStyle w:val="Hyperlink"/>
            <w:noProof/>
          </w:rPr>
          <w:t>4.5</w:t>
        </w:r>
        <w:r>
          <w:rPr>
            <w:rFonts w:asciiTheme="minorHAnsi" w:eastAsiaTheme="minorEastAsia" w:hAnsiTheme="minorHAnsi" w:cstheme="minorBidi"/>
            <w:noProof/>
            <w:lang w:eastAsia="de-DE" w:bidi="ar-SA"/>
          </w:rPr>
          <w:tab/>
        </w:r>
        <w:r w:rsidRPr="00AA6D99">
          <w:rPr>
            <w:rStyle w:val="Hyperlink"/>
            <w:noProof/>
          </w:rPr>
          <w:t>Inbetriebnahme der erstellten Anwendung</w:t>
        </w:r>
        <w:r>
          <w:rPr>
            <w:noProof/>
            <w:webHidden/>
          </w:rPr>
          <w:tab/>
        </w:r>
        <w:r>
          <w:rPr>
            <w:noProof/>
            <w:webHidden/>
          </w:rPr>
          <w:fldChar w:fldCharType="begin"/>
        </w:r>
        <w:r>
          <w:rPr>
            <w:noProof/>
            <w:webHidden/>
          </w:rPr>
          <w:instrText xml:space="preserve"> PAGEREF _Toc33563644 \h </w:instrText>
        </w:r>
        <w:r>
          <w:rPr>
            <w:noProof/>
            <w:webHidden/>
          </w:rPr>
        </w:r>
        <w:r>
          <w:rPr>
            <w:noProof/>
            <w:webHidden/>
          </w:rPr>
          <w:fldChar w:fldCharType="separate"/>
        </w:r>
        <w:r w:rsidR="00340859">
          <w:rPr>
            <w:noProof/>
            <w:webHidden/>
          </w:rPr>
          <w:t>38</w:t>
        </w:r>
        <w:r>
          <w:rPr>
            <w:noProof/>
            <w:webHidden/>
          </w:rPr>
          <w:fldChar w:fldCharType="end"/>
        </w:r>
      </w:hyperlink>
    </w:p>
    <w:p w14:paraId="7A0FADA0" w14:textId="27AC3AEE" w:rsidR="00180837" w:rsidRDefault="00180837">
      <w:pPr>
        <w:pStyle w:val="Verzeichnis3"/>
        <w:tabs>
          <w:tab w:val="left" w:pos="1540"/>
          <w:tab w:val="right" w:leader="dot" w:pos="9062"/>
        </w:tabs>
        <w:rPr>
          <w:rFonts w:asciiTheme="minorHAnsi" w:eastAsiaTheme="minorEastAsia" w:hAnsiTheme="minorHAnsi" w:cstheme="minorBidi"/>
          <w:noProof/>
          <w:lang w:eastAsia="de-DE" w:bidi="ar-SA"/>
        </w:rPr>
      </w:pPr>
      <w:hyperlink w:anchor="_Toc33563645" w:history="1">
        <w:r w:rsidRPr="00AA6D99">
          <w:rPr>
            <w:rStyle w:val="Hyperlink"/>
            <w:noProof/>
          </w:rPr>
          <w:t>4.5.1</w:t>
        </w:r>
        <w:r>
          <w:rPr>
            <w:rFonts w:asciiTheme="minorHAnsi" w:eastAsiaTheme="minorEastAsia" w:hAnsiTheme="minorHAnsi" w:cstheme="minorBidi"/>
            <w:noProof/>
            <w:lang w:eastAsia="de-DE" w:bidi="ar-SA"/>
          </w:rPr>
          <w:tab/>
        </w:r>
        <w:r w:rsidRPr="00AA6D99">
          <w:rPr>
            <w:rStyle w:val="Hyperlink"/>
            <w:noProof/>
          </w:rPr>
          <w:t>Inbetriebnahme der Entwicklungsumgebung</w:t>
        </w:r>
        <w:r>
          <w:rPr>
            <w:noProof/>
            <w:webHidden/>
          </w:rPr>
          <w:tab/>
        </w:r>
        <w:r>
          <w:rPr>
            <w:noProof/>
            <w:webHidden/>
          </w:rPr>
          <w:fldChar w:fldCharType="begin"/>
        </w:r>
        <w:r>
          <w:rPr>
            <w:noProof/>
            <w:webHidden/>
          </w:rPr>
          <w:instrText xml:space="preserve"> PAGEREF _Toc33563645 \h </w:instrText>
        </w:r>
        <w:r>
          <w:rPr>
            <w:noProof/>
            <w:webHidden/>
          </w:rPr>
        </w:r>
        <w:r>
          <w:rPr>
            <w:noProof/>
            <w:webHidden/>
          </w:rPr>
          <w:fldChar w:fldCharType="separate"/>
        </w:r>
        <w:r w:rsidR="00340859">
          <w:rPr>
            <w:noProof/>
            <w:webHidden/>
          </w:rPr>
          <w:t>40</w:t>
        </w:r>
        <w:r>
          <w:rPr>
            <w:noProof/>
            <w:webHidden/>
          </w:rPr>
          <w:fldChar w:fldCharType="end"/>
        </w:r>
      </w:hyperlink>
    </w:p>
    <w:p w14:paraId="4684D7E6" w14:textId="3FC3D785" w:rsidR="00180837" w:rsidRDefault="00180837">
      <w:pPr>
        <w:pStyle w:val="Verzeichnis3"/>
        <w:tabs>
          <w:tab w:val="left" w:pos="1540"/>
          <w:tab w:val="right" w:leader="dot" w:pos="9062"/>
        </w:tabs>
        <w:rPr>
          <w:rFonts w:asciiTheme="minorHAnsi" w:eastAsiaTheme="minorEastAsia" w:hAnsiTheme="minorHAnsi" w:cstheme="minorBidi"/>
          <w:noProof/>
          <w:lang w:eastAsia="de-DE" w:bidi="ar-SA"/>
        </w:rPr>
      </w:pPr>
      <w:hyperlink w:anchor="_Toc33563646" w:history="1">
        <w:r w:rsidRPr="00AA6D99">
          <w:rPr>
            <w:rStyle w:val="Hyperlink"/>
            <w:noProof/>
          </w:rPr>
          <w:t>4.5.2</w:t>
        </w:r>
        <w:r>
          <w:rPr>
            <w:rFonts w:asciiTheme="minorHAnsi" w:eastAsiaTheme="minorEastAsia" w:hAnsiTheme="minorHAnsi" w:cstheme="minorBidi"/>
            <w:noProof/>
            <w:lang w:eastAsia="de-DE" w:bidi="ar-SA"/>
          </w:rPr>
          <w:tab/>
        </w:r>
        <w:r w:rsidRPr="00AA6D99">
          <w:rPr>
            <w:rStyle w:val="Hyperlink"/>
            <w:noProof/>
          </w:rPr>
          <w:t>Inbetriebnahme des finalen Build</w:t>
        </w:r>
        <w:r>
          <w:rPr>
            <w:noProof/>
            <w:webHidden/>
          </w:rPr>
          <w:tab/>
        </w:r>
        <w:r>
          <w:rPr>
            <w:noProof/>
            <w:webHidden/>
          </w:rPr>
          <w:fldChar w:fldCharType="begin"/>
        </w:r>
        <w:r>
          <w:rPr>
            <w:noProof/>
            <w:webHidden/>
          </w:rPr>
          <w:instrText xml:space="preserve"> PAGEREF _Toc33563646 \h </w:instrText>
        </w:r>
        <w:r>
          <w:rPr>
            <w:noProof/>
            <w:webHidden/>
          </w:rPr>
        </w:r>
        <w:r>
          <w:rPr>
            <w:noProof/>
            <w:webHidden/>
          </w:rPr>
          <w:fldChar w:fldCharType="separate"/>
        </w:r>
        <w:r w:rsidR="00340859">
          <w:rPr>
            <w:noProof/>
            <w:webHidden/>
          </w:rPr>
          <w:t>42</w:t>
        </w:r>
        <w:r>
          <w:rPr>
            <w:noProof/>
            <w:webHidden/>
          </w:rPr>
          <w:fldChar w:fldCharType="end"/>
        </w:r>
      </w:hyperlink>
    </w:p>
    <w:p w14:paraId="715B674C" w14:textId="6207F443"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47" w:history="1">
        <w:r w:rsidRPr="00AA6D99">
          <w:rPr>
            <w:rStyle w:val="Hyperlink"/>
            <w:noProof/>
          </w:rPr>
          <w:t>4.6</w:t>
        </w:r>
        <w:r>
          <w:rPr>
            <w:rFonts w:asciiTheme="minorHAnsi" w:eastAsiaTheme="minorEastAsia" w:hAnsiTheme="minorHAnsi" w:cstheme="minorBidi"/>
            <w:noProof/>
            <w:lang w:eastAsia="de-DE" w:bidi="ar-SA"/>
          </w:rPr>
          <w:tab/>
        </w:r>
        <w:r w:rsidRPr="00AA6D99">
          <w:rPr>
            <w:rStyle w:val="Hyperlink"/>
            <w:noProof/>
          </w:rPr>
          <w:t>Ergebnisse</w:t>
        </w:r>
        <w:r>
          <w:rPr>
            <w:noProof/>
            <w:webHidden/>
          </w:rPr>
          <w:tab/>
        </w:r>
        <w:r>
          <w:rPr>
            <w:noProof/>
            <w:webHidden/>
          </w:rPr>
          <w:fldChar w:fldCharType="begin"/>
        </w:r>
        <w:r>
          <w:rPr>
            <w:noProof/>
            <w:webHidden/>
          </w:rPr>
          <w:instrText xml:space="preserve"> PAGEREF _Toc33563647 \h </w:instrText>
        </w:r>
        <w:r>
          <w:rPr>
            <w:noProof/>
            <w:webHidden/>
          </w:rPr>
        </w:r>
        <w:r>
          <w:rPr>
            <w:noProof/>
            <w:webHidden/>
          </w:rPr>
          <w:fldChar w:fldCharType="separate"/>
        </w:r>
        <w:r w:rsidR="00340859">
          <w:rPr>
            <w:noProof/>
            <w:webHidden/>
          </w:rPr>
          <w:t>42</w:t>
        </w:r>
        <w:r>
          <w:rPr>
            <w:noProof/>
            <w:webHidden/>
          </w:rPr>
          <w:fldChar w:fldCharType="end"/>
        </w:r>
      </w:hyperlink>
    </w:p>
    <w:p w14:paraId="5A96B928" w14:textId="407046E7" w:rsidR="00180837" w:rsidRDefault="00180837">
      <w:pPr>
        <w:pStyle w:val="Verzeichnis1"/>
        <w:tabs>
          <w:tab w:val="left" w:pos="880"/>
          <w:tab w:val="right" w:leader="dot" w:pos="9062"/>
        </w:tabs>
        <w:rPr>
          <w:rFonts w:asciiTheme="minorHAnsi" w:eastAsiaTheme="minorEastAsia" w:hAnsiTheme="minorHAnsi" w:cstheme="minorBidi"/>
          <w:noProof/>
          <w:lang w:eastAsia="de-DE" w:bidi="ar-SA"/>
        </w:rPr>
      </w:pPr>
      <w:hyperlink w:anchor="_Toc33563648" w:history="1">
        <w:r w:rsidRPr="00AA6D99">
          <w:rPr>
            <w:rStyle w:val="Hyperlink"/>
            <w:noProof/>
          </w:rPr>
          <w:t>5</w:t>
        </w:r>
        <w:r>
          <w:rPr>
            <w:rFonts w:asciiTheme="minorHAnsi" w:eastAsiaTheme="minorEastAsia" w:hAnsiTheme="minorHAnsi" w:cstheme="minorBidi"/>
            <w:noProof/>
            <w:lang w:eastAsia="de-DE" w:bidi="ar-SA"/>
          </w:rPr>
          <w:tab/>
        </w:r>
        <w:r w:rsidRPr="00AA6D99">
          <w:rPr>
            <w:rStyle w:val="Hyperlink"/>
            <w:noProof/>
          </w:rPr>
          <w:t>Evaluation</w:t>
        </w:r>
        <w:r>
          <w:rPr>
            <w:noProof/>
            <w:webHidden/>
          </w:rPr>
          <w:tab/>
        </w:r>
        <w:r>
          <w:rPr>
            <w:noProof/>
            <w:webHidden/>
          </w:rPr>
          <w:fldChar w:fldCharType="begin"/>
        </w:r>
        <w:r>
          <w:rPr>
            <w:noProof/>
            <w:webHidden/>
          </w:rPr>
          <w:instrText xml:space="preserve"> PAGEREF _Toc33563648 \h </w:instrText>
        </w:r>
        <w:r>
          <w:rPr>
            <w:noProof/>
            <w:webHidden/>
          </w:rPr>
        </w:r>
        <w:r>
          <w:rPr>
            <w:noProof/>
            <w:webHidden/>
          </w:rPr>
          <w:fldChar w:fldCharType="separate"/>
        </w:r>
        <w:r w:rsidR="00340859">
          <w:rPr>
            <w:noProof/>
            <w:webHidden/>
          </w:rPr>
          <w:t>45</w:t>
        </w:r>
        <w:r>
          <w:rPr>
            <w:noProof/>
            <w:webHidden/>
          </w:rPr>
          <w:fldChar w:fldCharType="end"/>
        </w:r>
      </w:hyperlink>
    </w:p>
    <w:p w14:paraId="634A18C2" w14:textId="3C5A3B7C" w:rsidR="00180837" w:rsidRDefault="00180837">
      <w:pPr>
        <w:pStyle w:val="Verzeichnis1"/>
        <w:tabs>
          <w:tab w:val="left" w:pos="880"/>
          <w:tab w:val="right" w:leader="dot" w:pos="9062"/>
        </w:tabs>
        <w:rPr>
          <w:rFonts w:asciiTheme="minorHAnsi" w:eastAsiaTheme="minorEastAsia" w:hAnsiTheme="minorHAnsi" w:cstheme="minorBidi"/>
          <w:noProof/>
          <w:lang w:eastAsia="de-DE" w:bidi="ar-SA"/>
        </w:rPr>
      </w:pPr>
      <w:hyperlink w:anchor="_Toc33563649" w:history="1">
        <w:r w:rsidRPr="00AA6D99">
          <w:rPr>
            <w:rStyle w:val="Hyperlink"/>
            <w:noProof/>
          </w:rPr>
          <w:t>6</w:t>
        </w:r>
        <w:r>
          <w:rPr>
            <w:rFonts w:asciiTheme="minorHAnsi" w:eastAsiaTheme="minorEastAsia" w:hAnsiTheme="minorHAnsi" w:cstheme="minorBidi"/>
            <w:noProof/>
            <w:lang w:eastAsia="de-DE" w:bidi="ar-SA"/>
          </w:rPr>
          <w:tab/>
        </w:r>
        <w:r w:rsidRPr="00AA6D99">
          <w:rPr>
            <w:rStyle w:val="Hyperlink"/>
            <w:noProof/>
          </w:rPr>
          <w:t>Zusammenfassung und Ausblick</w:t>
        </w:r>
        <w:r>
          <w:rPr>
            <w:noProof/>
            <w:webHidden/>
          </w:rPr>
          <w:tab/>
        </w:r>
        <w:r>
          <w:rPr>
            <w:noProof/>
            <w:webHidden/>
          </w:rPr>
          <w:fldChar w:fldCharType="begin"/>
        </w:r>
        <w:r>
          <w:rPr>
            <w:noProof/>
            <w:webHidden/>
          </w:rPr>
          <w:instrText xml:space="preserve"> PAGEREF _Toc33563649 \h </w:instrText>
        </w:r>
        <w:r>
          <w:rPr>
            <w:noProof/>
            <w:webHidden/>
          </w:rPr>
        </w:r>
        <w:r>
          <w:rPr>
            <w:noProof/>
            <w:webHidden/>
          </w:rPr>
          <w:fldChar w:fldCharType="separate"/>
        </w:r>
        <w:r w:rsidR="00340859">
          <w:rPr>
            <w:noProof/>
            <w:webHidden/>
          </w:rPr>
          <w:t>47</w:t>
        </w:r>
        <w:r>
          <w:rPr>
            <w:noProof/>
            <w:webHidden/>
          </w:rPr>
          <w:fldChar w:fldCharType="end"/>
        </w:r>
      </w:hyperlink>
    </w:p>
    <w:p w14:paraId="2CA4B387" w14:textId="26C7EE75"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50" w:history="1">
        <w:r w:rsidRPr="00AA6D99">
          <w:rPr>
            <w:rStyle w:val="Hyperlink"/>
            <w:noProof/>
          </w:rPr>
          <w:t>6.1</w:t>
        </w:r>
        <w:r>
          <w:rPr>
            <w:rFonts w:asciiTheme="minorHAnsi" w:eastAsiaTheme="minorEastAsia" w:hAnsiTheme="minorHAnsi" w:cstheme="minorBidi"/>
            <w:noProof/>
            <w:lang w:eastAsia="de-DE" w:bidi="ar-SA"/>
          </w:rPr>
          <w:tab/>
        </w:r>
        <w:r w:rsidRPr="00AA6D99">
          <w:rPr>
            <w:rStyle w:val="Hyperlink"/>
            <w:noProof/>
          </w:rPr>
          <w:t>Zusammenfassung</w:t>
        </w:r>
        <w:r>
          <w:rPr>
            <w:noProof/>
            <w:webHidden/>
          </w:rPr>
          <w:tab/>
        </w:r>
        <w:r>
          <w:rPr>
            <w:noProof/>
            <w:webHidden/>
          </w:rPr>
          <w:fldChar w:fldCharType="begin"/>
        </w:r>
        <w:r>
          <w:rPr>
            <w:noProof/>
            <w:webHidden/>
          </w:rPr>
          <w:instrText xml:space="preserve"> PAGEREF _Toc33563650 \h </w:instrText>
        </w:r>
        <w:r>
          <w:rPr>
            <w:noProof/>
            <w:webHidden/>
          </w:rPr>
        </w:r>
        <w:r>
          <w:rPr>
            <w:noProof/>
            <w:webHidden/>
          </w:rPr>
          <w:fldChar w:fldCharType="separate"/>
        </w:r>
        <w:r w:rsidR="00340859">
          <w:rPr>
            <w:noProof/>
            <w:webHidden/>
          </w:rPr>
          <w:t>47</w:t>
        </w:r>
        <w:r>
          <w:rPr>
            <w:noProof/>
            <w:webHidden/>
          </w:rPr>
          <w:fldChar w:fldCharType="end"/>
        </w:r>
      </w:hyperlink>
    </w:p>
    <w:p w14:paraId="45880ED8" w14:textId="12633310" w:rsidR="00180837" w:rsidRDefault="00180837">
      <w:pPr>
        <w:pStyle w:val="Verzeichnis2"/>
        <w:tabs>
          <w:tab w:val="left" w:pos="1100"/>
          <w:tab w:val="right" w:leader="dot" w:pos="9062"/>
        </w:tabs>
        <w:rPr>
          <w:rFonts w:asciiTheme="minorHAnsi" w:eastAsiaTheme="minorEastAsia" w:hAnsiTheme="minorHAnsi" w:cstheme="minorBidi"/>
          <w:noProof/>
          <w:lang w:eastAsia="de-DE" w:bidi="ar-SA"/>
        </w:rPr>
      </w:pPr>
      <w:hyperlink w:anchor="_Toc33563651" w:history="1">
        <w:r w:rsidRPr="00AA6D99">
          <w:rPr>
            <w:rStyle w:val="Hyperlink"/>
            <w:noProof/>
          </w:rPr>
          <w:t>6.2</w:t>
        </w:r>
        <w:r>
          <w:rPr>
            <w:rFonts w:asciiTheme="minorHAnsi" w:eastAsiaTheme="minorEastAsia" w:hAnsiTheme="minorHAnsi" w:cstheme="minorBidi"/>
            <w:noProof/>
            <w:lang w:eastAsia="de-DE" w:bidi="ar-SA"/>
          </w:rPr>
          <w:tab/>
        </w:r>
        <w:r w:rsidRPr="00AA6D99">
          <w:rPr>
            <w:rStyle w:val="Hyperlink"/>
            <w:noProof/>
          </w:rPr>
          <w:t>Ausblick</w:t>
        </w:r>
        <w:r>
          <w:rPr>
            <w:noProof/>
            <w:webHidden/>
          </w:rPr>
          <w:tab/>
        </w:r>
        <w:r>
          <w:rPr>
            <w:noProof/>
            <w:webHidden/>
          </w:rPr>
          <w:fldChar w:fldCharType="begin"/>
        </w:r>
        <w:r>
          <w:rPr>
            <w:noProof/>
            <w:webHidden/>
          </w:rPr>
          <w:instrText xml:space="preserve"> PAGEREF _Toc33563651 \h </w:instrText>
        </w:r>
        <w:r>
          <w:rPr>
            <w:noProof/>
            <w:webHidden/>
          </w:rPr>
        </w:r>
        <w:r>
          <w:rPr>
            <w:noProof/>
            <w:webHidden/>
          </w:rPr>
          <w:fldChar w:fldCharType="separate"/>
        </w:r>
        <w:r w:rsidR="00340859">
          <w:rPr>
            <w:noProof/>
            <w:webHidden/>
          </w:rPr>
          <w:t>48</w:t>
        </w:r>
        <w:r>
          <w:rPr>
            <w:noProof/>
            <w:webHidden/>
          </w:rPr>
          <w:fldChar w:fldCharType="end"/>
        </w:r>
      </w:hyperlink>
    </w:p>
    <w:p w14:paraId="0FAE5548" w14:textId="6AC21B4A" w:rsidR="00180837" w:rsidRDefault="00180837">
      <w:pPr>
        <w:pStyle w:val="Verzeichnis1"/>
        <w:tabs>
          <w:tab w:val="right" w:leader="dot" w:pos="9062"/>
        </w:tabs>
        <w:rPr>
          <w:rFonts w:asciiTheme="minorHAnsi" w:eastAsiaTheme="minorEastAsia" w:hAnsiTheme="minorHAnsi" w:cstheme="minorBidi"/>
          <w:noProof/>
          <w:lang w:eastAsia="de-DE" w:bidi="ar-SA"/>
        </w:rPr>
      </w:pPr>
      <w:hyperlink w:anchor="_Toc33563652" w:history="1">
        <w:r w:rsidRPr="00AA6D99">
          <w:rPr>
            <w:rStyle w:val="Hyperlink"/>
            <w:noProof/>
          </w:rPr>
          <w:t>Quellenverzeichnis</w:t>
        </w:r>
        <w:r>
          <w:rPr>
            <w:noProof/>
            <w:webHidden/>
          </w:rPr>
          <w:tab/>
        </w:r>
        <w:r>
          <w:rPr>
            <w:noProof/>
            <w:webHidden/>
          </w:rPr>
          <w:fldChar w:fldCharType="begin"/>
        </w:r>
        <w:r>
          <w:rPr>
            <w:noProof/>
            <w:webHidden/>
          </w:rPr>
          <w:instrText xml:space="preserve"> PAGEREF _Toc33563652 \h </w:instrText>
        </w:r>
        <w:r>
          <w:rPr>
            <w:noProof/>
            <w:webHidden/>
          </w:rPr>
        </w:r>
        <w:r>
          <w:rPr>
            <w:noProof/>
            <w:webHidden/>
          </w:rPr>
          <w:fldChar w:fldCharType="separate"/>
        </w:r>
        <w:r w:rsidR="00340859">
          <w:rPr>
            <w:noProof/>
            <w:webHidden/>
          </w:rPr>
          <w:t>51</w:t>
        </w:r>
        <w:r>
          <w:rPr>
            <w:noProof/>
            <w:webHidden/>
          </w:rPr>
          <w:fldChar w:fldCharType="end"/>
        </w:r>
      </w:hyperlink>
    </w:p>
    <w:p w14:paraId="2E0A5258" w14:textId="480FEB04" w:rsidR="00180837" w:rsidRDefault="00180837">
      <w:pPr>
        <w:pStyle w:val="Verzeichnis1"/>
        <w:tabs>
          <w:tab w:val="right" w:leader="dot" w:pos="9062"/>
        </w:tabs>
        <w:rPr>
          <w:rFonts w:asciiTheme="minorHAnsi" w:eastAsiaTheme="minorEastAsia" w:hAnsiTheme="minorHAnsi" w:cstheme="minorBidi"/>
          <w:noProof/>
          <w:lang w:eastAsia="de-DE" w:bidi="ar-SA"/>
        </w:rPr>
      </w:pPr>
      <w:hyperlink w:anchor="_Toc33563653" w:history="1">
        <w:r w:rsidRPr="00AA6D99">
          <w:rPr>
            <w:rStyle w:val="Hyperlink"/>
            <w:noProof/>
          </w:rPr>
          <w:t>Glossar</w:t>
        </w:r>
        <w:r>
          <w:rPr>
            <w:noProof/>
            <w:webHidden/>
          </w:rPr>
          <w:tab/>
        </w:r>
        <w:r>
          <w:rPr>
            <w:noProof/>
            <w:webHidden/>
          </w:rPr>
          <w:fldChar w:fldCharType="begin"/>
        </w:r>
        <w:r>
          <w:rPr>
            <w:noProof/>
            <w:webHidden/>
          </w:rPr>
          <w:instrText xml:space="preserve"> PAGEREF _Toc33563653 \h </w:instrText>
        </w:r>
        <w:r>
          <w:rPr>
            <w:noProof/>
            <w:webHidden/>
          </w:rPr>
        </w:r>
        <w:r>
          <w:rPr>
            <w:noProof/>
            <w:webHidden/>
          </w:rPr>
          <w:fldChar w:fldCharType="separate"/>
        </w:r>
        <w:r w:rsidR="00340859">
          <w:rPr>
            <w:noProof/>
            <w:webHidden/>
          </w:rPr>
          <w:t>53</w:t>
        </w:r>
        <w:r>
          <w:rPr>
            <w:noProof/>
            <w:webHidden/>
          </w:rPr>
          <w:fldChar w:fldCharType="end"/>
        </w:r>
      </w:hyperlink>
    </w:p>
    <w:p w14:paraId="5D05D3BB" w14:textId="19952734" w:rsidR="00180837" w:rsidRDefault="00180837">
      <w:pPr>
        <w:pStyle w:val="Verzeichnis1"/>
        <w:tabs>
          <w:tab w:val="right" w:leader="dot" w:pos="9062"/>
        </w:tabs>
        <w:rPr>
          <w:rFonts w:asciiTheme="minorHAnsi" w:eastAsiaTheme="minorEastAsia" w:hAnsiTheme="minorHAnsi" w:cstheme="minorBidi"/>
          <w:noProof/>
          <w:lang w:eastAsia="de-DE" w:bidi="ar-SA"/>
        </w:rPr>
      </w:pPr>
      <w:hyperlink w:anchor="_Toc33563654" w:history="1">
        <w:r w:rsidRPr="00AA6D99">
          <w:rPr>
            <w:rStyle w:val="Hyperlink"/>
            <w:noProof/>
          </w:rPr>
          <w:t>Anhang</w:t>
        </w:r>
        <w:r>
          <w:rPr>
            <w:noProof/>
            <w:webHidden/>
          </w:rPr>
          <w:tab/>
        </w:r>
        <w:r>
          <w:rPr>
            <w:noProof/>
            <w:webHidden/>
          </w:rPr>
          <w:fldChar w:fldCharType="begin"/>
        </w:r>
        <w:r>
          <w:rPr>
            <w:noProof/>
            <w:webHidden/>
          </w:rPr>
          <w:instrText xml:space="preserve"> PAGEREF _Toc33563654 \h </w:instrText>
        </w:r>
        <w:r>
          <w:rPr>
            <w:noProof/>
            <w:webHidden/>
          </w:rPr>
        </w:r>
        <w:r>
          <w:rPr>
            <w:noProof/>
            <w:webHidden/>
          </w:rPr>
          <w:fldChar w:fldCharType="separate"/>
        </w:r>
        <w:r w:rsidR="00340859">
          <w:rPr>
            <w:noProof/>
            <w:webHidden/>
          </w:rPr>
          <w:t>55</w:t>
        </w:r>
        <w:r>
          <w:rPr>
            <w:noProof/>
            <w:webHidden/>
          </w:rPr>
          <w:fldChar w:fldCharType="end"/>
        </w:r>
      </w:hyperlink>
    </w:p>
    <w:p w14:paraId="6861EBDA" w14:textId="43989E00"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10BDAC29" w14:textId="4AB6DAD8" w:rsidR="00180837"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563655" w:history="1">
        <w:r w:rsidR="00180837" w:rsidRPr="00B31D9E">
          <w:rPr>
            <w:rStyle w:val="Hyperlink"/>
            <w:noProof/>
          </w:rPr>
          <w:t>Abbildung 1: Brücke zwischen Business und IT (Business-IT, 2020)</w:t>
        </w:r>
        <w:r w:rsidR="00180837">
          <w:rPr>
            <w:noProof/>
            <w:webHidden/>
          </w:rPr>
          <w:tab/>
        </w:r>
        <w:r w:rsidR="00180837">
          <w:rPr>
            <w:noProof/>
            <w:webHidden/>
          </w:rPr>
          <w:fldChar w:fldCharType="begin"/>
        </w:r>
        <w:r w:rsidR="00180837">
          <w:rPr>
            <w:noProof/>
            <w:webHidden/>
          </w:rPr>
          <w:instrText xml:space="preserve"> PAGEREF _Toc33563655 \h </w:instrText>
        </w:r>
        <w:r w:rsidR="00180837">
          <w:rPr>
            <w:noProof/>
            <w:webHidden/>
          </w:rPr>
        </w:r>
        <w:r w:rsidR="00180837">
          <w:rPr>
            <w:noProof/>
            <w:webHidden/>
          </w:rPr>
          <w:fldChar w:fldCharType="separate"/>
        </w:r>
        <w:r w:rsidR="00340859">
          <w:rPr>
            <w:noProof/>
            <w:webHidden/>
          </w:rPr>
          <w:t>6</w:t>
        </w:r>
        <w:r w:rsidR="00180837">
          <w:rPr>
            <w:noProof/>
            <w:webHidden/>
          </w:rPr>
          <w:fldChar w:fldCharType="end"/>
        </w:r>
      </w:hyperlink>
    </w:p>
    <w:p w14:paraId="57824EC0" w14:textId="7FAC869E"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563656" w:history="1">
        <w:r w:rsidRPr="00B31D9E">
          <w:rPr>
            <w:rStyle w:val="Hyperlink"/>
            <w:noProof/>
          </w:rPr>
          <w:t>Abbildung 2: Bebauungsplan Grafik</w:t>
        </w:r>
        <w:r>
          <w:rPr>
            <w:noProof/>
            <w:webHidden/>
          </w:rPr>
          <w:tab/>
        </w:r>
        <w:r>
          <w:rPr>
            <w:noProof/>
            <w:webHidden/>
          </w:rPr>
          <w:fldChar w:fldCharType="begin"/>
        </w:r>
        <w:r>
          <w:rPr>
            <w:noProof/>
            <w:webHidden/>
          </w:rPr>
          <w:instrText xml:space="preserve"> PAGEREF _Toc33563656 \h </w:instrText>
        </w:r>
        <w:r>
          <w:rPr>
            <w:noProof/>
            <w:webHidden/>
          </w:rPr>
        </w:r>
        <w:r>
          <w:rPr>
            <w:noProof/>
            <w:webHidden/>
          </w:rPr>
          <w:fldChar w:fldCharType="separate"/>
        </w:r>
        <w:r w:rsidR="00340859">
          <w:rPr>
            <w:noProof/>
            <w:webHidden/>
          </w:rPr>
          <w:t>8</w:t>
        </w:r>
        <w:r>
          <w:rPr>
            <w:noProof/>
            <w:webHidden/>
          </w:rPr>
          <w:fldChar w:fldCharType="end"/>
        </w:r>
      </w:hyperlink>
    </w:p>
    <w:p w14:paraId="3D13FBE2" w14:textId="7FCD1D2B"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563657" w:history="1">
        <w:r w:rsidRPr="00B31D9E">
          <w:rPr>
            <w:rStyle w:val="Hyperlink"/>
            <w:noProof/>
          </w:rPr>
          <w:t>Abbildung 3: Portfolio-Grafik</w:t>
        </w:r>
        <w:r>
          <w:rPr>
            <w:noProof/>
            <w:webHidden/>
          </w:rPr>
          <w:tab/>
        </w:r>
        <w:r>
          <w:rPr>
            <w:noProof/>
            <w:webHidden/>
          </w:rPr>
          <w:fldChar w:fldCharType="begin"/>
        </w:r>
        <w:r>
          <w:rPr>
            <w:noProof/>
            <w:webHidden/>
          </w:rPr>
          <w:instrText xml:space="preserve"> PAGEREF _Toc33563657 \h </w:instrText>
        </w:r>
        <w:r>
          <w:rPr>
            <w:noProof/>
            <w:webHidden/>
          </w:rPr>
        </w:r>
        <w:r>
          <w:rPr>
            <w:noProof/>
            <w:webHidden/>
          </w:rPr>
          <w:fldChar w:fldCharType="separate"/>
        </w:r>
        <w:r w:rsidR="00340859">
          <w:rPr>
            <w:noProof/>
            <w:webHidden/>
          </w:rPr>
          <w:t>9</w:t>
        </w:r>
        <w:r>
          <w:rPr>
            <w:noProof/>
            <w:webHidden/>
          </w:rPr>
          <w:fldChar w:fldCharType="end"/>
        </w:r>
      </w:hyperlink>
    </w:p>
    <w:p w14:paraId="42B2E8AA" w14:textId="3F62CC5C"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563658" w:history="1">
        <w:r w:rsidRPr="00B31D9E">
          <w:rPr>
            <w:rStyle w:val="Hyperlink"/>
            <w:noProof/>
          </w:rPr>
          <w:t>Abbildung 4: Funktionales Referenzmodell</w:t>
        </w:r>
        <w:r>
          <w:rPr>
            <w:noProof/>
            <w:webHidden/>
          </w:rPr>
          <w:tab/>
        </w:r>
        <w:r>
          <w:rPr>
            <w:noProof/>
            <w:webHidden/>
          </w:rPr>
          <w:fldChar w:fldCharType="begin"/>
        </w:r>
        <w:r>
          <w:rPr>
            <w:noProof/>
            <w:webHidden/>
          </w:rPr>
          <w:instrText xml:space="preserve"> PAGEREF _Toc33563658 \h </w:instrText>
        </w:r>
        <w:r>
          <w:rPr>
            <w:noProof/>
            <w:webHidden/>
          </w:rPr>
        </w:r>
        <w:r>
          <w:rPr>
            <w:noProof/>
            <w:webHidden/>
          </w:rPr>
          <w:fldChar w:fldCharType="separate"/>
        </w:r>
        <w:r w:rsidR="00340859">
          <w:rPr>
            <w:noProof/>
            <w:webHidden/>
          </w:rPr>
          <w:t>10</w:t>
        </w:r>
        <w:r>
          <w:rPr>
            <w:noProof/>
            <w:webHidden/>
          </w:rPr>
          <w:fldChar w:fldCharType="end"/>
        </w:r>
      </w:hyperlink>
    </w:p>
    <w:p w14:paraId="64949A3F" w14:textId="510D400C"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59" w:history="1">
        <w:r w:rsidRPr="00B31D9E">
          <w:rPr>
            <w:rStyle w:val="Hyperlink"/>
            <w:noProof/>
          </w:rPr>
          <w:t>Abbildung 5: Zusammenhang Entitäten-Beziehungsmodell, Relationenmodell, Graphenmodell</w:t>
        </w:r>
        <w:r>
          <w:rPr>
            <w:noProof/>
            <w:webHidden/>
          </w:rPr>
          <w:tab/>
        </w:r>
        <w:r>
          <w:rPr>
            <w:noProof/>
            <w:webHidden/>
          </w:rPr>
          <w:fldChar w:fldCharType="begin"/>
        </w:r>
        <w:r>
          <w:rPr>
            <w:noProof/>
            <w:webHidden/>
          </w:rPr>
          <w:instrText xml:space="preserve"> PAGEREF _Toc33563659 \h </w:instrText>
        </w:r>
        <w:r>
          <w:rPr>
            <w:noProof/>
            <w:webHidden/>
          </w:rPr>
        </w:r>
        <w:r>
          <w:rPr>
            <w:noProof/>
            <w:webHidden/>
          </w:rPr>
          <w:fldChar w:fldCharType="separate"/>
        </w:r>
        <w:r w:rsidR="00340859">
          <w:rPr>
            <w:noProof/>
            <w:webHidden/>
          </w:rPr>
          <w:t>12</w:t>
        </w:r>
        <w:r>
          <w:rPr>
            <w:noProof/>
            <w:webHidden/>
          </w:rPr>
          <w:fldChar w:fldCharType="end"/>
        </w:r>
      </w:hyperlink>
    </w:p>
    <w:p w14:paraId="33EE5095" w14:textId="46D1CE49"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563660" w:history="1">
        <w:r w:rsidRPr="00B31D9E">
          <w:rPr>
            <w:rStyle w:val="Hyperlink"/>
            <w:noProof/>
          </w:rPr>
          <w:t>Abbildung 6: Ergebnis Relationenabfrage</w:t>
        </w:r>
        <w:r>
          <w:rPr>
            <w:noProof/>
            <w:webHidden/>
          </w:rPr>
          <w:tab/>
        </w:r>
        <w:r>
          <w:rPr>
            <w:noProof/>
            <w:webHidden/>
          </w:rPr>
          <w:fldChar w:fldCharType="begin"/>
        </w:r>
        <w:r>
          <w:rPr>
            <w:noProof/>
            <w:webHidden/>
          </w:rPr>
          <w:instrText xml:space="preserve"> PAGEREF _Toc33563660 \h </w:instrText>
        </w:r>
        <w:r>
          <w:rPr>
            <w:noProof/>
            <w:webHidden/>
          </w:rPr>
        </w:r>
        <w:r>
          <w:rPr>
            <w:noProof/>
            <w:webHidden/>
          </w:rPr>
          <w:fldChar w:fldCharType="separate"/>
        </w:r>
        <w:r w:rsidR="00340859">
          <w:rPr>
            <w:noProof/>
            <w:webHidden/>
          </w:rPr>
          <w:t>14</w:t>
        </w:r>
        <w:r>
          <w:rPr>
            <w:noProof/>
            <w:webHidden/>
          </w:rPr>
          <w:fldChar w:fldCharType="end"/>
        </w:r>
      </w:hyperlink>
    </w:p>
    <w:p w14:paraId="58963AF8" w14:textId="2EA822C8"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563661" w:history="1">
        <w:r w:rsidRPr="00B31D9E">
          <w:rPr>
            <w:rStyle w:val="Hyperlink"/>
            <w:noProof/>
          </w:rPr>
          <w:t>Abbildung 7: Ergebnis Relationenabfrage mit Einschränkungen auf Attributwerte</w:t>
        </w:r>
        <w:r>
          <w:rPr>
            <w:noProof/>
            <w:webHidden/>
          </w:rPr>
          <w:tab/>
        </w:r>
        <w:r>
          <w:rPr>
            <w:noProof/>
            <w:webHidden/>
          </w:rPr>
          <w:fldChar w:fldCharType="begin"/>
        </w:r>
        <w:r>
          <w:rPr>
            <w:noProof/>
            <w:webHidden/>
          </w:rPr>
          <w:instrText xml:space="preserve"> PAGEREF _Toc33563661 \h </w:instrText>
        </w:r>
        <w:r>
          <w:rPr>
            <w:noProof/>
            <w:webHidden/>
          </w:rPr>
        </w:r>
        <w:r>
          <w:rPr>
            <w:noProof/>
            <w:webHidden/>
          </w:rPr>
          <w:fldChar w:fldCharType="separate"/>
        </w:r>
        <w:r w:rsidR="00340859">
          <w:rPr>
            <w:noProof/>
            <w:webHidden/>
          </w:rPr>
          <w:t>14</w:t>
        </w:r>
        <w:r>
          <w:rPr>
            <w:noProof/>
            <w:webHidden/>
          </w:rPr>
          <w:fldChar w:fldCharType="end"/>
        </w:r>
      </w:hyperlink>
    </w:p>
    <w:p w14:paraId="166129F1" w14:textId="74CBE341"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2" w:history="1">
        <w:r w:rsidRPr="00B31D9E">
          <w:rPr>
            <w:rStyle w:val="Hyperlink"/>
            <w:noProof/>
          </w:rPr>
          <w:t>Abbildung 8: Client-Server Modell</w:t>
        </w:r>
        <w:r>
          <w:rPr>
            <w:noProof/>
            <w:webHidden/>
          </w:rPr>
          <w:tab/>
        </w:r>
        <w:r>
          <w:rPr>
            <w:noProof/>
            <w:webHidden/>
          </w:rPr>
          <w:fldChar w:fldCharType="begin"/>
        </w:r>
        <w:r>
          <w:rPr>
            <w:noProof/>
            <w:webHidden/>
          </w:rPr>
          <w:instrText xml:space="preserve"> PAGEREF _Toc33563662 \h </w:instrText>
        </w:r>
        <w:r>
          <w:rPr>
            <w:noProof/>
            <w:webHidden/>
          </w:rPr>
        </w:r>
        <w:r>
          <w:rPr>
            <w:noProof/>
            <w:webHidden/>
          </w:rPr>
          <w:fldChar w:fldCharType="separate"/>
        </w:r>
        <w:r w:rsidR="00340859">
          <w:rPr>
            <w:noProof/>
            <w:webHidden/>
          </w:rPr>
          <w:t>16</w:t>
        </w:r>
        <w:r>
          <w:rPr>
            <w:noProof/>
            <w:webHidden/>
          </w:rPr>
          <w:fldChar w:fldCharType="end"/>
        </w:r>
      </w:hyperlink>
    </w:p>
    <w:p w14:paraId="2892C0F8" w14:textId="6B14D3FE"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3" w:history="1">
        <w:r w:rsidRPr="00B31D9E">
          <w:rPr>
            <w:rStyle w:val="Hyperlink"/>
            <w:noProof/>
          </w:rPr>
          <w:t>Abbildung 9: Graphenmodell</w:t>
        </w:r>
        <w:r>
          <w:rPr>
            <w:noProof/>
            <w:webHidden/>
          </w:rPr>
          <w:tab/>
        </w:r>
        <w:r>
          <w:rPr>
            <w:noProof/>
            <w:webHidden/>
          </w:rPr>
          <w:fldChar w:fldCharType="begin"/>
        </w:r>
        <w:r>
          <w:rPr>
            <w:noProof/>
            <w:webHidden/>
          </w:rPr>
          <w:instrText xml:space="preserve"> PAGEREF _Toc33563663 \h </w:instrText>
        </w:r>
        <w:r>
          <w:rPr>
            <w:noProof/>
            <w:webHidden/>
          </w:rPr>
        </w:r>
        <w:r>
          <w:rPr>
            <w:noProof/>
            <w:webHidden/>
          </w:rPr>
          <w:fldChar w:fldCharType="separate"/>
        </w:r>
        <w:r w:rsidR="00340859">
          <w:rPr>
            <w:noProof/>
            <w:webHidden/>
          </w:rPr>
          <w:t>20</w:t>
        </w:r>
        <w:r>
          <w:rPr>
            <w:noProof/>
            <w:webHidden/>
          </w:rPr>
          <w:fldChar w:fldCharType="end"/>
        </w:r>
      </w:hyperlink>
    </w:p>
    <w:p w14:paraId="2101A956" w14:textId="70D938E4"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4" w:history="1">
        <w:r w:rsidRPr="00B31D9E">
          <w:rPr>
            <w:rStyle w:val="Hyperlink"/>
            <w:noProof/>
          </w:rPr>
          <w:t>Abbildung 10: Grad der Vernetzung</w:t>
        </w:r>
        <w:r>
          <w:rPr>
            <w:noProof/>
            <w:webHidden/>
          </w:rPr>
          <w:tab/>
        </w:r>
        <w:r>
          <w:rPr>
            <w:noProof/>
            <w:webHidden/>
          </w:rPr>
          <w:fldChar w:fldCharType="begin"/>
        </w:r>
        <w:r>
          <w:rPr>
            <w:noProof/>
            <w:webHidden/>
          </w:rPr>
          <w:instrText xml:space="preserve"> PAGEREF _Toc33563664 \h </w:instrText>
        </w:r>
        <w:r>
          <w:rPr>
            <w:noProof/>
            <w:webHidden/>
          </w:rPr>
        </w:r>
        <w:r>
          <w:rPr>
            <w:noProof/>
            <w:webHidden/>
          </w:rPr>
          <w:fldChar w:fldCharType="separate"/>
        </w:r>
        <w:r w:rsidR="00340859">
          <w:rPr>
            <w:noProof/>
            <w:webHidden/>
          </w:rPr>
          <w:t>21</w:t>
        </w:r>
        <w:r>
          <w:rPr>
            <w:noProof/>
            <w:webHidden/>
          </w:rPr>
          <w:fldChar w:fldCharType="end"/>
        </w:r>
      </w:hyperlink>
    </w:p>
    <w:p w14:paraId="57CA0768" w14:textId="3966DF09"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5" w:history="1">
        <w:r w:rsidRPr="00B31D9E">
          <w:rPr>
            <w:rStyle w:val="Hyperlink"/>
            <w:noProof/>
          </w:rPr>
          <w:t>Abbildung 11: Darstellung einer spezifischen Relation</w:t>
        </w:r>
        <w:r>
          <w:rPr>
            <w:noProof/>
            <w:webHidden/>
          </w:rPr>
          <w:tab/>
        </w:r>
        <w:r>
          <w:rPr>
            <w:noProof/>
            <w:webHidden/>
          </w:rPr>
          <w:fldChar w:fldCharType="begin"/>
        </w:r>
        <w:r>
          <w:rPr>
            <w:noProof/>
            <w:webHidden/>
          </w:rPr>
          <w:instrText xml:space="preserve"> PAGEREF _Toc33563665 \h </w:instrText>
        </w:r>
        <w:r>
          <w:rPr>
            <w:noProof/>
            <w:webHidden/>
          </w:rPr>
        </w:r>
        <w:r>
          <w:rPr>
            <w:noProof/>
            <w:webHidden/>
          </w:rPr>
          <w:fldChar w:fldCharType="separate"/>
        </w:r>
        <w:r w:rsidR="00340859">
          <w:rPr>
            <w:noProof/>
            <w:webHidden/>
          </w:rPr>
          <w:t>22</w:t>
        </w:r>
        <w:r>
          <w:rPr>
            <w:noProof/>
            <w:webHidden/>
          </w:rPr>
          <w:fldChar w:fldCharType="end"/>
        </w:r>
      </w:hyperlink>
    </w:p>
    <w:p w14:paraId="7C8AFF56" w14:textId="6E59572E"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563666" w:history="1">
        <w:r w:rsidRPr="00B31D9E">
          <w:rPr>
            <w:rStyle w:val="Hyperlink"/>
            <w:noProof/>
          </w:rPr>
          <w:t>Abbildung 12: Ampelsystem</w:t>
        </w:r>
        <w:r>
          <w:rPr>
            <w:noProof/>
            <w:webHidden/>
          </w:rPr>
          <w:tab/>
        </w:r>
        <w:r>
          <w:rPr>
            <w:noProof/>
            <w:webHidden/>
          </w:rPr>
          <w:fldChar w:fldCharType="begin"/>
        </w:r>
        <w:r>
          <w:rPr>
            <w:noProof/>
            <w:webHidden/>
          </w:rPr>
          <w:instrText xml:space="preserve"> PAGEREF _Toc33563666 \h </w:instrText>
        </w:r>
        <w:r>
          <w:rPr>
            <w:noProof/>
            <w:webHidden/>
          </w:rPr>
        </w:r>
        <w:r>
          <w:rPr>
            <w:noProof/>
            <w:webHidden/>
          </w:rPr>
          <w:fldChar w:fldCharType="separate"/>
        </w:r>
        <w:r w:rsidR="00340859">
          <w:rPr>
            <w:noProof/>
            <w:webHidden/>
          </w:rPr>
          <w:t>23</w:t>
        </w:r>
        <w:r>
          <w:rPr>
            <w:noProof/>
            <w:webHidden/>
          </w:rPr>
          <w:fldChar w:fldCharType="end"/>
        </w:r>
      </w:hyperlink>
    </w:p>
    <w:p w14:paraId="7B728F48" w14:textId="65FB78B0"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563667" w:history="1">
        <w:r w:rsidRPr="00B31D9E">
          <w:rPr>
            <w:rStyle w:val="Hyperlink"/>
            <w:noProof/>
          </w:rPr>
          <w:t>Abbildung 13: Darstellung in Abhängigkeit zu quantitativen Attributen</w:t>
        </w:r>
        <w:r>
          <w:rPr>
            <w:noProof/>
            <w:webHidden/>
          </w:rPr>
          <w:tab/>
        </w:r>
        <w:r>
          <w:rPr>
            <w:noProof/>
            <w:webHidden/>
          </w:rPr>
          <w:fldChar w:fldCharType="begin"/>
        </w:r>
        <w:r>
          <w:rPr>
            <w:noProof/>
            <w:webHidden/>
          </w:rPr>
          <w:instrText xml:space="preserve"> PAGEREF _Toc33563667 \h </w:instrText>
        </w:r>
        <w:r>
          <w:rPr>
            <w:noProof/>
            <w:webHidden/>
          </w:rPr>
        </w:r>
        <w:r>
          <w:rPr>
            <w:noProof/>
            <w:webHidden/>
          </w:rPr>
          <w:fldChar w:fldCharType="separate"/>
        </w:r>
        <w:r w:rsidR="00340859">
          <w:rPr>
            <w:noProof/>
            <w:webHidden/>
          </w:rPr>
          <w:t>23</w:t>
        </w:r>
        <w:r>
          <w:rPr>
            <w:noProof/>
            <w:webHidden/>
          </w:rPr>
          <w:fldChar w:fldCharType="end"/>
        </w:r>
      </w:hyperlink>
    </w:p>
    <w:p w14:paraId="74EFC5E6" w14:textId="11675D3D"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8" w:history="1">
        <w:r w:rsidRPr="00B31D9E">
          <w:rPr>
            <w:rStyle w:val="Hyperlink"/>
            <w:noProof/>
          </w:rPr>
          <w:t>Abbildung 14: Tech Radar</w:t>
        </w:r>
        <w:r>
          <w:rPr>
            <w:noProof/>
            <w:webHidden/>
          </w:rPr>
          <w:tab/>
        </w:r>
        <w:r>
          <w:rPr>
            <w:noProof/>
            <w:webHidden/>
          </w:rPr>
          <w:fldChar w:fldCharType="begin"/>
        </w:r>
        <w:r>
          <w:rPr>
            <w:noProof/>
            <w:webHidden/>
          </w:rPr>
          <w:instrText xml:space="preserve"> PAGEREF _Toc33563668 \h </w:instrText>
        </w:r>
        <w:r>
          <w:rPr>
            <w:noProof/>
            <w:webHidden/>
          </w:rPr>
        </w:r>
        <w:r>
          <w:rPr>
            <w:noProof/>
            <w:webHidden/>
          </w:rPr>
          <w:fldChar w:fldCharType="separate"/>
        </w:r>
        <w:r w:rsidR="00340859">
          <w:rPr>
            <w:noProof/>
            <w:webHidden/>
          </w:rPr>
          <w:t>25</w:t>
        </w:r>
        <w:r>
          <w:rPr>
            <w:noProof/>
            <w:webHidden/>
          </w:rPr>
          <w:fldChar w:fldCharType="end"/>
        </w:r>
      </w:hyperlink>
    </w:p>
    <w:p w14:paraId="2D87F56D" w14:textId="0CF1DD57"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69" w:history="1">
        <w:r w:rsidRPr="00B31D9E">
          <w:rPr>
            <w:rStyle w:val="Hyperlink"/>
            <w:noProof/>
          </w:rPr>
          <w:t>Abbildung 15: Erweitertes Tech Radar Beziehung</w:t>
        </w:r>
        <w:r>
          <w:rPr>
            <w:noProof/>
            <w:webHidden/>
          </w:rPr>
          <w:tab/>
        </w:r>
        <w:r>
          <w:rPr>
            <w:noProof/>
            <w:webHidden/>
          </w:rPr>
          <w:fldChar w:fldCharType="begin"/>
        </w:r>
        <w:r>
          <w:rPr>
            <w:noProof/>
            <w:webHidden/>
          </w:rPr>
          <w:instrText xml:space="preserve"> PAGEREF _Toc33563669 \h </w:instrText>
        </w:r>
        <w:r>
          <w:rPr>
            <w:noProof/>
            <w:webHidden/>
          </w:rPr>
        </w:r>
        <w:r>
          <w:rPr>
            <w:noProof/>
            <w:webHidden/>
          </w:rPr>
          <w:fldChar w:fldCharType="separate"/>
        </w:r>
        <w:r w:rsidR="00340859">
          <w:rPr>
            <w:noProof/>
            <w:webHidden/>
          </w:rPr>
          <w:t>27</w:t>
        </w:r>
        <w:r>
          <w:rPr>
            <w:noProof/>
            <w:webHidden/>
          </w:rPr>
          <w:fldChar w:fldCharType="end"/>
        </w:r>
      </w:hyperlink>
    </w:p>
    <w:p w14:paraId="53DF2D97" w14:textId="60CC7937"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0" w:history="1">
        <w:r w:rsidRPr="00B31D9E">
          <w:rPr>
            <w:rStyle w:val="Hyperlink"/>
            <w:noProof/>
          </w:rPr>
          <w:t>Abbildung 16: Erweitertes Tech Radar Dichte der Vernetzung</w:t>
        </w:r>
        <w:r>
          <w:rPr>
            <w:noProof/>
            <w:webHidden/>
          </w:rPr>
          <w:tab/>
        </w:r>
        <w:r>
          <w:rPr>
            <w:noProof/>
            <w:webHidden/>
          </w:rPr>
          <w:fldChar w:fldCharType="begin"/>
        </w:r>
        <w:r>
          <w:rPr>
            <w:noProof/>
            <w:webHidden/>
          </w:rPr>
          <w:instrText xml:space="preserve"> PAGEREF _Toc33563670 \h </w:instrText>
        </w:r>
        <w:r>
          <w:rPr>
            <w:noProof/>
            <w:webHidden/>
          </w:rPr>
        </w:r>
        <w:r>
          <w:rPr>
            <w:noProof/>
            <w:webHidden/>
          </w:rPr>
          <w:fldChar w:fldCharType="separate"/>
        </w:r>
        <w:r w:rsidR="00340859">
          <w:rPr>
            <w:noProof/>
            <w:webHidden/>
          </w:rPr>
          <w:t>28</w:t>
        </w:r>
        <w:r>
          <w:rPr>
            <w:noProof/>
            <w:webHidden/>
          </w:rPr>
          <w:fldChar w:fldCharType="end"/>
        </w:r>
      </w:hyperlink>
    </w:p>
    <w:p w14:paraId="33E4CF46" w14:textId="532D82C9"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1" w:history="1">
        <w:r w:rsidRPr="00B31D9E">
          <w:rPr>
            <w:rStyle w:val="Hyperlink"/>
            <w:noProof/>
          </w:rPr>
          <w:t>Abbildung 17: Infrastrukturaufbau</w:t>
        </w:r>
        <w:r>
          <w:rPr>
            <w:noProof/>
            <w:webHidden/>
          </w:rPr>
          <w:tab/>
        </w:r>
        <w:r>
          <w:rPr>
            <w:noProof/>
            <w:webHidden/>
          </w:rPr>
          <w:fldChar w:fldCharType="begin"/>
        </w:r>
        <w:r>
          <w:rPr>
            <w:noProof/>
            <w:webHidden/>
          </w:rPr>
          <w:instrText xml:space="preserve"> PAGEREF _Toc33563671 \h </w:instrText>
        </w:r>
        <w:r>
          <w:rPr>
            <w:noProof/>
            <w:webHidden/>
          </w:rPr>
        </w:r>
        <w:r>
          <w:rPr>
            <w:noProof/>
            <w:webHidden/>
          </w:rPr>
          <w:fldChar w:fldCharType="separate"/>
        </w:r>
        <w:r w:rsidR="00340859">
          <w:rPr>
            <w:noProof/>
            <w:webHidden/>
          </w:rPr>
          <w:t>30</w:t>
        </w:r>
        <w:r>
          <w:rPr>
            <w:noProof/>
            <w:webHidden/>
          </w:rPr>
          <w:fldChar w:fldCharType="end"/>
        </w:r>
      </w:hyperlink>
    </w:p>
    <w:p w14:paraId="6BF08CF7" w14:textId="3EFBC2DB"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2" w:history="1">
        <w:r w:rsidRPr="00B31D9E">
          <w:rPr>
            <w:rStyle w:val="Hyperlink"/>
            <w:noProof/>
          </w:rPr>
          <w:t>Abbildung 18: Entwicklungsumgebung</w:t>
        </w:r>
        <w:r>
          <w:rPr>
            <w:noProof/>
            <w:webHidden/>
          </w:rPr>
          <w:tab/>
        </w:r>
        <w:r>
          <w:rPr>
            <w:noProof/>
            <w:webHidden/>
          </w:rPr>
          <w:fldChar w:fldCharType="begin"/>
        </w:r>
        <w:r>
          <w:rPr>
            <w:noProof/>
            <w:webHidden/>
          </w:rPr>
          <w:instrText xml:space="preserve"> PAGEREF _Toc33563672 \h </w:instrText>
        </w:r>
        <w:r>
          <w:rPr>
            <w:noProof/>
            <w:webHidden/>
          </w:rPr>
        </w:r>
        <w:r>
          <w:rPr>
            <w:noProof/>
            <w:webHidden/>
          </w:rPr>
          <w:fldChar w:fldCharType="separate"/>
        </w:r>
        <w:r w:rsidR="00340859">
          <w:rPr>
            <w:noProof/>
            <w:webHidden/>
          </w:rPr>
          <w:t>31</w:t>
        </w:r>
        <w:r>
          <w:rPr>
            <w:noProof/>
            <w:webHidden/>
          </w:rPr>
          <w:fldChar w:fldCharType="end"/>
        </w:r>
      </w:hyperlink>
    </w:p>
    <w:p w14:paraId="065CC616" w14:textId="500C21F8"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3" w:history="1">
        <w:r w:rsidRPr="00B31D9E">
          <w:rPr>
            <w:rStyle w:val="Hyperlink"/>
            <w:noProof/>
          </w:rPr>
          <w:t>Abbildung 19: Ablauf des Programms</w:t>
        </w:r>
        <w:r>
          <w:rPr>
            <w:noProof/>
            <w:webHidden/>
          </w:rPr>
          <w:tab/>
        </w:r>
        <w:r>
          <w:rPr>
            <w:noProof/>
            <w:webHidden/>
          </w:rPr>
          <w:fldChar w:fldCharType="begin"/>
        </w:r>
        <w:r>
          <w:rPr>
            <w:noProof/>
            <w:webHidden/>
          </w:rPr>
          <w:instrText xml:space="preserve"> PAGEREF _Toc33563673 \h </w:instrText>
        </w:r>
        <w:r>
          <w:rPr>
            <w:noProof/>
            <w:webHidden/>
          </w:rPr>
        </w:r>
        <w:r>
          <w:rPr>
            <w:noProof/>
            <w:webHidden/>
          </w:rPr>
          <w:fldChar w:fldCharType="separate"/>
        </w:r>
        <w:r w:rsidR="00340859">
          <w:rPr>
            <w:noProof/>
            <w:webHidden/>
          </w:rPr>
          <w:t>33</w:t>
        </w:r>
        <w:r>
          <w:rPr>
            <w:noProof/>
            <w:webHidden/>
          </w:rPr>
          <w:fldChar w:fldCharType="end"/>
        </w:r>
      </w:hyperlink>
    </w:p>
    <w:p w14:paraId="3027F244" w14:textId="585CC3B7"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4" w:history="1">
        <w:r w:rsidRPr="00B31D9E">
          <w:rPr>
            <w:rStyle w:val="Hyperlink"/>
            <w:noProof/>
          </w:rPr>
          <w:t>Abbildung 20: Call-Back Methode</w:t>
        </w:r>
        <w:r>
          <w:rPr>
            <w:noProof/>
            <w:webHidden/>
          </w:rPr>
          <w:tab/>
        </w:r>
        <w:r>
          <w:rPr>
            <w:noProof/>
            <w:webHidden/>
          </w:rPr>
          <w:fldChar w:fldCharType="begin"/>
        </w:r>
        <w:r>
          <w:rPr>
            <w:noProof/>
            <w:webHidden/>
          </w:rPr>
          <w:instrText xml:space="preserve"> PAGEREF _Toc33563674 \h </w:instrText>
        </w:r>
        <w:r>
          <w:rPr>
            <w:noProof/>
            <w:webHidden/>
          </w:rPr>
        </w:r>
        <w:r>
          <w:rPr>
            <w:noProof/>
            <w:webHidden/>
          </w:rPr>
          <w:fldChar w:fldCharType="separate"/>
        </w:r>
        <w:r w:rsidR="00340859">
          <w:rPr>
            <w:noProof/>
            <w:webHidden/>
          </w:rPr>
          <w:t>34</w:t>
        </w:r>
        <w:r>
          <w:rPr>
            <w:noProof/>
            <w:webHidden/>
          </w:rPr>
          <w:fldChar w:fldCharType="end"/>
        </w:r>
      </w:hyperlink>
    </w:p>
    <w:p w14:paraId="0785DDFE" w14:textId="4F578887"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5" w:history="1">
        <w:r w:rsidRPr="00B31D9E">
          <w:rPr>
            <w:rStyle w:val="Hyperlink"/>
            <w:noProof/>
          </w:rPr>
          <w:t>Abbildung 21: Chaining</w:t>
        </w:r>
        <w:r>
          <w:rPr>
            <w:noProof/>
            <w:webHidden/>
          </w:rPr>
          <w:tab/>
        </w:r>
        <w:r>
          <w:rPr>
            <w:noProof/>
            <w:webHidden/>
          </w:rPr>
          <w:fldChar w:fldCharType="begin"/>
        </w:r>
        <w:r>
          <w:rPr>
            <w:noProof/>
            <w:webHidden/>
          </w:rPr>
          <w:instrText xml:space="preserve"> PAGEREF _Toc33563675 \h </w:instrText>
        </w:r>
        <w:r>
          <w:rPr>
            <w:noProof/>
            <w:webHidden/>
          </w:rPr>
        </w:r>
        <w:r>
          <w:rPr>
            <w:noProof/>
            <w:webHidden/>
          </w:rPr>
          <w:fldChar w:fldCharType="separate"/>
        </w:r>
        <w:r w:rsidR="00340859">
          <w:rPr>
            <w:noProof/>
            <w:webHidden/>
          </w:rPr>
          <w:t>35</w:t>
        </w:r>
        <w:r>
          <w:rPr>
            <w:noProof/>
            <w:webHidden/>
          </w:rPr>
          <w:fldChar w:fldCharType="end"/>
        </w:r>
      </w:hyperlink>
    </w:p>
    <w:p w14:paraId="35A21119" w14:textId="411649BE"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6" w:history="1">
        <w:r w:rsidRPr="00B31D9E">
          <w:rPr>
            <w:rStyle w:val="Hyperlink"/>
            <w:noProof/>
          </w:rPr>
          <w:t>Abbildung 22: Zusammenhang Knoten und Kanten</w:t>
        </w:r>
        <w:r>
          <w:rPr>
            <w:noProof/>
            <w:webHidden/>
          </w:rPr>
          <w:tab/>
        </w:r>
        <w:r>
          <w:rPr>
            <w:noProof/>
            <w:webHidden/>
          </w:rPr>
          <w:fldChar w:fldCharType="begin"/>
        </w:r>
        <w:r>
          <w:rPr>
            <w:noProof/>
            <w:webHidden/>
          </w:rPr>
          <w:instrText xml:space="preserve"> PAGEREF _Toc33563676 \h </w:instrText>
        </w:r>
        <w:r>
          <w:rPr>
            <w:noProof/>
            <w:webHidden/>
          </w:rPr>
        </w:r>
        <w:r>
          <w:rPr>
            <w:noProof/>
            <w:webHidden/>
          </w:rPr>
          <w:fldChar w:fldCharType="separate"/>
        </w:r>
        <w:r w:rsidR="00340859">
          <w:rPr>
            <w:noProof/>
            <w:webHidden/>
          </w:rPr>
          <w:t>36</w:t>
        </w:r>
        <w:r>
          <w:rPr>
            <w:noProof/>
            <w:webHidden/>
          </w:rPr>
          <w:fldChar w:fldCharType="end"/>
        </w:r>
      </w:hyperlink>
    </w:p>
    <w:p w14:paraId="2576ABEC" w14:textId="1E6B25DC"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7" w:history="1">
        <w:r w:rsidRPr="00B31D9E">
          <w:rPr>
            <w:rStyle w:val="Hyperlink"/>
            <w:noProof/>
          </w:rPr>
          <w:t>Abbildung 23: Start Datenbankserver durch PowerShell</w:t>
        </w:r>
        <w:r>
          <w:rPr>
            <w:noProof/>
            <w:webHidden/>
          </w:rPr>
          <w:tab/>
        </w:r>
        <w:r>
          <w:rPr>
            <w:noProof/>
            <w:webHidden/>
          </w:rPr>
          <w:fldChar w:fldCharType="begin"/>
        </w:r>
        <w:r>
          <w:rPr>
            <w:noProof/>
            <w:webHidden/>
          </w:rPr>
          <w:instrText xml:space="preserve"> PAGEREF _Toc33563677 \h </w:instrText>
        </w:r>
        <w:r>
          <w:rPr>
            <w:noProof/>
            <w:webHidden/>
          </w:rPr>
        </w:r>
        <w:r>
          <w:rPr>
            <w:noProof/>
            <w:webHidden/>
          </w:rPr>
          <w:fldChar w:fldCharType="separate"/>
        </w:r>
        <w:r w:rsidR="00340859">
          <w:rPr>
            <w:noProof/>
            <w:webHidden/>
          </w:rPr>
          <w:t>39</w:t>
        </w:r>
        <w:r>
          <w:rPr>
            <w:noProof/>
            <w:webHidden/>
          </w:rPr>
          <w:fldChar w:fldCharType="end"/>
        </w:r>
      </w:hyperlink>
    </w:p>
    <w:p w14:paraId="54AE4D48" w14:textId="5B6EF0BD"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8" w:history="1">
        <w:r w:rsidRPr="00B31D9E">
          <w:rPr>
            <w:rStyle w:val="Hyperlink"/>
            <w:noProof/>
          </w:rPr>
          <w:t>Abbildung 24: Webinterface Datenbankserver</w:t>
        </w:r>
        <w:r>
          <w:rPr>
            <w:noProof/>
            <w:webHidden/>
          </w:rPr>
          <w:tab/>
        </w:r>
        <w:r>
          <w:rPr>
            <w:noProof/>
            <w:webHidden/>
          </w:rPr>
          <w:fldChar w:fldCharType="begin"/>
        </w:r>
        <w:r>
          <w:rPr>
            <w:noProof/>
            <w:webHidden/>
          </w:rPr>
          <w:instrText xml:space="preserve"> PAGEREF _Toc33563678 \h </w:instrText>
        </w:r>
        <w:r>
          <w:rPr>
            <w:noProof/>
            <w:webHidden/>
          </w:rPr>
        </w:r>
        <w:r>
          <w:rPr>
            <w:noProof/>
            <w:webHidden/>
          </w:rPr>
          <w:fldChar w:fldCharType="separate"/>
        </w:r>
        <w:r w:rsidR="00340859">
          <w:rPr>
            <w:noProof/>
            <w:webHidden/>
          </w:rPr>
          <w:t>40</w:t>
        </w:r>
        <w:r>
          <w:rPr>
            <w:noProof/>
            <w:webHidden/>
          </w:rPr>
          <w:fldChar w:fldCharType="end"/>
        </w:r>
      </w:hyperlink>
    </w:p>
    <w:p w14:paraId="3DD7A71C" w14:textId="5B14BC10"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79" w:history="1">
        <w:r w:rsidRPr="00B31D9E">
          <w:rPr>
            <w:rStyle w:val="Hyperlink"/>
            <w:noProof/>
          </w:rPr>
          <w:t>Abbildung 25: Start Webserver durch PowerShell</w:t>
        </w:r>
        <w:r>
          <w:rPr>
            <w:noProof/>
            <w:webHidden/>
          </w:rPr>
          <w:tab/>
        </w:r>
        <w:r>
          <w:rPr>
            <w:noProof/>
            <w:webHidden/>
          </w:rPr>
          <w:fldChar w:fldCharType="begin"/>
        </w:r>
        <w:r>
          <w:rPr>
            <w:noProof/>
            <w:webHidden/>
          </w:rPr>
          <w:instrText xml:space="preserve"> PAGEREF _Toc33563679 \h </w:instrText>
        </w:r>
        <w:r>
          <w:rPr>
            <w:noProof/>
            <w:webHidden/>
          </w:rPr>
        </w:r>
        <w:r>
          <w:rPr>
            <w:noProof/>
            <w:webHidden/>
          </w:rPr>
          <w:fldChar w:fldCharType="separate"/>
        </w:r>
        <w:r w:rsidR="00340859">
          <w:rPr>
            <w:noProof/>
            <w:webHidden/>
          </w:rPr>
          <w:t>41</w:t>
        </w:r>
        <w:r>
          <w:rPr>
            <w:noProof/>
            <w:webHidden/>
          </w:rPr>
          <w:fldChar w:fldCharType="end"/>
        </w:r>
      </w:hyperlink>
    </w:p>
    <w:p w14:paraId="1532C2DA" w14:textId="49459587"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80" w:history="1">
        <w:r w:rsidRPr="00B31D9E">
          <w:rPr>
            <w:rStyle w:val="Hyperlink"/>
            <w:noProof/>
          </w:rPr>
          <w:t>Abbildung 26: Visualisierung des gesamten Graphen</w:t>
        </w:r>
        <w:r>
          <w:rPr>
            <w:noProof/>
            <w:webHidden/>
          </w:rPr>
          <w:tab/>
        </w:r>
        <w:r>
          <w:rPr>
            <w:noProof/>
            <w:webHidden/>
          </w:rPr>
          <w:fldChar w:fldCharType="begin"/>
        </w:r>
        <w:r>
          <w:rPr>
            <w:noProof/>
            <w:webHidden/>
          </w:rPr>
          <w:instrText xml:space="preserve"> PAGEREF _Toc33563680 \h </w:instrText>
        </w:r>
        <w:r>
          <w:rPr>
            <w:noProof/>
            <w:webHidden/>
          </w:rPr>
        </w:r>
        <w:r>
          <w:rPr>
            <w:noProof/>
            <w:webHidden/>
          </w:rPr>
          <w:fldChar w:fldCharType="separate"/>
        </w:r>
        <w:r w:rsidR="00340859">
          <w:rPr>
            <w:noProof/>
            <w:webHidden/>
          </w:rPr>
          <w:t>42</w:t>
        </w:r>
        <w:r>
          <w:rPr>
            <w:noProof/>
            <w:webHidden/>
          </w:rPr>
          <w:fldChar w:fldCharType="end"/>
        </w:r>
      </w:hyperlink>
    </w:p>
    <w:p w14:paraId="5769EB54" w14:textId="7396D0B3"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81" w:history="1">
        <w:r w:rsidRPr="00B31D9E">
          <w:rPr>
            <w:rStyle w:val="Hyperlink"/>
            <w:noProof/>
          </w:rPr>
          <w:t>Abbildung 27: Objekte in Abhängigkeit zu quantitativen Attributen</w:t>
        </w:r>
        <w:r>
          <w:rPr>
            <w:noProof/>
            <w:webHidden/>
          </w:rPr>
          <w:tab/>
        </w:r>
        <w:r>
          <w:rPr>
            <w:noProof/>
            <w:webHidden/>
          </w:rPr>
          <w:fldChar w:fldCharType="begin"/>
        </w:r>
        <w:r>
          <w:rPr>
            <w:noProof/>
            <w:webHidden/>
          </w:rPr>
          <w:instrText xml:space="preserve"> PAGEREF _Toc33563681 \h </w:instrText>
        </w:r>
        <w:r>
          <w:rPr>
            <w:noProof/>
            <w:webHidden/>
          </w:rPr>
        </w:r>
        <w:r>
          <w:rPr>
            <w:noProof/>
            <w:webHidden/>
          </w:rPr>
          <w:fldChar w:fldCharType="separate"/>
        </w:r>
        <w:r w:rsidR="00340859">
          <w:rPr>
            <w:noProof/>
            <w:webHidden/>
          </w:rPr>
          <w:t>43</w:t>
        </w:r>
        <w:r>
          <w:rPr>
            <w:noProof/>
            <w:webHidden/>
          </w:rPr>
          <w:fldChar w:fldCharType="end"/>
        </w:r>
      </w:hyperlink>
    </w:p>
    <w:p w14:paraId="1575CFF5" w14:textId="27188B61" w:rsidR="00180837" w:rsidRDefault="00180837">
      <w:pPr>
        <w:pStyle w:val="Abbildungsverzeichnis"/>
        <w:tabs>
          <w:tab w:val="right" w:leader="dot" w:pos="9343"/>
        </w:tabs>
        <w:rPr>
          <w:rFonts w:asciiTheme="minorHAnsi" w:eastAsiaTheme="minorEastAsia" w:hAnsiTheme="minorHAnsi" w:cstheme="minorBidi"/>
          <w:noProof/>
          <w:szCs w:val="22"/>
          <w:lang w:eastAsia="de-DE" w:bidi="ar-SA"/>
        </w:rPr>
      </w:pPr>
      <w:hyperlink w:anchor="_Toc33563682" w:history="1">
        <w:r w:rsidRPr="00B31D9E">
          <w:rPr>
            <w:rStyle w:val="Hyperlink"/>
            <w:noProof/>
          </w:rPr>
          <w:t>Abbildung 28: Erweiterung durch Relationen</w:t>
        </w:r>
        <w:r>
          <w:rPr>
            <w:noProof/>
            <w:webHidden/>
          </w:rPr>
          <w:tab/>
        </w:r>
        <w:r>
          <w:rPr>
            <w:noProof/>
            <w:webHidden/>
          </w:rPr>
          <w:fldChar w:fldCharType="begin"/>
        </w:r>
        <w:r>
          <w:rPr>
            <w:noProof/>
            <w:webHidden/>
          </w:rPr>
          <w:instrText xml:space="preserve"> PAGEREF _Toc33563682 \h </w:instrText>
        </w:r>
        <w:r>
          <w:rPr>
            <w:noProof/>
            <w:webHidden/>
          </w:rPr>
        </w:r>
        <w:r>
          <w:rPr>
            <w:noProof/>
            <w:webHidden/>
          </w:rPr>
          <w:fldChar w:fldCharType="separate"/>
        </w:r>
        <w:r w:rsidR="00340859">
          <w:rPr>
            <w:noProof/>
            <w:webHidden/>
          </w:rPr>
          <w:t>44</w:t>
        </w:r>
        <w:r>
          <w:rPr>
            <w:noProof/>
            <w:webHidden/>
          </w:rPr>
          <w:fldChar w:fldCharType="end"/>
        </w:r>
      </w:hyperlink>
    </w:p>
    <w:p w14:paraId="29064588" w14:textId="63B7A6B2"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563624"/>
      <w:r w:rsidRPr="00694496">
        <w:lastRenderedPageBreak/>
        <w:t>Einleitung</w:t>
      </w:r>
      <w:bookmarkEnd w:id="0"/>
    </w:p>
    <w:p w14:paraId="78538EED" w14:textId="0814F09F" w:rsidR="00382C60" w:rsidRPr="00694496" w:rsidRDefault="007229D8" w:rsidP="00382C60">
      <w:r>
        <w:t xml:space="preserve">Innerhalb von großen Unternehmen werden viele verschiedene IT-Systeme verwendet, </w:t>
      </w:r>
      <w:r w:rsidR="00382C60" w:rsidRPr="00694496">
        <w:t xml:space="preserve">welche </w:t>
      </w:r>
      <w:r w:rsidR="002A49A7" w:rsidRPr="00694496">
        <w:t>schnell schwierig zu</w:t>
      </w:r>
      <w:r w:rsidR="00382C60" w:rsidRPr="00694496">
        <w:t xml:space="preserve"> überblicken </w:t>
      </w:r>
      <w:r w:rsidR="002A49A7" w:rsidRPr="00694496">
        <w:t>sind</w:t>
      </w:r>
      <w:r w:rsidR="00B33673" w:rsidRPr="00694496">
        <w:t>, so (Winter et al., 2013)</w:t>
      </w:r>
      <w:r w:rsidR="00382C60" w:rsidRPr="00694496">
        <w:t>. Diese Systeme beinhalten Programme, welche auch gepflegt werden müssen</w:t>
      </w:r>
      <w:r w:rsidR="002A49A7" w:rsidRPr="00694496">
        <w:t>.</w:t>
      </w:r>
      <w:r w:rsidR="00382C60" w:rsidRPr="00694496">
        <w:t xml:space="preserve"> </w:t>
      </w:r>
      <w:r w:rsidR="002A49A7" w:rsidRPr="00694496">
        <w:t>Dies resultiert beispielsweise daraus,</w:t>
      </w:r>
      <w:r w:rsidR="00A942A5" w:rsidRPr="00694496">
        <w:t xml:space="preserve"> </w:t>
      </w:r>
      <w:r w:rsidR="002A49A7" w:rsidRPr="00694496">
        <w:t>dass diese</w:t>
      </w:r>
      <w:r w:rsidR="00382C60" w:rsidRPr="00694496">
        <w:t xml:space="preserve"> immer auf dem aktuellen Stand sein</w:t>
      </w:r>
      <w:r w:rsidR="002A49A7" w:rsidRPr="00694496">
        <w:t xml:space="preserve"> sollten</w:t>
      </w:r>
      <w:r w:rsidR="00382C60" w:rsidRPr="00694496">
        <w:t xml:space="preserve">, um Sicherheitslücken zu vermeiden. In großen Unternehmen </w:t>
      </w:r>
      <w:r>
        <w:t>kann</w:t>
      </w:r>
      <w:r w:rsidR="00382C60" w:rsidRPr="00694496">
        <w:t xml:space="preserve"> man </w:t>
      </w:r>
      <w:r>
        <w:t>schnell den</w:t>
      </w:r>
      <w:r w:rsidR="00382C60" w:rsidRPr="00694496">
        <w:t xml:space="preserve"> Überblick</w:t>
      </w:r>
      <w:r>
        <w:t xml:space="preserve"> verlieren</w:t>
      </w:r>
      <w:r w:rsidR="00382C60" w:rsidRPr="00694496">
        <w:t xml:space="preserve">, welche IT-Systeme in den einzelnen Abteilungen verwendet werden. </w:t>
      </w:r>
      <w:r w:rsidR="00B33673" w:rsidRPr="00694496">
        <w:t>Daher</w:t>
      </w:r>
      <w:r w:rsidR="00382C60" w:rsidRPr="00694496">
        <w:t xml:space="preserve"> empfiehlt sich</w:t>
      </w:r>
      <w:r w:rsidR="00B33673" w:rsidRPr="00694496">
        <w:t xml:space="preserve"> laut (Hanschke, 2013)</w:t>
      </w:r>
      <w:r w:rsidR="00062F53" w:rsidRPr="00694496">
        <w:t>,</w:t>
      </w:r>
      <w:r w:rsidR="00382C60" w:rsidRPr="00694496">
        <w:t xml:space="preserve"> eine Konsolidierung vorzunehmen. Das bedeutet, dass die IT-Systeme verschlankt werden. </w:t>
      </w:r>
    </w:p>
    <w:p w14:paraId="389F2491" w14:textId="7BF8EFBF" w:rsidR="00382C60" w:rsidRPr="00694496" w:rsidRDefault="00382C60" w:rsidP="00382C60">
      <w:r w:rsidRPr="00694496">
        <w:t xml:space="preserve">Ein Aspekt der Konsolidierung </w:t>
      </w:r>
      <w:r w:rsidR="007229D8">
        <w:t>ist, IT-Systeme effizienter zu machen oder sogar die Ineffizienz zu eliminieren</w:t>
      </w:r>
      <w:r w:rsidRPr="00694496">
        <w:t>. Oft werden verschiedene Systeme verwendet, welche im Prinzip</w:t>
      </w:r>
      <w:r w:rsidR="007B29A6">
        <w:t>,</w:t>
      </w:r>
      <w:r w:rsidRPr="00694496">
        <w:t xml:space="preserve"> das exakt </w:t>
      </w:r>
      <w:r w:rsidR="007229D8">
        <w:t>G</w:t>
      </w:r>
      <w:r w:rsidRPr="00694496">
        <w:t>leiche tun. Daher wäre es von Vorteil</w:t>
      </w:r>
      <w:r w:rsidR="007229D8">
        <w:t>,</w:t>
      </w:r>
      <w:r w:rsidRPr="00694496">
        <w:t xml:space="preserve"> </w:t>
      </w:r>
      <w:r w:rsidR="00445958">
        <w:t xml:space="preserve">die funktional überlappenden Systeme zu erkennen, um </w:t>
      </w:r>
      <w:r w:rsidRPr="00694496">
        <w:t xml:space="preserve">den Bestand der Software zu vereinfachen. </w:t>
      </w:r>
    </w:p>
    <w:p w14:paraId="4C4A9BED" w14:textId="29987267"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w:t>
      </w:r>
      <w:r w:rsidR="00CE75EE">
        <w:t xml:space="preserve"> Innerhalb der Konsolidierung wird eine Entscheidungsgrundlage erarbeitet auf deren Basis zu konsolidierenden Komponenten bestimmt werden.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w:t>
      </w:r>
      <w:r w:rsidR="007229D8">
        <w:t xml:space="preserve">erkannten </w:t>
      </w:r>
      <w:r w:rsidRPr="00694496">
        <w:t>strategischen Nutzen</w:t>
      </w:r>
      <w:r w:rsidR="007229D8">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2D1CE428" w:rsidR="00382C60" w:rsidRPr="00694496" w:rsidRDefault="00382C60" w:rsidP="00382C60">
      <w:r w:rsidRPr="00694496">
        <w:t>All diese Gründe führen zu</w:t>
      </w:r>
      <w:r w:rsidR="007229D8">
        <w:t>r</w:t>
      </w:r>
      <w:r w:rsidRPr="00694496">
        <w:t xml:space="preserve"> </w:t>
      </w:r>
      <w:r w:rsidR="007229D8">
        <w:t xml:space="preserve">Identifikation von oder zu einer </w:t>
      </w:r>
      <w:r w:rsidRPr="00694496">
        <w:t>Konsolidierung</w:t>
      </w:r>
      <w:r w:rsidR="007229D8">
        <w:t xml:space="preserve"> von Geschäftsprozessen,</w:t>
      </w:r>
      <w:r w:rsidRPr="00694496">
        <w:t xml:space="preserve"> um beispielsweise den Geschäftswert bzw. die Betriebskosten des Unternehmens zu optimieren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4275DF49" w:rsidR="00382C60" w:rsidRPr="00694496" w:rsidRDefault="00382C60" w:rsidP="00382C60">
      <w:r w:rsidRPr="00694496">
        <w:t>Das Problem bei der Konsolidierung ist jedoch, die einzelnen Komponenten zu identifizieren</w:t>
      </w:r>
      <w:r w:rsidR="00445958">
        <w:t xml:space="preserve"> und gut genug zu verstehen, um auf Fakten basierte Entscheidungen überhaupt möglich zu machen</w:t>
      </w:r>
      <w:r w:rsidRPr="00694496">
        <w:t xml:space="preserve">.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4ABCA761" w:rsidR="00382C60" w:rsidRPr="00694496" w:rsidRDefault="00C34C47" w:rsidP="00047B18">
      <w:r w:rsidRPr="00694496">
        <w:lastRenderedPageBreak/>
        <w:t xml:space="preserve">Die </w:t>
      </w:r>
      <w:r w:rsidR="00382C60" w:rsidRPr="00694496">
        <w:t xml:space="preserve">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Graphdatenbanken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werden mittels der Graphdatenbank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563625"/>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147C8701"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180837">
            <w:rPr>
              <w:rFonts w:asciiTheme="minorHAnsi" w:hAnsiTheme="minorHAnsi" w:cstheme="minorHAnsi"/>
              <w:i/>
              <w:iCs/>
              <w:noProof/>
              <w:sz w:val="22"/>
              <w:szCs w:val="22"/>
            </w:rPr>
            <w:t xml:space="preserve"> </w:t>
          </w:r>
          <w:r w:rsidR="00180837" w:rsidRPr="00180837">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0E2BDBDE"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445958">
        <w:t xml:space="preserve"> und die Alternative, gute Visualisierungen immer wieder rein manuell zu erzeugen, besonders aufwändig ist</w:t>
      </w:r>
      <w:r w:rsidR="0079673D" w:rsidRPr="00694496">
        <w: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563626"/>
      <w:r w:rsidRPr="00694496">
        <w:t>Ziel der Arbeit</w:t>
      </w:r>
      <w:bookmarkEnd w:id="3"/>
    </w:p>
    <w:p w14:paraId="7E89ADAA" w14:textId="4399D9A4"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Graphdatenbank für die Firma ISB AG. </w:t>
      </w:r>
      <w:r w:rsidR="00DB0946" w:rsidRPr="00694496">
        <w:t>Die Arbeit</w:t>
      </w:r>
      <w:r w:rsidRPr="00694496">
        <w:t xml:space="preserve"> gliedert sich somit in einen theoretischen wie auch einen praktischen Teil. Der theoretische Teil umfasst die Einarbeitung auf den Themengebieten EAM, Graphdatenbanken und Visualisierung mittels </w:t>
      </w:r>
      <w:r w:rsidR="00445958">
        <w:t xml:space="preserve">der Bibliothek </w:t>
      </w:r>
      <w:r w:rsidR="007B1E34" w:rsidRPr="00694496">
        <w:t>D3 (Data-Driven Documents)</w:t>
      </w:r>
      <w:r w:rsidRPr="00694496">
        <w:t>. Neben der Einarbeitung stellt sich die zentrale Frage, wie Graphdatenbanken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Graphdatenbank folgt aus </w:t>
      </w:r>
      <w:r w:rsidR="00DB0946" w:rsidRPr="00694496">
        <w:t>einer derartigen</w:t>
      </w:r>
      <w:r w:rsidR="00FF4F58" w:rsidRPr="00694496">
        <w:t xml:space="preserve"> Analyse der Daten in der Regel ein </w:t>
      </w:r>
      <w:r w:rsidRPr="00694496">
        <w:t>Graphen</w:t>
      </w:r>
      <w:r w:rsidR="00FF4F58" w:rsidRPr="00694496">
        <w:t>modell,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6D3BF5DC" w:rsidR="0079673D" w:rsidRPr="00694496" w:rsidRDefault="0079673D" w:rsidP="00190AEB">
      <w:r w:rsidRPr="00694496">
        <w:t>Die Grundlagenlegung für den praktischen Teil resultierte wiederum in der Erweiterung des theoretischen Teils. Es ging im Zuge dessen darum</w:t>
      </w:r>
      <w:r w:rsidR="00445958">
        <w:t>,</w:t>
      </w:r>
      <w:r w:rsidRPr="00694496">
        <w:t xml:space="preserve"> ein Konzept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3B9CA74C" w14:textId="77777777" w:rsidR="00BF182C" w:rsidRDefault="00BF182C">
      <w:pPr>
        <w:spacing w:after="0" w:line="240" w:lineRule="auto"/>
        <w:ind w:firstLine="0"/>
        <w:jc w:val="left"/>
        <w:rPr>
          <w:b/>
          <w:bCs/>
          <w:iCs/>
          <w:color w:val="00844D"/>
          <w:sz w:val="32"/>
          <w:szCs w:val="32"/>
        </w:rPr>
      </w:pPr>
      <w:r>
        <w:lastRenderedPageBreak/>
        <w:br w:type="page"/>
      </w:r>
    </w:p>
    <w:p w14:paraId="6EB37698" w14:textId="77777777" w:rsidR="00BF182C" w:rsidRDefault="00BF182C" w:rsidP="00B4304D">
      <w:pPr>
        <w:pStyle w:val="berschrift1"/>
        <w:sectPr w:rsidR="00BF182C" w:rsidSect="003753D8">
          <w:type w:val="continuous"/>
          <w:pgSz w:w="11906" w:h="16838" w:code="9"/>
          <w:pgMar w:top="1418" w:right="1418" w:bottom="1134" w:left="851" w:header="709" w:footer="709" w:gutter="284"/>
          <w:cols w:space="708"/>
          <w:titlePg/>
          <w:docGrid w:linePitch="360"/>
        </w:sectPr>
      </w:pPr>
    </w:p>
    <w:p w14:paraId="7576BD24" w14:textId="63452543" w:rsidR="0068554A" w:rsidRPr="00694496" w:rsidRDefault="00044C5A" w:rsidP="00B4304D">
      <w:pPr>
        <w:pStyle w:val="berschrift1"/>
      </w:pPr>
      <w:bookmarkStart w:id="5" w:name="_Toc33563627"/>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Graphdatenbank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563628"/>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7229D8" w:rsidRPr="00C544E5" w:rsidRDefault="007229D8"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7229D8" w:rsidRPr="00C544E5" w:rsidRDefault="007229D8"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7229D8" w:rsidRPr="00C544E5" w:rsidRDefault="007229D8"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7229D8" w:rsidRPr="00C544E5" w:rsidRDefault="007229D8"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7229D8" w:rsidRPr="00C544E5" w:rsidRDefault="007229D8"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7229D8" w:rsidRPr="00C544E5" w:rsidRDefault="007229D8"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543ECFE" w:rsidR="00562389" w:rsidRPr="00694496" w:rsidRDefault="00C544E5" w:rsidP="00C05CE2">
      <w:pPr>
        <w:pStyle w:val="Beschriftung"/>
        <w:jc w:val="center"/>
      </w:pPr>
      <w:bookmarkStart w:id="8" w:name="_Toc33563655"/>
      <w:r w:rsidRPr="00694496">
        <w:t xml:space="preserve">Abbildung </w:t>
      </w:r>
      <w:r w:rsidRPr="00694496">
        <w:fldChar w:fldCharType="begin"/>
      </w:r>
      <w:r w:rsidRPr="00694496">
        <w:instrText xml:space="preserve"> SEQ Abbildung \* ARABIC </w:instrText>
      </w:r>
      <w:r w:rsidRPr="00694496">
        <w:fldChar w:fldCharType="separate"/>
      </w:r>
      <w:r w:rsidR="00340859">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r w:rsidRPr="00694496">
        <w:t>Hanschke</w:t>
      </w:r>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r w:rsidR="00774B44" w:rsidRPr="00694496">
        <w:t>Hanschke</w:t>
      </w:r>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563629"/>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 xml:space="preserve">Auch für den Bereich des EAM gibt es mehrere gängige Visualisierungsarten, welche laut (Hanschke,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Hanschke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 xml:space="preserve">konzepte werden folgend näher erläutert und zur Veranschaulichung nach Vorlage von (Hanschke,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 xml:space="preserve">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(Hanschke,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7EB918CB" w:rsidR="007229D8" w:rsidRPr="00710956" w:rsidRDefault="007229D8" w:rsidP="00F11DD7">
                            <w:pPr>
                              <w:pStyle w:val="Beschriftung"/>
                              <w:jc w:val="center"/>
                            </w:pPr>
                            <w:bookmarkStart w:id="10" w:name="_Toc33563656"/>
                            <w:r>
                              <w:t xml:space="preserve">Abbildung </w:t>
                            </w:r>
                            <w:r>
                              <w:fldChar w:fldCharType="begin"/>
                            </w:r>
                            <w:r>
                              <w:instrText xml:space="preserve"> SEQ Abbildung \* ARABIC </w:instrText>
                            </w:r>
                            <w:r>
                              <w:fldChar w:fldCharType="separate"/>
                            </w:r>
                            <w:r w:rsidR="00340859">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7EB918CB" w:rsidR="007229D8" w:rsidRPr="00710956" w:rsidRDefault="007229D8" w:rsidP="00F11DD7">
                      <w:pPr>
                        <w:pStyle w:val="Beschriftung"/>
                        <w:jc w:val="center"/>
                      </w:pPr>
                      <w:bookmarkStart w:id="11" w:name="_Toc33563656"/>
                      <w:r>
                        <w:t xml:space="preserve">Abbildung </w:t>
                      </w:r>
                      <w:r>
                        <w:fldChar w:fldCharType="begin"/>
                      </w:r>
                      <w:r>
                        <w:instrText xml:space="preserve"> SEQ Abbildung \* ARABIC </w:instrText>
                      </w:r>
                      <w:r>
                        <w:fldChar w:fldCharType="separate"/>
                      </w:r>
                      <w:r w:rsidR="00340859">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(Hanschke,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798E8C85" w14:textId="00488AB6" w:rsidR="00B819E5" w:rsidRDefault="00B819E5" w:rsidP="00B819E5">
      <w:pPr>
        <w:pStyle w:val="Listenabsatz"/>
        <w:keepNext/>
        <w:numPr>
          <w:ilvl w:val="0"/>
          <w:numId w:val="0"/>
        </w:numPr>
        <w:ind w:left="720"/>
      </w:pPr>
      <w:r>
        <w:rPr>
          <w:noProof/>
        </w:rPr>
        <w:drawing>
          <wp:inline distT="0" distB="0" distL="0" distR="0" wp14:anchorId="77ADFB59" wp14:editId="67C24FB2">
            <wp:extent cx="5421211" cy="3279775"/>
            <wp:effectExtent l="0" t="0" r="8255" b="0"/>
            <wp:docPr id="30" name="Grafik 3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_Abbildung (1).png"/>
                    <pic:cNvPicPr/>
                  </pic:nvPicPr>
                  <pic:blipFill>
                    <a:blip r:embed="rId28">
                      <a:extLst>
                        <a:ext uri="{28A0092B-C50C-407E-A947-70E740481C1C}">
                          <a14:useLocalDpi xmlns:a14="http://schemas.microsoft.com/office/drawing/2010/main" val="0"/>
                        </a:ext>
                      </a:extLst>
                    </a:blip>
                    <a:stretch>
                      <a:fillRect/>
                    </a:stretch>
                  </pic:blipFill>
                  <pic:spPr>
                    <a:xfrm>
                      <a:off x="0" y="0"/>
                      <a:ext cx="5453834" cy="3299512"/>
                    </a:xfrm>
                    <a:prstGeom prst="rect">
                      <a:avLst/>
                    </a:prstGeom>
                  </pic:spPr>
                </pic:pic>
              </a:graphicData>
            </a:graphic>
          </wp:inline>
        </w:drawing>
      </w:r>
    </w:p>
    <w:p w14:paraId="79FE0D5A" w14:textId="77777777" w:rsidR="00B819E5" w:rsidRPr="00694496" w:rsidRDefault="00B819E5" w:rsidP="00B819E5">
      <w:pPr>
        <w:pStyle w:val="Listenabsatz"/>
        <w:keepNext/>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5C1C6EF4" w:rsidR="007229D8" w:rsidRPr="00CC2B07" w:rsidRDefault="007229D8" w:rsidP="0096703D">
                            <w:pPr>
                              <w:pStyle w:val="Beschriftung"/>
                              <w:jc w:val="center"/>
                            </w:pPr>
                            <w:bookmarkStart w:id="12" w:name="_Toc33563657"/>
                            <w:r>
                              <w:t xml:space="preserve">Abbildung </w:t>
                            </w:r>
                            <w:r>
                              <w:fldChar w:fldCharType="begin"/>
                            </w:r>
                            <w:r>
                              <w:instrText xml:space="preserve"> SEQ Abbildung \* ARABIC </w:instrText>
                            </w:r>
                            <w:r>
                              <w:fldChar w:fldCharType="separate"/>
                            </w:r>
                            <w:r w:rsidR="00340859">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5C1C6EF4" w:rsidR="007229D8" w:rsidRPr="00CC2B07" w:rsidRDefault="007229D8" w:rsidP="0096703D">
                      <w:pPr>
                        <w:pStyle w:val="Beschriftung"/>
                        <w:jc w:val="center"/>
                      </w:pPr>
                      <w:bookmarkStart w:id="13" w:name="_Toc33563657"/>
                      <w:r>
                        <w:t xml:space="preserve">Abbildung </w:t>
                      </w:r>
                      <w:r>
                        <w:fldChar w:fldCharType="begin"/>
                      </w:r>
                      <w:r>
                        <w:instrText xml:space="preserve"> SEQ Abbildung \* ARABIC </w:instrText>
                      </w:r>
                      <w:r>
                        <w:fldChar w:fldCharType="separate"/>
                      </w:r>
                      <w:r w:rsidR="00340859">
                        <w:t>3</w:t>
                      </w:r>
                      <w:r>
                        <w:fldChar w:fldCharType="end"/>
                      </w:r>
                      <w:r>
                        <w:t>: Portfolio-Grafik</w:t>
                      </w:r>
                      <w:bookmarkEnd w:id="13"/>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 xml:space="preserve">achlichen Domänenmodell werden die Kernstrukturen der Geschäftsarchitektur festgelegt, daher gibt es laut (Hanschke,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19927128" w:rsidR="007229D8" w:rsidRPr="00207A5A" w:rsidRDefault="007229D8" w:rsidP="00497318">
                            <w:pPr>
                              <w:pStyle w:val="Beschriftung"/>
                              <w:jc w:val="center"/>
                            </w:pPr>
                            <w:bookmarkStart w:id="14" w:name="_Toc33563658"/>
                            <w:r>
                              <w:t xml:space="preserve">Abbildung </w:t>
                            </w:r>
                            <w:r>
                              <w:fldChar w:fldCharType="begin"/>
                            </w:r>
                            <w:r>
                              <w:instrText xml:space="preserve"> SEQ Abbildung \* ARABIC </w:instrText>
                            </w:r>
                            <w:r>
                              <w:fldChar w:fldCharType="separate"/>
                            </w:r>
                            <w:r w:rsidR="00340859">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19927128" w:rsidR="007229D8" w:rsidRPr="00207A5A" w:rsidRDefault="007229D8" w:rsidP="00497318">
                      <w:pPr>
                        <w:pStyle w:val="Beschriftung"/>
                        <w:jc w:val="center"/>
                      </w:pPr>
                      <w:bookmarkStart w:id="15" w:name="_Toc33563658"/>
                      <w:r>
                        <w:t xml:space="preserve">Abbildung </w:t>
                      </w:r>
                      <w:r>
                        <w:fldChar w:fldCharType="begin"/>
                      </w:r>
                      <w:r>
                        <w:instrText xml:space="preserve"> SEQ Abbildung \* ARABIC </w:instrText>
                      </w:r>
                      <w:r>
                        <w:fldChar w:fldCharType="separate"/>
                      </w:r>
                      <w:r w:rsidR="00340859">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563630"/>
      <w:r w:rsidRPr="00694496">
        <w:lastRenderedPageBreak/>
        <w:t>Funktionsweise einer Graph-Datenbank</w:t>
      </w:r>
      <w:bookmarkEnd w:id="16"/>
    </w:p>
    <w:p w14:paraId="2D5EFEAB" w14:textId="5F9243B9"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Graph</w:t>
      </w:r>
      <w:r w:rsidR="003A217A" w:rsidRPr="00694496">
        <w:t>d</w:t>
      </w:r>
      <w:r w:rsidRPr="00694496">
        <w:t>atenbanken ist Neo4j. Der Name Neo4j leitet sich aus „Network Engine for Objects“ ab</w:t>
      </w:r>
      <w:r w:rsidR="00FF4089">
        <w:t>, so (Trelle, 2017)</w:t>
      </w:r>
      <w:r w:rsidRPr="00694496">
        <w:t xml:space="preserve">. </w:t>
      </w:r>
    </w:p>
    <w:p w14:paraId="305CBD44" w14:textId="6B9F9BA1" w:rsidR="00B73A6D" w:rsidRPr="00694496" w:rsidRDefault="00B73A6D" w:rsidP="00DF2DB2">
      <w:r w:rsidRPr="00694496">
        <w:t>Eine Graph</w:t>
      </w:r>
      <w:r w:rsidR="003A217A" w:rsidRPr="00694496">
        <w:t>d</w:t>
      </w:r>
      <w:r w:rsidRPr="00694496">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558D6572" w:rsidR="00B73A6D" w:rsidRPr="00694496" w:rsidRDefault="00FF4089" w:rsidP="00DF2DB2">
      <w:r>
        <w:t xml:space="preserve">Daten in </w:t>
      </w:r>
      <w:r w:rsidR="00B73A6D" w:rsidRPr="00694496">
        <w:t>Graph</w:t>
      </w:r>
      <w:r w:rsidR="00555D0B" w:rsidRPr="00694496">
        <w:t>d</w:t>
      </w:r>
      <w:r w:rsidR="00B73A6D" w:rsidRPr="00694496">
        <w:t xml:space="preserve">atenbanken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00B73A6D" w:rsidRPr="00694496">
        <w:t xml:space="preserve">chemafrei. Dies erlaubt zusätzliche Informationen wie mangelnde Attribute zu einem späteren Zeitpunkt problemlos nachzutragen. Ein implizites </w:t>
      </w:r>
      <w:r w:rsidRPr="00694496">
        <w:t>strukturierendes</w:t>
      </w:r>
      <w:r w:rsidR="00B73A6D" w:rsidRPr="00694496">
        <w:t xml:space="preserve">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mit Abbildung </w:t>
      </w:r>
      <w:r w:rsidR="00E31771" w:rsidRPr="00694496">
        <w:t>5</w:t>
      </w:r>
      <w:r w:rsidR="00B73A6D"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6F33BA01" w:rsidR="00B73A6D" w:rsidRPr="00694496" w:rsidRDefault="00E31771" w:rsidP="00E31771">
      <w:pPr>
        <w:pStyle w:val="Beschriftung"/>
        <w:jc w:val="center"/>
      </w:pPr>
      <w:bookmarkStart w:id="17" w:name="_Toc33563659"/>
      <w:r w:rsidRPr="00694496">
        <w:t xml:space="preserve">Abbildung </w:t>
      </w:r>
      <w:r w:rsidRPr="00694496">
        <w:fldChar w:fldCharType="begin"/>
      </w:r>
      <w:r w:rsidRPr="00694496">
        <w:instrText xml:space="preserve"> SEQ Abbildung \* ARABIC </w:instrText>
      </w:r>
      <w:r w:rsidRPr="00694496">
        <w:fldChar w:fldCharType="separate"/>
      </w:r>
      <w:r w:rsidR="00340859">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 xml:space="preserve">Laut (Maier et al., 2016) werden die zu speichernden Daten mithilfe von sogenannten Knoten und Kanten dargestellt. Hier werden Objekte in Knoten und Beziehungen zwischen Knoten in Kanten abgebildet. In einem Knoten ist die Beziehung nicht in ihrer Art oder Anzahl beschränkt, ergänzt (Matzer, 2019). </w:t>
      </w:r>
    </w:p>
    <w:p w14:paraId="282CF29E" w14:textId="77777777" w:rsidR="00B73A6D" w:rsidRPr="00694496" w:rsidRDefault="00B73A6D" w:rsidP="00DF2DB2">
      <w:r w:rsidRPr="00694496">
        <w:t xml:space="preserve">In der Literatur werden Knoten häufig auch als Vertex (V) und Kanten als Edges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Die Beziehungen zwischen den Knoten können Eigenschaften besitzen. Diese Daten können analog zu den Attributen der Knoten abgefragt werden. Nach (Luber et al., 2017) verzichtet eine Graphdatenbank auf verschachtelte Beziehung, was die hohe Performance für die Speicherung, sowie Abfrage der Informationen erklärt.</w:t>
      </w:r>
    </w:p>
    <w:p w14:paraId="26A778E4" w14:textId="7F5F72B5" w:rsidR="00B73A6D" w:rsidRPr="00694496" w:rsidRDefault="00B73A6D" w:rsidP="00DF2DB2">
      <w:r w:rsidRPr="00694496">
        <w:t>Die Information, welche Beziehungen zwischen Daten vorliegen, ist unter gewissen Umständen besonders förderlich. Diese Beziehungen kann ein Graph ausgesprochen gut darstellen. Hieraus ergibt sich der hohe Nutzen der Verwendung einer Graph</w:t>
      </w:r>
      <w:r w:rsidR="004716FB" w:rsidRPr="00694496">
        <w:t>d</w:t>
      </w:r>
      <w:r w:rsidRPr="00694496">
        <w:t>atenbank für Daten, welche eine netzwerkartige Struktur aufweisen.</w:t>
      </w:r>
    </w:p>
    <w:p w14:paraId="01D5987A" w14:textId="3F980CDD" w:rsidR="00B73A6D" w:rsidRPr="00694496" w:rsidRDefault="00B73A6D" w:rsidP="00DF2DB2">
      <w:r w:rsidRPr="00694496">
        <w:t xml:space="preserve">Eine Besonderheit der Graphdatenbanken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(Matzer, 2019) nutzen bereits große Unternehmen wie z. B. Google, Facebook, Microsoft und LinkedIn die Graph</w:t>
      </w:r>
      <w:r w:rsidR="00A0334A" w:rsidRPr="00694496">
        <w:t>d</w:t>
      </w:r>
      <w:r w:rsidRPr="00694496">
        <w:t>atenbank</w:t>
      </w:r>
      <w:r w:rsidR="001A7B0B" w:rsidRPr="00694496">
        <w:t>. E</w:t>
      </w:r>
      <w:r w:rsidRPr="00694496">
        <w:t>benso haben auch Unternehmen wie die NASA oder die Schweizer Bank UBS die Graph</w:t>
      </w:r>
      <w:r w:rsidR="00A0334A" w:rsidRPr="00694496">
        <w:t>d</w:t>
      </w:r>
      <w:r w:rsidRPr="00694496">
        <w:t>atenbank für sich entdeckt.</w:t>
      </w:r>
    </w:p>
    <w:p w14:paraId="1664A443" w14:textId="4448094F" w:rsidR="00B73A6D" w:rsidRPr="00694496" w:rsidRDefault="00B73A6D" w:rsidP="00527C42">
      <w:pPr>
        <w:spacing w:after="0"/>
        <w:ind w:firstLine="0"/>
      </w:pPr>
      <w:r w:rsidRPr="00694496">
        <w:t>Die gängigsten Abfragesprachen für Graph</w:t>
      </w:r>
      <w:r w:rsidR="00A0334A" w:rsidRPr="00694496">
        <w:t>d</w:t>
      </w:r>
      <w:r w:rsidRPr="00694496">
        <w:t>atenbanken sind Apache TinkerPop Gremlin, SPARQL und Cypher. Da, in dieser Arbeit mit der Graph</w:t>
      </w:r>
      <w:r w:rsidR="00A0334A" w:rsidRPr="00694496">
        <w:t>d</w:t>
      </w:r>
      <w:r w:rsidRPr="00694496">
        <w:t xml:space="preserve">atenbank Neo4j gearbeitet wird, </w:t>
      </w:r>
      <w:r w:rsidR="00D702F9" w:rsidRPr="00694496">
        <w:t>betrachtet diese Arbeit folgend nur die Abfragesprache Cypher näher.</w:t>
      </w:r>
      <w:r w:rsidRPr="00694496">
        <w:t xml:space="preserve"> Cypher wurde </w:t>
      </w:r>
      <w:r w:rsidR="00B67A0E">
        <w:t>für</w:t>
      </w:r>
      <w:r w:rsidRPr="00694496">
        <w:t xml:space="preserve"> Neo4j entwickelt und erfüllt somit die besten Voraussetzungen</w:t>
      </w:r>
      <w:r w:rsidR="00A0334A" w:rsidRPr="00694496">
        <w:t>,</w:t>
      </w:r>
      <w:r w:rsidRPr="00694496">
        <w:t xml:space="preserve"> was Kompatibilität angeht, nach (Matzer, 2019). Zudem ist Cypher sehr verbreitet und in </w:t>
      </w:r>
      <w:r w:rsidR="00CF5B44" w:rsidRPr="00694496">
        <w:t>seiner</w:t>
      </w:r>
      <w:r w:rsidRPr="00694496">
        <w:t xml:space="preserve"> Struktur der Abfragesprache SQL von Relationalen Datenbanken recht ähnlich. Durch diese ähnliche Struktur ist eine Umstellung von SQL auf Cypher nicht zu zeitaufwendig und komplex. In Kapitel 2.</w:t>
      </w:r>
      <w:r w:rsidR="00E31771" w:rsidRPr="00694496">
        <w:t>4</w:t>
      </w:r>
      <w:r w:rsidRPr="00694496">
        <w:t xml:space="preserve"> wird auf die Abfragesprache Cypher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563631"/>
      <w:r w:rsidRPr="00694496">
        <w:t>Cypher</w:t>
      </w:r>
      <w:bookmarkEnd w:id="18"/>
    </w:p>
    <w:p w14:paraId="78D810F7" w14:textId="33F53A73" w:rsidR="00B73A6D" w:rsidRPr="00694496" w:rsidRDefault="00B73A6D" w:rsidP="00DF2DB2">
      <w:r w:rsidRPr="00694496">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r w:rsidR="00252AF5" w:rsidRPr="00694496">
        <w:t>arbeitet</w:t>
      </w:r>
      <w:r w:rsidRPr="00694496">
        <w:t>_in“.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Die Beschreibung des Musters des dargelegten Graphen mittels Cypher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7229D8" w:rsidRPr="00805596" w:rsidRDefault="007229D8"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7229D8" w:rsidRPr="00805596" w:rsidRDefault="007229D8"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sind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0E693345" w:rsidR="007229D8" w:rsidRPr="00D1072C" w:rsidRDefault="007229D8" w:rsidP="00497318">
                            <w:pPr>
                              <w:pStyle w:val="Beschriftung"/>
                              <w:jc w:val="center"/>
                            </w:pPr>
                            <w:bookmarkStart w:id="19" w:name="_Toc33563660"/>
                            <w:r>
                              <w:t xml:space="preserve">Abbildung </w:t>
                            </w:r>
                            <w:r>
                              <w:fldChar w:fldCharType="begin"/>
                            </w:r>
                            <w:r>
                              <w:instrText xml:space="preserve"> SEQ Abbildung \* ARABIC </w:instrText>
                            </w:r>
                            <w:r>
                              <w:fldChar w:fldCharType="separate"/>
                            </w:r>
                            <w:r w:rsidR="00340859">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0E693345" w:rsidR="007229D8" w:rsidRPr="00D1072C" w:rsidRDefault="007229D8" w:rsidP="00497318">
                      <w:pPr>
                        <w:pStyle w:val="Beschriftung"/>
                        <w:jc w:val="center"/>
                      </w:pPr>
                      <w:bookmarkStart w:id="20" w:name="_Toc33563660"/>
                      <w:r>
                        <w:t xml:space="preserve">Abbildung </w:t>
                      </w:r>
                      <w:r>
                        <w:fldChar w:fldCharType="begin"/>
                      </w:r>
                      <w:r>
                        <w:instrText xml:space="preserve"> SEQ Abbildung \* ARABIC </w:instrText>
                      </w:r>
                      <w:r>
                        <w:fldChar w:fldCharType="separate"/>
                      </w:r>
                      <w:r w:rsidR="00340859">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Cypher die Option, anhand von Attributen der Knoten und Kanten mittels einer Where-Bedingung das Muster zu </w:t>
      </w:r>
      <w:r w:rsidR="00A0334A" w:rsidRPr="00694496">
        <w:t>f</w:t>
      </w:r>
      <w:r w:rsidRPr="00694496">
        <w:t>iltern. Folgend sei dies mittels Cypher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7229D8" w:rsidRDefault="007229D8"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7229D8" w:rsidRDefault="007229D8"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7229D8" w:rsidRDefault="007229D8"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7229D8" w:rsidRPr="00805596" w:rsidRDefault="007229D8"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7229D8" w:rsidRDefault="007229D8"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7229D8" w:rsidRDefault="007229D8"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7229D8" w:rsidRDefault="007229D8"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7229D8" w:rsidRPr="00805596" w:rsidRDefault="007229D8"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432A4E73" w:rsidR="007229D8" w:rsidRPr="00CD0070" w:rsidRDefault="007229D8" w:rsidP="00497318">
                            <w:pPr>
                              <w:pStyle w:val="Beschriftung"/>
                              <w:jc w:val="center"/>
                            </w:pPr>
                            <w:bookmarkStart w:id="21" w:name="_Toc33563661"/>
                            <w:r>
                              <w:t xml:space="preserve">Abbildung </w:t>
                            </w:r>
                            <w:r>
                              <w:fldChar w:fldCharType="begin"/>
                            </w:r>
                            <w:r>
                              <w:instrText xml:space="preserve"> SEQ Abbildung \* ARABIC </w:instrText>
                            </w:r>
                            <w:r>
                              <w:fldChar w:fldCharType="separate"/>
                            </w:r>
                            <w:r w:rsidR="00340859">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432A4E73" w:rsidR="007229D8" w:rsidRPr="00CD0070" w:rsidRDefault="007229D8" w:rsidP="00497318">
                      <w:pPr>
                        <w:pStyle w:val="Beschriftung"/>
                        <w:jc w:val="center"/>
                      </w:pPr>
                      <w:bookmarkStart w:id="22" w:name="_Toc33563661"/>
                      <w:r>
                        <w:t xml:space="preserve">Abbildung </w:t>
                      </w:r>
                      <w:r>
                        <w:fldChar w:fldCharType="begin"/>
                      </w:r>
                      <w:r>
                        <w:instrText xml:space="preserve"> SEQ Abbildung \* ARABIC </w:instrText>
                      </w:r>
                      <w:r>
                        <w:fldChar w:fldCharType="separate"/>
                      </w:r>
                      <w:r w:rsidR="00340859">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563632"/>
      <w:r w:rsidRPr="00694496">
        <w:lastRenderedPageBreak/>
        <w:t>Node.js</w:t>
      </w:r>
      <w:bookmarkEnd w:id="23"/>
    </w:p>
    <w:p w14:paraId="4F501B51" w14:textId="62538066" w:rsidR="00B73A6D" w:rsidRPr="00694496" w:rsidRDefault="00B73A6D" w:rsidP="00DF2DB2">
      <w:r w:rsidRPr="00694496">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Pr="00694496" w:rsidRDefault="00B73A6D" w:rsidP="00DF2DB2">
      <w:r w:rsidRPr="00694496">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563633"/>
      <w:r w:rsidRPr="00694496">
        <w:lastRenderedPageBreak/>
        <w:t>Webserver</w:t>
      </w:r>
      <w:bookmarkEnd w:id="24"/>
    </w:p>
    <w:p w14:paraId="1B11A7CA" w14:textId="55305194" w:rsidR="00B73A6D" w:rsidRPr="00694496" w:rsidRDefault="00B73A6D" w:rsidP="00DF2DB2">
      <w:r w:rsidRPr="00694496">
        <w:t>Die Hauptfunktion eines Webservers ist nach (Killelea,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Resource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Skripting mit beispielsweise PHP (Hypertext Preprocessor)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Die aktuell am weitesten verbreiteten Webserver nach (w3techs.com, 2020) sind der Apache HTTP Server und der Nginx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2DF759B7" w:rsidR="00B73A6D" w:rsidRPr="00694496" w:rsidRDefault="00E31771" w:rsidP="00497318">
      <w:pPr>
        <w:pStyle w:val="Beschriftung"/>
        <w:jc w:val="center"/>
      </w:pPr>
      <w:bookmarkStart w:id="25" w:name="_Toc33563662"/>
      <w:r w:rsidRPr="00694496">
        <w:t xml:space="preserve">Abbildung </w:t>
      </w:r>
      <w:r w:rsidRPr="00694496">
        <w:fldChar w:fldCharType="begin"/>
      </w:r>
      <w:r w:rsidRPr="00694496">
        <w:instrText xml:space="preserve"> SEQ Abbildung \* ARABIC </w:instrText>
      </w:r>
      <w:r w:rsidRPr="00694496">
        <w:fldChar w:fldCharType="separate"/>
      </w:r>
      <w:r w:rsidR="00340859">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563634"/>
      <w:r w:rsidRPr="00694496">
        <w:lastRenderedPageBreak/>
        <w:t>Webtechnologien zur Visualisierung</w:t>
      </w:r>
      <w:bookmarkEnd w:id="26"/>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14076026" w:rsidR="00576B38" w:rsidRPr="00694496" w:rsidRDefault="00576B38" w:rsidP="00C4264A">
      <w:r w:rsidRPr="00694496">
        <w:t xml:space="preserve">Für die Visualisierung von Graphen auf Webseiten gibt es diverse Bibliotheken. Unter anderem sei an dieser Stelle </w:t>
      </w:r>
      <w:r w:rsidR="008B1CC0" w:rsidRPr="00694496">
        <w:t>Data-Driven Documents (</w:t>
      </w:r>
      <w:r w:rsidRPr="00694496">
        <w:t>D3</w:t>
      </w:r>
      <w:r w:rsidR="008B1CC0" w:rsidRPr="00694496">
        <w:t>)</w:t>
      </w:r>
      <w:r w:rsidRPr="00694496">
        <w:t>, sigmajs und Cytoscape genannt. D3 ist jedoch die am weitesten verbreitete 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Scalable Vector Graphics (SVG) und Cascading Style Sheets (CSS)</w:t>
      </w:r>
      <w:r w:rsidR="008B1CC0" w:rsidRPr="00694496">
        <w:t>. Der Einsatz von Webstandards bietet dem User</w:t>
      </w:r>
      <w:r w:rsidR="00A3090F" w:rsidRPr="00694496">
        <w:t xml:space="preserve"> nach (Bostock,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Document Object Model (DOM). Diese </w:t>
      </w:r>
      <w:r w:rsidR="00096DFC" w:rsidRPr="00694496">
        <w:t xml:space="preserve">wiederum </w:t>
      </w:r>
      <w:r w:rsidRPr="00694496">
        <w:t xml:space="preserve">können </w:t>
      </w:r>
      <w:r w:rsidR="000E6BD3" w:rsidRPr="00694496">
        <w:t xml:space="preserve">nach (Bostock,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0F1A05B9" w14:textId="77777777" w:rsidR="00BF182C" w:rsidRDefault="00BF182C">
      <w:pPr>
        <w:spacing w:after="0" w:line="240" w:lineRule="auto"/>
        <w:ind w:firstLine="0"/>
        <w:jc w:val="left"/>
        <w:rPr>
          <w:b/>
          <w:bCs/>
          <w:iCs/>
          <w:color w:val="00844D"/>
          <w:sz w:val="32"/>
          <w:szCs w:val="32"/>
        </w:rPr>
      </w:pPr>
      <w:r>
        <w:lastRenderedPageBreak/>
        <w:br w:type="page"/>
      </w:r>
    </w:p>
    <w:p w14:paraId="2FE0FFBE" w14:textId="77777777" w:rsidR="00BF182C" w:rsidRDefault="00BF182C" w:rsidP="00B4304D">
      <w:pPr>
        <w:pStyle w:val="berschrift1"/>
        <w:sectPr w:rsidR="00BF182C" w:rsidSect="00020C69">
          <w:headerReference w:type="default" r:id="rId34"/>
          <w:type w:val="continuous"/>
          <w:pgSz w:w="11906" w:h="16838" w:code="9"/>
          <w:pgMar w:top="1418" w:right="1418" w:bottom="1134" w:left="851" w:header="709" w:footer="709" w:gutter="284"/>
          <w:cols w:space="708"/>
          <w:titlePg/>
          <w:docGrid w:linePitch="360"/>
        </w:sectPr>
      </w:pPr>
    </w:p>
    <w:p w14:paraId="63D365CC" w14:textId="1D646770" w:rsidR="00F66BDA" w:rsidRPr="00694496" w:rsidRDefault="00106852" w:rsidP="00B4304D">
      <w:pPr>
        <w:pStyle w:val="berschrift1"/>
      </w:pPr>
      <w:bookmarkStart w:id="27" w:name="_Toc33563635"/>
      <w:r w:rsidRPr="00694496">
        <w:lastRenderedPageBreak/>
        <w:t>Konzeption</w:t>
      </w:r>
      <w:bookmarkEnd w:id="27"/>
    </w:p>
    <w:p w14:paraId="15B3B048" w14:textId="25DCB3D4" w:rsidR="00F11DD7" w:rsidRPr="00694496" w:rsidRDefault="00F11DD7" w:rsidP="00F11DD7">
      <w:r w:rsidRPr="00694496">
        <w:t>Dieses Kapitel befasst sich mit den theoretischen Überlegungen, welche in dieser Arbeit erarbeitet wurden. Konzepte bezüglich des Graphenmodel</w:t>
      </w:r>
      <w:r w:rsidR="00FF4089">
        <w:t>ls</w:t>
      </w:r>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563636"/>
      <w:r w:rsidRPr="00694496">
        <w:t>Graphenmodell</w:t>
      </w:r>
      <w:bookmarkEnd w:id="28"/>
    </w:p>
    <w:p w14:paraId="6E65712A" w14:textId="59D67BD4" w:rsidR="00BD0DA7" w:rsidRPr="00694496" w:rsidRDefault="00BD0DA7" w:rsidP="009C28BB">
      <w:r w:rsidRPr="00694496">
        <w:t xml:space="preserve">Ein </w:t>
      </w:r>
      <w:r w:rsidR="00AB10E8" w:rsidRPr="00694496">
        <w:t>Graphenmodell</w:t>
      </w:r>
      <w:r w:rsidRPr="00694496">
        <w:t xml:space="preserve"> ist bei der Erstellung einer Datenbank sehr wichtig, da dies die einzelnen Verbindungen und Abhängigkeiten abbildet</w:t>
      </w:r>
      <w:r w:rsidR="00B30FC8">
        <w:t xml:space="preserve"> und die Formulierung von Abfragen vereinfacht</w:t>
      </w:r>
      <w:r w:rsidRPr="00694496">
        <w:t xml:space="preserve">. </w:t>
      </w:r>
      <w:r w:rsidR="00DE6C2E">
        <w:t>Abbildung 9</w:t>
      </w:r>
      <w:r w:rsidRPr="00694496">
        <w:t xml:space="preserve"> zeigt </w:t>
      </w:r>
      <w:r w:rsidR="00CF57E0" w:rsidRPr="00694496">
        <w:t xml:space="preserve">ein Beispiel für ein </w:t>
      </w:r>
      <w:r w:rsidR="00AB10E8" w:rsidRPr="00694496">
        <w:t>Graphenmodell</w:t>
      </w:r>
      <w:r w:rsidRPr="00694496">
        <w:t xml:space="preserve"> </w:t>
      </w:r>
      <w:r w:rsidR="00CF57E0" w:rsidRPr="00694496">
        <w:t>einer abstrahierten IT</w:t>
      </w:r>
      <w:r w:rsidR="00873F23" w:rsidRPr="00694496">
        <w:noBreakHyphen/>
      </w:r>
      <w:r w:rsidR="00CF57E0" w:rsidRPr="00694496">
        <w:t>Landschaft</w:t>
      </w:r>
      <w:r w:rsidRPr="00694496">
        <w:t xml:space="preserve">. Das </w:t>
      </w:r>
      <w:r w:rsidR="00AB10E8" w:rsidRPr="00694496">
        <w:t>Graphenmodell</w:t>
      </w:r>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496B9098" w:rsidR="0096703D" w:rsidRPr="00694496" w:rsidRDefault="00BD0DA7" w:rsidP="00C05CE2">
      <w:r w:rsidRPr="00694496">
        <w:t xml:space="preserve">Der Aufbau des </w:t>
      </w:r>
      <w:r w:rsidR="00AB10E8" w:rsidRPr="00694496">
        <w:t>Graphenmodell</w:t>
      </w:r>
      <w:r w:rsidRPr="00694496">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 xml:space="preserve">Spalte, dem </w:t>
      </w:r>
      <w:r w:rsidR="00030E36">
        <w:t>„</w:t>
      </w:r>
      <w:r w:rsidRPr="00694496">
        <w:t>technischen Aspekt</w:t>
      </w:r>
      <w:r w:rsidR="00030E36">
        <w:t>“</w:t>
      </w:r>
      <w:r w:rsidRPr="00694496">
        <w:t>. In manchen Fällen kommt es vor, dass der Name der Relation sich wiederholt. Dies ist der Fall, wenn Verbindungen dieselbe Art der Beziehung aufweisen.</w:t>
      </w:r>
      <w:r w:rsidR="000A0C22" w:rsidRPr="00694496">
        <w:t xml:space="preserve"> Beispiele hierfür können der Abbildung </w:t>
      </w:r>
      <w:r w:rsidR="00030E36">
        <w:t>9</w:t>
      </w:r>
      <w:r w:rsidR="000A0C22" w:rsidRPr="00694496">
        <w:t xml:space="preserve">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5">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0596DF23" w:rsidR="003A7D93" w:rsidRPr="00694496" w:rsidRDefault="00497318" w:rsidP="00497318">
      <w:pPr>
        <w:pStyle w:val="Beschriftung"/>
        <w:jc w:val="center"/>
      </w:pPr>
      <w:bookmarkStart w:id="29" w:name="_Toc33563663"/>
      <w:r w:rsidRPr="00694496">
        <w:t xml:space="preserve">Abbildung </w:t>
      </w:r>
      <w:r w:rsidRPr="00694496">
        <w:fldChar w:fldCharType="begin"/>
      </w:r>
      <w:r w:rsidRPr="00694496">
        <w:instrText xml:space="preserve"> SEQ Abbildung \* ARABIC </w:instrText>
      </w:r>
      <w:r w:rsidRPr="00694496">
        <w:fldChar w:fldCharType="separate"/>
      </w:r>
      <w:r w:rsidR="00340859">
        <w:t>9</w:t>
      </w:r>
      <w:r w:rsidRPr="00694496">
        <w:fldChar w:fldCharType="end"/>
      </w:r>
      <w:r w:rsidRPr="00694496">
        <w:t>: Graphenmodell</w:t>
      </w:r>
      <w:bookmarkEnd w:id="29"/>
    </w:p>
    <w:p w14:paraId="725D2BBF" w14:textId="77777777" w:rsidR="008C7E2B" w:rsidRPr="00694496" w:rsidRDefault="008C7E2B" w:rsidP="008C7E2B">
      <w:pPr>
        <w:spacing w:after="0"/>
        <w:ind w:firstLine="0"/>
      </w:pPr>
    </w:p>
    <w:p w14:paraId="4A9234B9" w14:textId="26AFE337" w:rsidR="008C7E2B" w:rsidRPr="00694496" w:rsidRDefault="00AB10E8" w:rsidP="00187D4E">
      <w:r w:rsidRPr="00694496">
        <w:t>Graphenmodell</w:t>
      </w:r>
      <w:r w:rsidR="008C7E2B" w:rsidRPr="00694496">
        <w:t xml:space="preserve">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r w:rsidRPr="00694496">
        <w:t>Graphenmodell</w:t>
      </w:r>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r w:rsidR="00AB10E8" w:rsidRPr="00694496">
        <w:t>Graphenmodell</w:t>
      </w:r>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r w:rsidR="00AB10E8" w:rsidRPr="00694496">
        <w:t>Graphenmodell</w:t>
      </w:r>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r w:rsidR="00AB10E8" w:rsidRPr="00694496">
        <w:t>Graphenmodell</w:t>
      </w:r>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r w:rsidR="00E02033" w:rsidRPr="00694496">
        <w:t>Graphd</w:t>
      </w:r>
      <w:r w:rsidR="00751C9F" w:rsidRPr="00694496">
        <w:t xml:space="preserve">atenbank als Ressource einbindet. </w:t>
      </w:r>
      <w:r w:rsidR="00BC1FBF" w:rsidRPr="00694496">
        <w:t xml:space="preserve">Aus diesem Grund ist es </w:t>
      </w:r>
      <w:r w:rsidR="00751C9F" w:rsidRPr="00694496">
        <w:t>wichtig</w:t>
      </w:r>
      <w:r w:rsidR="00BC1FBF" w:rsidRPr="00694496">
        <w:t xml:space="preserve"> sich vor der Implementierung mit dem </w:t>
      </w:r>
      <w:r w:rsidR="00AB10E8" w:rsidRPr="00694496">
        <w:t>Graphenmodell</w:t>
      </w:r>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0" w:name="_Toc33563637"/>
      <w:r w:rsidRPr="00694496">
        <w:lastRenderedPageBreak/>
        <w:t>Visualisierungskonzept</w:t>
      </w:r>
      <w:r w:rsidR="00986FA1" w:rsidRPr="00694496">
        <w:t>e</w:t>
      </w:r>
      <w:r w:rsidRPr="00694496">
        <w:t xml:space="preserve"> für Graphen</w:t>
      </w:r>
      <w:bookmarkEnd w:id="30"/>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r w:rsidR="00CF50EC" w:rsidRPr="00694496">
        <w:t>Hanschke</w:t>
      </w:r>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r w:rsidR="00121EC5" w:rsidRPr="00694496">
        <w:t>Hanschke</w:t>
      </w:r>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r vor, mehr jedoch nicht. Des Weiteren impliziert die Verwendung einer Graphdatenbank</w:t>
      </w:r>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0089A780" w:rsidR="00513720" w:rsidRPr="00694496" w:rsidRDefault="00497318" w:rsidP="00497318">
      <w:pPr>
        <w:pStyle w:val="Beschriftung"/>
        <w:jc w:val="center"/>
      </w:pPr>
      <w:bookmarkStart w:id="31" w:name="_Toc33563664"/>
      <w:r w:rsidRPr="00694496">
        <w:t xml:space="preserve">Abbildung </w:t>
      </w:r>
      <w:r w:rsidRPr="00694496">
        <w:fldChar w:fldCharType="begin"/>
      </w:r>
      <w:r w:rsidRPr="00694496">
        <w:instrText xml:space="preserve"> SEQ Abbildung \* ARABIC </w:instrText>
      </w:r>
      <w:r w:rsidRPr="00694496">
        <w:fldChar w:fldCharType="separate"/>
      </w:r>
      <w:r w:rsidR="00340859">
        <w:t>10</w:t>
      </w:r>
      <w:r w:rsidRPr="00694496">
        <w:fldChar w:fldCharType="end"/>
      </w:r>
      <w:r w:rsidRPr="00694496">
        <w:t>: Grad der Vernetzung</w:t>
      </w:r>
      <w:bookmarkEnd w:id="31"/>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3835069F" w:rsidR="00877E08" w:rsidRPr="00694496" w:rsidRDefault="00497318" w:rsidP="00497318">
      <w:pPr>
        <w:pStyle w:val="Beschriftung"/>
        <w:jc w:val="center"/>
      </w:pPr>
      <w:bookmarkStart w:id="32" w:name="_Toc33563665"/>
      <w:r w:rsidRPr="00694496">
        <w:t xml:space="preserve">Abbildung </w:t>
      </w:r>
      <w:r w:rsidRPr="00694496">
        <w:fldChar w:fldCharType="begin"/>
      </w:r>
      <w:r w:rsidRPr="00694496">
        <w:instrText xml:space="preserve"> SEQ Abbildung \* ARABIC </w:instrText>
      </w:r>
      <w:r w:rsidRPr="00694496">
        <w:fldChar w:fldCharType="separate"/>
      </w:r>
      <w:r w:rsidR="00340859">
        <w:t>11</w:t>
      </w:r>
      <w:r w:rsidRPr="00694496">
        <w:fldChar w:fldCharType="end"/>
      </w:r>
      <w:r w:rsidRPr="00694496">
        <w:t xml:space="preserve">: </w:t>
      </w:r>
      <w:r w:rsidR="0057512E" w:rsidRPr="00694496">
        <w:t>Darstellung einer spezifischen Relation</w:t>
      </w:r>
      <w:bookmarkEnd w:id="32"/>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68FD7168" w:rsidR="007229D8" w:rsidRPr="00EB65BC" w:rsidRDefault="007229D8" w:rsidP="005D574A">
                            <w:pPr>
                              <w:pStyle w:val="Beschriftung"/>
                              <w:jc w:val="center"/>
                            </w:pPr>
                            <w:bookmarkStart w:id="33" w:name="_Toc33563666"/>
                            <w:r>
                              <w:t xml:space="preserve">Abbildung </w:t>
                            </w:r>
                            <w:r>
                              <w:fldChar w:fldCharType="begin"/>
                            </w:r>
                            <w:r>
                              <w:instrText xml:space="preserve"> SEQ Abbildung \* ARABIC </w:instrText>
                            </w:r>
                            <w:r>
                              <w:fldChar w:fldCharType="separate"/>
                            </w:r>
                            <w:r w:rsidR="00340859">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68FD7168" w:rsidR="007229D8" w:rsidRPr="00EB65BC" w:rsidRDefault="007229D8" w:rsidP="005D574A">
                      <w:pPr>
                        <w:pStyle w:val="Beschriftung"/>
                        <w:jc w:val="center"/>
                      </w:pPr>
                      <w:bookmarkStart w:id="34" w:name="_Toc33563666"/>
                      <w:r>
                        <w:t xml:space="preserve">Abbildung </w:t>
                      </w:r>
                      <w:r>
                        <w:fldChar w:fldCharType="begin"/>
                      </w:r>
                      <w:r>
                        <w:instrText xml:space="preserve"> SEQ Abbildung \* ARABIC </w:instrText>
                      </w:r>
                      <w:r>
                        <w:fldChar w:fldCharType="separate"/>
                      </w:r>
                      <w:r w:rsidR="00340859">
                        <w:t>12</w:t>
                      </w:r>
                      <w:r>
                        <w:fldChar w:fldCharType="end"/>
                      </w:r>
                      <w:r>
                        <w:t>: Ampelsystem</w:t>
                      </w:r>
                      <w:bookmarkEnd w:id="34"/>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345F370F" w:rsidR="007229D8" w:rsidRPr="00BF4D8F" w:rsidRDefault="007229D8" w:rsidP="005D574A">
                            <w:pPr>
                              <w:pStyle w:val="Beschriftung"/>
                              <w:jc w:val="center"/>
                            </w:pPr>
                            <w:bookmarkStart w:id="35" w:name="_Toc33563667"/>
                            <w:r>
                              <w:t xml:space="preserve">Abbildung </w:t>
                            </w:r>
                            <w:r>
                              <w:fldChar w:fldCharType="begin"/>
                            </w:r>
                            <w:r>
                              <w:instrText xml:space="preserve"> SEQ Abbildung \* ARABIC </w:instrText>
                            </w:r>
                            <w:r>
                              <w:fldChar w:fldCharType="separate"/>
                            </w:r>
                            <w:r w:rsidR="00340859">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345F370F" w:rsidR="007229D8" w:rsidRPr="00BF4D8F" w:rsidRDefault="007229D8" w:rsidP="005D574A">
                      <w:pPr>
                        <w:pStyle w:val="Beschriftung"/>
                        <w:jc w:val="center"/>
                      </w:pPr>
                      <w:bookmarkStart w:id="36" w:name="_Toc33563667"/>
                      <w:r>
                        <w:t xml:space="preserve">Abbildung </w:t>
                      </w:r>
                      <w:r>
                        <w:fldChar w:fldCharType="begin"/>
                      </w:r>
                      <w:r>
                        <w:instrText xml:space="preserve"> SEQ Abbildung \* ARABIC </w:instrText>
                      </w:r>
                      <w:r>
                        <w:fldChar w:fldCharType="separate"/>
                      </w:r>
                      <w:r w:rsidR="00340859">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7" w:name="_Toc33563638"/>
      <w:r w:rsidRPr="00694496">
        <w:t>Kombiniertes Visualisierungskonzept</w:t>
      </w:r>
      <w:bookmarkEnd w:id="37"/>
    </w:p>
    <w:p w14:paraId="7EB11EC4" w14:textId="56F6B2A6"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B30FC8">
        <w:t xml:space="preserve">In dieser Arbeit wird untersucht, ob dieses Vorgehen durch eine Anbindung an eine Graphdatenbank ersetzt werden kann.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0028711" w:rsidR="001F160A" w:rsidRPr="00694496" w:rsidRDefault="00BF2243" w:rsidP="00DF2DB2">
      <w:r w:rsidRPr="00694496">
        <w:t>Abbildung 1</w:t>
      </w:r>
      <w:r w:rsidR="005D2EEA" w:rsidRPr="00694496">
        <w:t>4</w:t>
      </w:r>
      <w:r w:rsidRPr="00694496">
        <w:t xml:space="preserve"> zeigt d</w:t>
      </w:r>
      <w:r w:rsidR="00E91697" w:rsidRPr="00694496">
        <w:t xml:space="preserve">ie Umsetzung des </w:t>
      </w:r>
      <w:r w:rsidR="00862206">
        <w:t xml:space="preserve">Tech Radars des </w:t>
      </w:r>
      <w:r w:rsidR="00E91697" w:rsidRPr="00694496">
        <w:t xml:space="preserve">Unternehmens </w:t>
      </w:r>
      <w:r w:rsidR="001E6F3D" w:rsidRPr="00694496">
        <w:t>Zalando</w:t>
      </w:r>
      <w:r w:rsidR="00E91697" w:rsidRPr="00694496">
        <w:t>.</w:t>
      </w:r>
      <w:r w:rsidR="00F46991" w:rsidRPr="00694496">
        <w:t xml:space="preserve"> </w:t>
      </w:r>
      <w:r w:rsidR="00FB10A6" w:rsidRPr="00694496">
        <w:t xml:space="preserve">Dieser Tech Radar besitzt insgesamt </w:t>
      </w:r>
      <w:r w:rsidR="00862206">
        <w:t>vier</w:t>
      </w:r>
      <w:r w:rsidR="00FB10A6" w:rsidRPr="00694496">
        <w:t xml:space="preserve"> Quadranten, welche unterschiedlichen Themengebieten zugeordnet sind. So </w:t>
      </w:r>
      <w:r w:rsidRPr="00694496">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32E16B7C" w:rsidR="002008BB" w:rsidRPr="00694496" w:rsidRDefault="002008BB" w:rsidP="00912982">
      <w:pPr>
        <w:pStyle w:val="Beschriftung"/>
        <w:jc w:val="center"/>
      </w:pPr>
      <w:bookmarkStart w:id="38" w:name="_Toc33563668"/>
      <w:r w:rsidRPr="00694496">
        <w:t xml:space="preserve">Abbildung </w:t>
      </w:r>
      <w:r w:rsidRPr="00694496">
        <w:fldChar w:fldCharType="begin"/>
      </w:r>
      <w:r w:rsidRPr="00694496">
        <w:instrText xml:space="preserve"> SEQ Abbildung \* ARABIC </w:instrText>
      </w:r>
      <w:r w:rsidRPr="00694496">
        <w:fldChar w:fldCharType="separate"/>
      </w:r>
      <w:r w:rsidR="00340859">
        <w:t>14</w:t>
      </w:r>
      <w:r w:rsidRPr="00694496">
        <w:fldChar w:fldCharType="end"/>
      </w:r>
      <w:r w:rsidRPr="00694496">
        <w:t>: Tech Radar</w:t>
      </w:r>
      <w:bookmarkEnd w:id="38"/>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694496">
        <w:rPr>
          <w:b/>
          <w:bCs/>
        </w:rPr>
        <w:t>Adopt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Frameworks: Node.js, ReactJS, Spring</w:t>
      </w:r>
    </w:p>
    <w:p w14:paraId="578A4A3A" w14:textId="60D58B78" w:rsidR="00E31CD2" w:rsidRPr="00694496" w:rsidRDefault="00E31CD2" w:rsidP="00E31CD2">
      <w:pPr>
        <w:pStyle w:val="Listenabsatz"/>
        <w:numPr>
          <w:ilvl w:val="0"/>
          <w:numId w:val="36"/>
        </w:numPr>
      </w:pPr>
      <w:r w:rsidRPr="00694496">
        <w:t>Infrastructure: Docker, Nginx, Tomcat</w:t>
      </w:r>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r w:rsidRPr="00694496">
        <w:t>Languages: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Frameworks: Angular, Camunda</w:t>
      </w:r>
      <w:r w:rsidR="003F691D" w:rsidRPr="00694496">
        <w:t>, Thymeleaf</w:t>
      </w:r>
    </w:p>
    <w:p w14:paraId="5EF7F5BD" w14:textId="0CF3B23A" w:rsidR="00E31CD2" w:rsidRPr="00694496" w:rsidRDefault="00E31CD2" w:rsidP="00E31CD2">
      <w:pPr>
        <w:pStyle w:val="Listenabsatz"/>
        <w:numPr>
          <w:ilvl w:val="0"/>
          <w:numId w:val="36"/>
        </w:numPr>
      </w:pPr>
      <w:r w:rsidRPr="00694496">
        <w:t xml:space="preserve">Infrastructure: </w:t>
      </w:r>
      <w:r w:rsidR="003F691D" w:rsidRPr="00694496">
        <w:t>Failsafe, Underlow</w:t>
      </w:r>
    </w:p>
    <w:p w14:paraId="699B40FA" w14:textId="03DC31AC" w:rsidR="00E31CD2" w:rsidRPr="00694496" w:rsidRDefault="00E31CD2" w:rsidP="00E31CD2">
      <w:pPr>
        <w:pStyle w:val="Listenabsatz"/>
        <w:numPr>
          <w:ilvl w:val="0"/>
          <w:numId w:val="36"/>
        </w:numPr>
      </w:pPr>
      <w:r w:rsidRPr="00694496">
        <w:t xml:space="preserve">Data Management: </w:t>
      </w:r>
      <w:r w:rsidR="003F691D" w:rsidRPr="00694496">
        <w:t>Airflow, AWS DynamoDB, Flink, Google BigQuery, Presto</w:t>
      </w:r>
    </w:p>
    <w:p w14:paraId="0418B78D" w14:textId="6751DE55" w:rsidR="00E31CD2" w:rsidRPr="00694496" w:rsidRDefault="00E31CD2" w:rsidP="00E31CD2">
      <w:pPr>
        <w:pStyle w:val="Listenabsatz"/>
        <w:numPr>
          <w:ilvl w:val="0"/>
          <w:numId w:val="36"/>
        </w:numPr>
      </w:pPr>
      <w:r w:rsidRPr="00694496">
        <w:t xml:space="preserve">Languages: </w:t>
      </w:r>
      <w:r w:rsidR="003F691D" w:rsidRPr="00694496">
        <w:t>GraphQL, Haskell, Kotlin, TypeScript</w:t>
      </w:r>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r w:rsidRPr="00694496">
        <w:rPr>
          <w:b/>
          <w:bCs/>
        </w:rPr>
        <w:t>Assess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Aurelia, Ember.js, Redux, Vert.x,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r w:rsidR="003F691D" w:rsidRPr="00694496">
        <w:t>Consul, Google Bigtable, Hadoop, RocksDB, YARN</w:t>
      </w:r>
    </w:p>
    <w:p w14:paraId="39C7A24A" w14:textId="3BD04CC4" w:rsidR="00E31CD2" w:rsidRPr="00694496" w:rsidRDefault="00E31CD2" w:rsidP="00E31CD2">
      <w:pPr>
        <w:pStyle w:val="Listenabsatz"/>
        <w:numPr>
          <w:ilvl w:val="0"/>
          <w:numId w:val="36"/>
        </w:numPr>
      </w:pPr>
      <w:r w:rsidRPr="00694496">
        <w:t xml:space="preserve">Languages: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r w:rsidR="003F691D" w:rsidRPr="00694496">
        <w:t>Activiti, AngularJS 1.x, BackboneJS, Drools,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r w:rsidR="009F458E" w:rsidRPr="00694496">
        <w:t>ActiveMQ, CouchBase, Esper, MongoDB, MySQL, Oracle DB</w:t>
      </w:r>
    </w:p>
    <w:p w14:paraId="67B4B671" w14:textId="03D8876A" w:rsidR="00E31CD2" w:rsidRPr="00694496" w:rsidRDefault="00E31CD2" w:rsidP="00E31CD2">
      <w:pPr>
        <w:pStyle w:val="Listenabsatz"/>
        <w:numPr>
          <w:ilvl w:val="0"/>
          <w:numId w:val="36"/>
        </w:numPr>
      </w:pPr>
      <w:r w:rsidRPr="00694496">
        <w:t xml:space="preserve">Languages: </w:t>
      </w:r>
      <w:r w:rsidR="009F458E" w:rsidRPr="00694496">
        <w:t>.NET languages,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1">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50EA8FCB" w:rsidR="004F4838" w:rsidRPr="00694496" w:rsidRDefault="008955EE" w:rsidP="008955EE">
      <w:pPr>
        <w:pStyle w:val="Beschriftung"/>
        <w:jc w:val="center"/>
      </w:pPr>
      <w:bookmarkStart w:id="39" w:name="_Toc33563669"/>
      <w:r w:rsidRPr="00694496">
        <w:t xml:space="preserve">Abbildung </w:t>
      </w:r>
      <w:r w:rsidRPr="00694496">
        <w:fldChar w:fldCharType="begin"/>
      </w:r>
      <w:r w:rsidRPr="00694496">
        <w:instrText xml:space="preserve"> SEQ Abbildung \* ARABIC </w:instrText>
      </w:r>
      <w:r w:rsidRPr="00694496">
        <w:fldChar w:fldCharType="separate"/>
      </w:r>
      <w:r w:rsidR="00340859">
        <w:t>15</w:t>
      </w:r>
      <w:r w:rsidRPr="00694496">
        <w:fldChar w:fldCharType="end"/>
      </w:r>
      <w:r w:rsidRPr="00694496">
        <w:t>: Erweitertes Tech Radar</w:t>
      </w:r>
      <w:r w:rsidR="00B95F83" w:rsidRPr="00694496">
        <w:t xml:space="preserve"> Beziehung</w:t>
      </w:r>
      <w:bookmarkEnd w:id="39"/>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1E3CA1E4" w:rsidR="004F4838" w:rsidRPr="00694496" w:rsidRDefault="008955EE" w:rsidP="008955EE">
      <w:pPr>
        <w:pStyle w:val="Beschriftung"/>
        <w:jc w:val="center"/>
      </w:pPr>
      <w:bookmarkStart w:id="40" w:name="_Toc33563670"/>
      <w:r w:rsidRPr="00694496">
        <w:t xml:space="preserve">Abbildung </w:t>
      </w:r>
      <w:r w:rsidRPr="00694496">
        <w:fldChar w:fldCharType="begin"/>
      </w:r>
      <w:r w:rsidRPr="00694496">
        <w:instrText xml:space="preserve"> SEQ Abbildung \* ARABIC </w:instrText>
      </w:r>
      <w:r w:rsidRPr="00694496">
        <w:fldChar w:fldCharType="separate"/>
      </w:r>
      <w:r w:rsidR="00340859">
        <w:t>16</w:t>
      </w:r>
      <w:r w:rsidRPr="00694496">
        <w:fldChar w:fldCharType="end"/>
      </w:r>
      <w:r w:rsidRPr="00694496">
        <w:t>: Erweitertes Tech Radar Dichte der Vernetzung</w:t>
      </w:r>
      <w:bookmarkEnd w:id="40"/>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r w:rsidR="00505A92" w:rsidRPr="00694496">
        <w:t>Graphm</w:t>
      </w:r>
      <w:r w:rsidR="00D63761" w:rsidRPr="00694496">
        <w:t xml:space="preserve">uster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25BF392F" w14:textId="059AA0A6" w:rsidR="00E74EAB" w:rsidRPr="00694496" w:rsidRDefault="00CE75EE" w:rsidP="00714237">
      <w:pPr>
        <w:ind w:firstLine="0"/>
      </w:pPr>
      <w:r>
        <w:t>Da das Tech Radar von Zalando sowie die konzipierten Erweiterungen dieser Arbeit unter Umständen nicht ganz einfach zu verstehen sind, wurden diese von einem kleinen Personenkreis evaluiert. Auf das Ergebnis hierzu wird in Kapitel 5 eingegangen.</w:t>
      </w: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1" w:name="_Toc33563639"/>
      <w:r w:rsidRPr="00694496">
        <w:lastRenderedPageBreak/>
        <w:t>Implementierung</w:t>
      </w:r>
      <w:bookmarkEnd w:id="41"/>
    </w:p>
    <w:p w14:paraId="6DB74456" w14:textId="290C0CA2" w:rsidR="00F11DD7" w:rsidRPr="00694496" w:rsidRDefault="00F11DD7" w:rsidP="00F11DD7">
      <w:bookmarkStart w:id="42"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3" w:name="_Toc33563640"/>
      <w:bookmarkEnd w:id="42"/>
      <w:r w:rsidRPr="00694496">
        <w:t>Infrastrukturaufbau</w:t>
      </w:r>
      <w:bookmarkEnd w:id="43"/>
    </w:p>
    <w:p w14:paraId="35B0E0D8" w14:textId="229AFCA6" w:rsidR="00F11DD7" w:rsidRPr="00694496" w:rsidRDefault="00862206" w:rsidP="00F11DD7">
      <w:r>
        <w:t>Abbildung 17</w:t>
      </w:r>
      <w:r w:rsidR="00F11DD7" w:rsidRPr="00694496">
        <w:t xml:space="preserve">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Datenbank: Neo4j, MySQL, PostgreSQL, CouchDB</w:t>
      </w:r>
    </w:p>
    <w:p w14:paraId="2ABB9855" w14:textId="77777777" w:rsidR="00F11DD7" w:rsidRPr="00694496" w:rsidRDefault="00F11DD7" w:rsidP="00F11DD7">
      <w:pPr>
        <w:pStyle w:val="Listenabsatz"/>
        <w:numPr>
          <w:ilvl w:val="0"/>
          <w:numId w:val="40"/>
        </w:numPr>
      </w:pPr>
      <w:r w:rsidRPr="00694496">
        <w:t>Webserver: Apache HTTP-Server, Tomcat, Nginx</w:t>
      </w:r>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607429AE" w:rsidR="00F11DD7" w:rsidRPr="00694496" w:rsidRDefault="00F11DD7" w:rsidP="00F11DD7">
      <w:pPr>
        <w:pStyle w:val="Beschriftung"/>
        <w:jc w:val="center"/>
      </w:pPr>
      <w:bookmarkStart w:id="44" w:name="_Toc33563671"/>
      <w:r w:rsidRPr="00694496">
        <w:t xml:space="preserve">Abbildung </w:t>
      </w:r>
      <w:r w:rsidRPr="00694496">
        <w:fldChar w:fldCharType="begin"/>
      </w:r>
      <w:r w:rsidRPr="00694496">
        <w:instrText xml:space="preserve"> SEQ Abbildung \* ARABIC </w:instrText>
      </w:r>
      <w:r w:rsidRPr="00694496">
        <w:fldChar w:fldCharType="separate"/>
      </w:r>
      <w:r w:rsidR="00340859">
        <w:t>17</w:t>
      </w:r>
      <w:r w:rsidRPr="00694496">
        <w:fldChar w:fldCharType="end"/>
      </w:r>
      <w:r w:rsidRPr="00694496">
        <w:t>: Infrastruktur</w:t>
      </w:r>
      <w:r w:rsidR="00C24583" w:rsidRPr="00694496">
        <w:t>aufbau</w:t>
      </w:r>
      <w:bookmarkEnd w:id="44"/>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5" w:name="_Toc33563641"/>
      <w:r w:rsidRPr="00694496">
        <w:t>Entwicklungsumgebung</w:t>
      </w:r>
      <w:bookmarkEnd w:id="45"/>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4DA2F836" w:rsidR="00F11DD7" w:rsidRPr="00694496" w:rsidRDefault="003519C8" w:rsidP="00F11DD7">
      <w:pPr>
        <w:keepNext/>
        <w:ind w:firstLine="0"/>
        <w:jc w:val="left"/>
      </w:pPr>
      <w:r>
        <w:rPr>
          <w:noProof/>
        </w:rPr>
        <w:drawing>
          <wp:inline distT="0" distB="0" distL="0" distR="0" wp14:anchorId="00191260" wp14:editId="12F8A0E9">
            <wp:extent cx="5939155" cy="4293235"/>
            <wp:effectExtent l="0" t="0" r="4445" b="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45665" cy="4297941"/>
                    </a:xfrm>
                    <a:prstGeom prst="rect">
                      <a:avLst/>
                    </a:prstGeom>
                  </pic:spPr>
                </pic:pic>
              </a:graphicData>
            </a:graphic>
          </wp:inline>
        </w:drawing>
      </w:r>
    </w:p>
    <w:p w14:paraId="0FB0B7A3" w14:textId="6EDC1AC7" w:rsidR="00C05CE2" w:rsidRPr="00694496" w:rsidRDefault="00F11DD7" w:rsidP="00344659">
      <w:pPr>
        <w:pStyle w:val="Beschriftung"/>
        <w:jc w:val="center"/>
      </w:pPr>
      <w:bookmarkStart w:id="46" w:name="_Toc33563672"/>
      <w:r w:rsidRPr="00694496">
        <w:t xml:space="preserve">Abbildung </w:t>
      </w:r>
      <w:r w:rsidRPr="00694496">
        <w:fldChar w:fldCharType="begin"/>
      </w:r>
      <w:r w:rsidRPr="00694496">
        <w:instrText xml:space="preserve"> SEQ Abbildung \* ARABIC </w:instrText>
      </w:r>
      <w:r w:rsidRPr="00694496">
        <w:fldChar w:fldCharType="separate"/>
      </w:r>
      <w:r w:rsidR="00340859">
        <w:t>18</w:t>
      </w:r>
      <w:r w:rsidRPr="00694496">
        <w:fldChar w:fldCharType="end"/>
      </w:r>
      <w:r w:rsidRPr="00694496">
        <w:t>: Entwicklungsumgebung</w:t>
      </w:r>
      <w:bookmarkEnd w:id="46"/>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Der Einsatz eines Repositories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w:t>
      </w:r>
      <w:r w:rsidRPr="00694496">
        <w:lastRenderedPageBreak/>
        <w:t>Softwareprojekts zu anderen Paketerweiterungen zu definieren. Diese können dann wiederum mittels des Node Package Managers und der Konfigurationsdatei auf einem anderen System automatisiert installiert werden. Entsprechend trägt der Node Package Manager erheblich zur einfachen Verteilung des Systems auf anderen Geräten bei.</w:t>
      </w:r>
    </w:p>
    <w:p w14:paraId="1BA0F1C2" w14:textId="77777777" w:rsidR="00F11DD7" w:rsidRPr="00694496" w:rsidRDefault="00F11DD7" w:rsidP="00F11DD7">
      <w:r w:rsidRPr="00694496">
        <w:t>Die eigentliche Hauptaufgabe von webpack liegt jedoch nicht darin, einen Webserver für die Entwicklung bereitzustellen, sondern in dem Bereich des Deployments. Ist ein lauffähiger Zustand des Softwareprojekts erreicht, kann mittels webpack ein Build erzeugt werden. Hierbei extrahiert webpack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Build kann somit mit einer Art Standaloneimplementierung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7" w:name="_Toc33563642"/>
      <w:r w:rsidRPr="00694496">
        <w:t>Beschreibung der implementierten Anwendung</w:t>
      </w:r>
      <w:bookmarkEnd w:id="47"/>
    </w:p>
    <w:p w14:paraId="24AE6E41" w14:textId="5272E3D1"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Hierdurch erfolgt der Start einer JavaS</w:t>
      </w:r>
      <w:r w:rsidR="00C00321">
        <w:t>c</w:t>
      </w:r>
      <w:r w:rsidR="00532746" w:rsidRPr="00694496">
        <w:t>ript-Routine mit der eigentlichen Programmlogik. Der Start der Routine ist mit dem Lademechanismus der Webs</w:t>
      </w:r>
      <w:r w:rsidR="00F11DD7" w:rsidRPr="00694496">
        <w:t>e</w:t>
      </w:r>
      <w:r w:rsidR="00532746" w:rsidRPr="00694496">
        <w:t xml:space="preserve">ite codeseitig verknüpft. Sie wird somit immer bei einem Aufruf oder Reload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7229D8" w:rsidRPr="00F32473" w:rsidRDefault="007229D8"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7229D8" w:rsidRPr="00F32473" w:rsidRDefault="007229D8"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007345FF" w:rsidR="00BC49E3" w:rsidRPr="00694496" w:rsidRDefault="00BC49E3" w:rsidP="00344659">
      <w:pPr>
        <w:pStyle w:val="Beschriftung"/>
        <w:jc w:val="center"/>
      </w:pPr>
      <w:bookmarkStart w:id="48" w:name="_Toc33563673"/>
      <w:r w:rsidRPr="00694496">
        <w:t xml:space="preserve">Abbildung </w:t>
      </w:r>
      <w:r w:rsidRPr="00694496">
        <w:fldChar w:fldCharType="begin"/>
      </w:r>
      <w:r w:rsidRPr="00694496">
        <w:instrText xml:space="preserve"> SEQ Abbildung \* ARABIC </w:instrText>
      </w:r>
      <w:r w:rsidRPr="00694496">
        <w:fldChar w:fldCharType="separate"/>
      </w:r>
      <w:r w:rsidR="00340859">
        <w:t>19</w:t>
      </w:r>
      <w:r w:rsidRPr="00694496">
        <w:fldChar w:fldCharType="end"/>
      </w:r>
      <w:r w:rsidRPr="00694496">
        <w:t>: Ablauf des Programms</w:t>
      </w:r>
      <w:bookmarkEnd w:id="48"/>
    </w:p>
    <w:p w14:paraId="3B746909" w14:textId="5D03193E" w:rsidR="00F32473" w:rsidRPr="00694496" w:rsidRDefault="00F32473" w:rsidP="00F32473">
      <w:pPr>
        <w:spacing w:after="0" w:line="240" w:lineRule="auto"/>
        <w:ind w:firstLine="0"/>
        <w:rPr>
          <w:b/>
          <w:bCs/>
          <w:iCs/>
          <w:sz w:val="28"/>
          <w:szCs w:val="28"/>
        </w:rPr>
      </w:pPr>
    </w:p>
    <w:p w14:paraId="246D5B69" w14:textId="4BD03D02"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r w:rsidR="00CC6ECF" w:rsidRPr="00694496">
        <w:t>Cypher-Abfragen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„non-blocking“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r w:rsidR="0022734D" w:rsidRPr="00694496">
        <w:t>da</w:t>
      </w:r>
      <w:r w:rsidR="0022734D">
        <w:t>s</w:t>
      </w:r>
      <w:r w:rsidR="0022734D" w:rsidRPr="00694496">
        <w:t xml:space="preserve"> </w:t>
      </w:r>
      <w:r w:rsidR="0022734D">
        <w:t>bedeuten,</w:t>
      </w:r>
      <w:r w:rsidR="00CC6ECF" w:rsidRPr="00694496">
        <w:t xml:space="preserve">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r w:rsidR="00CC6ECF" w:rsidRPr="00694496">
        <w:t>Promises</w:t>
      </w:r>
      <w:r w:rsidR="00DF6ECD" w:rsidRPr="00694496">
        <w:t>“</w:t>
      </w:r>
      <w:r w:rsidR="00CC6ECF" w:rsidRPr="00694496">
        <w:t xml:space="preserve"> </w:t>
      </w:r>
      <w:r w:rsidR="00DF6ECD" w:rsidRPr="00694496">
        <w:t>und mit „chaini</w:t>
      </w:r>
      <w:r w:rsidR="00B95F83" w:rsidRPr="00694496">
        <w:t>ng</w:t>
      </w:r>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29D18F7B" w:rsidR="00DF6ECD" w:rsidRPr="00694496" w:rsidRDefault="00FC1957" w:rsidP="00624363">
      <w:r w:rsidRPr="00694496">
        <w:t xml:space="preserve">Promises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4A302770" w:rsidR="00F32473" w:rsidRPr="00694496" w:rsidRDefault="00BC49E3" w:rsidP="00BC49E3">
      <w:pPr>
        <w:pStyle w:val="Beschriftung"/>
        <w:jc w:val="center"/>
      </w:pPr>
      <w:bookmarkStart w:id="49" w:name="_Toc33563674"/>
      <w:r w:rsidRPr="00694496">
        <w:t xml:space="preserve">Abbildung </w:t>
      </w:r>
      <w:r w:rsidRPr="00694496">
        <w:fldChar w:fldCharType="begin"/>
      </w:r>
      <w:r w:rsidRPr="00694496">
        <w:instrText xml:space="preserve"> SEQ Abbildung \* ARABIC </w:instrText>
      </w:r>
      <w:r w:rsidRPr="00694496">
        <w:fldChar w:fldCharType="separate"/>
      </w:r>
      <w:r w:rsidR="00340859">
        <w:t>20</w:t>
      </w:r>
      <w:r w:rsidRPr="00694496">
        <w:fldChar w:fldCharType="end"/>
      </w:r>
      <w:r w:rsidRPr="00694496">
        <w:t>:</w:t>
      </w:r>
      <w:r w:rsidR="003547F5" w:rsidRPr="00694496">
        <w:t xml:space="preserve"> Call-Back Methode</w:t>
      </w:r>
      <w:bookmarkEnd w:id="49"/>
    </w:p>
    <w:p w14:paraId="2E030333" w14:textId="5CD427D0" w:rsidR="00151A01" w:rsidRPr="00694496" w:rsidRDefault="00151A01" w:rsidP="00B4304D">
      <w:pPr>
        <w:spacing w:after="0" w:line="240" w:lineRule="auto"/>
        <w:ind w:firstLine="0"/>
        <w:rPr>
          <w:noProof/>
        </w:rPr>
      </w:pPr>
    </w:p>
    <w:p w14:paraId="0F5207B4" w14:textId="5B26C1B5" w:rsidR="0053686C" w:rsidRPr="00694496" w:rsidRDefault="0053686C" w:rsidP="009813EE">
      <w:r w:rsidRPr="00694496">
        <w:t xml:space="preserve">Das </w:t>
      </w:r>
      <w:r w:rsidR="00DE4B7E" w:rsidRPr="00694496">
        <w:t xml:space="preserve">chaining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Cypher-A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r w:rsidR="00DE4B7E" w:rsidRPr="00694496">
        <w:t xml:space="preserve">chaining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r w:rsidR="00DE4B7E" w:rsidRPr="00694496">
        <w:t xml:space="preserve">chaining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7229D8" w:rsidRPr="00C20A81" w:rsidRDefault="007229D8"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7229D8" w:rsidRPr="00C20A81" w:rsidRDefault="007229D8"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7229D8" w:rsidRPr="00C20A81" w:rsidRDefault="007229D8"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027C129A" w:rsidR="00C20A81" w:rsidRPr="00694496" w:rsidRDefault="00BC49E3" w:rsidP="00BC49E3">
      <w:pPr>
        <w:pStyle w:val="Beschriftung"/>
        <w:jc w:val="center"/>
      </w:pPr>
      <w:bookmarkStart w:id="50" w:name="_Toc33563675"/>
      <w:r w:rsidRPr="00694496">
        <w:t xml:space="preserve">Abbildung </w:t>
      </w:r>
      <w:r w:rsidRPr="00694496">
        <w:fldChar w:fldCharType="begin"/>
      </w:r>
      <w:r w:rsidRPr="00694496">
        <w:instrText xml:space="preserve"> SEQ Abbildung \* ARABIC </w:instrText>
      </w:r>
      <w:r w:rsidRPr="00694496">
        <w:fldChar w:fldCharType="separate"/>
      </w:r>
      <w:r w:rsidR="00340859">
        <w:t>21</w:t>
      </w:r>
      <w:r w:rsidRPr="00694496">
        <w:fldChar w:fldCharType="end"/>
      </w:r>
      <w:r w:rsidRPr="00694496">
        <w:t>:</w:t>
      </w:r>
      <w:r w:rsidR="003547F5" w:rsidRPr="00694496">
        <w:t xml:space="preserve"> Chaining</w:t>
      </w:r>
      <w:bookmarkEnd w:id="50"/>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Integerwerten,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44AEE3AB" w:rsidR="00C20A81" w:rsidRPr="00694496" w:rsidRDefault="00BC49E3" w:rsidP="00BC49E3">
      <w:pPr>
        <w:pStyle w:val="Beschriftung"/>
        <w:jc w:val="center"/>
      </w:pPr>
      <w:bookmarkStart w:id="51" w:name="_Toc33563676"/>
      <w:r w:rsidRPr="00694496">
        <w:t xml:space="preserve">Abbildung </w:t>
      </w:r>
      <w:r w:rsidRPr="00694496">
        <w:fldChar w:fldCharType="begin"/>
      </w:r>
      <w:r w:rsidRPr="00694496">
        <w:instrText xml:space="preserve"> SEQ Abbildung \* ARABIC </w:instrText>
      </w:r>
      <w:r w:rsidRPr="00694496">
        <w:fldChar w:fldCharType="separate"/>
      </w:r>
      <w:r w:rsidR="00340859">
        <w:t>22</w:t>
      </w:r>
      <w:r w:rsidRPr="00694496">
        <w:fldChar w:fldCharType="end"/>
      </w:r>
      <w:r w:rsidRPr="00694496">
        <w:t>:</w:t>
      </w:r>
      <w:r w:rsidR="003547F5" w:rsidRPr="00694496">
        <w:t xml:space="preserve"> Zusammenhang Knoten und Kanten</w:t>
      </w:r>
      <w:bookmarkEnd w:id="51"/>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7229D8" w:rsidRPr="00CA327C" w:rsidRDefault="007229D8"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2" w:name="_Toc33563643"/>
      <w:r w:rsidRPr="00694496">
        <w:t xml:space="preserve">Verwendete </w:t>
      </w:r>
      <w:r w:rsidR="003B56B8" w:rsidRPr="00694496">
        <w:t>Technologien</w:t>
      </w:r>
      <w:bookmarkEnd w:id="52"/>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r w:rsidRPr="00694496">
        <w:t>Eclipse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r w:rsidRPr="00694496">
        <w:t>jquery 1.11.0</w:t>
      </w:r>
    </w:p>
    <w:p w14:paraId="61569258" w14:textId="618FD69D" w:rsidR="00C25366" w:rsidRPr="00694496" w:rsidRDefault="00C25366" w:rsidP="009C28BB">
      <w:pPr>
        <w:pStyle w:val="Listenabsatz"/>
        <w:numPr>
          <w:ilvl w:val="0"/>
          <w:numId w:val="10"/>
        </w:numPr>
      </w:pPr>
      <w:r w:rsidRPr="00694496">
        <w:t>neo4j-web 1.0.4</w:t>
      </w:r>
    </w:p>
    <w:p w14:paraId="66291DF9" w14:textId="014F589F" w:rsidR="00C25366" w:rsidRPr="00694496" w:rsidRDefault="00C25366" w:rsidP="009C28BB">
      <w:pPr>
        <w:pStyle w:val="Listenabsatz"/>
        <w:numPr>
          <w:ilvl w:val="0"/>
          <w:numId w:val="10"/>
        </w:numPr>
      </w:pPr>
      <w:r w:rsidRPr="00694496">
        <w:t>lodash 4.15.0</w:t>
      </w:r>
    </w:p>
    <w:p w14:paraId="3E96986E" w14:textId="774B3BA2" w:rsidR="0031380D" w:rsidRPr="00694496" w:rsidRDefault="0031380D" w:rsidP="0031380D">
      <w:r w:rsidRPr="00694496">
        <w:lastRenderedPageBreak/>
        <w:t xml:space="preserve">NodeJS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@babel/core 7.8.4</w:t>
      </w:r>
    </w:p>
    <w:p w14:paraId="3FAE51F1" w14:textId="18ED0AA3" w:rsidR="00C25366" w:rsidRPr="00694496" w:rsidRDefault="00C25366" w:rsidP="00C25366">
      <w:pPr>
        <w:pStyle w:val="Listenabsatz"/>
        <w:numPr>
          <w:ilvl w:val="0"/>
          <w:numId w:val="42"/>
        </w:numPr>
      </w:pPr>
      <w:r w:rsidRPr="00694496">
        <w:t>babel-loader 8.0.6</w:t>
      </w:r>
    </w:p>
    <w:p w14:paraId="1D8A7075" w14:textId="5B654AB0" w:rsidR="00C25366" w:rsidRPr="00694496" w:rsidRDefault="00C25366" w:rsidP="00C25366">
      <w:pPr>
        <w:pStyle w:val="Listenabsatz"/>
        <w:numPr>
          <w:ilvl w:val="0"/>
          <w:numId w:val="42"/>
        </w:numPr>
      </w:pPr>
      <w:r w:rsidRPr="00694496">
        <w:t>babel-preset-env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r w:rsidRPr="00694496">
        <w:t>css-loader 3.4.2</w:t>
      </w:r>
    </w:p>
    <w:p w14:paraId="09B9C234" w14:textId="57FAD636" w:rsidR="00C25366" w:rsidRPr="00694496" w:rsidRDefault="00C25366" w:rsidP="00C25366">
      <w:pPr>
        <w:pStyle w:val="Listenabsatz"/>
        <w:numPr>
          <w:ilvl w:val="0"/>
          <w:numId w:val="42"/>
        </w:numPr>
      </w:pPr>
      <w:r w:rsidRPr="00694496">
        <w:t>eslint 6.8.0</w:t>
      </w:r>
    </w:p>
    <w:p w14:paraId="365BF2BF" w14:textId="5CBD0D5C" w:rsidR="00C25366" w:rsidRPr="00694496" w:rsidRDefault="00C25366" w:rsidP="00C25366">
      <w:pPr>
        <w:pStyle w:val="Listenabsatz"/>
        <w:numPr>
          <w:ilvl w:val="0"/>
          <w:numId w:val="42"/>
        </w:numPr>
      </w:pPr>
      <w:r w:rsidRPr="00694496">
        <w:t>file-loader 5.0.2</w:t>
      </w:r>
    </w:p>
    <w:p w14:paraId="007C6986" w14:textId="71CF8F98" w:rsidR="00C25366" w:rsidRPr="00694496" w:rsidRDefault="00C25366" w:rsidP="00C25366">
      <w:pPr>
        <w:pStyle w:val="Listenabsatz"/>
        <w:numPr>
          <w:ilvl w:val="0"/>
          <w:numId w:val="42"/>
        </w:numPr>
      </w:pPr>
      <w:r w:rsidRPr="00694496">
        <w:t>html-webpack-plugin 3.2.0</w:t>
      </w:r>
    </w:p>
    <w:p w14:paraId="3FE8EEE1" w14:textId="47B3414E" w:rsidR="00C25366" w:rsidRPr="00694496" w:rsidRDefault="00C25366" w:rsidP="00C25366">
      <w:pPr>
        <w:pStyle w:val="Listenabsatz"/>
        <w:numPr>
          <w:ilvl w:val="0"/>
          <w:numId w:val="42"/>
        </w:numPr>
      </w:pPr>
      <w:r w:rsidRPr="00694496">
        <w:t>rimraf 3.0.2</w:t>
      </w:r>
    </w:p>
    <w:p w14:paraId="6621063A" w14:textId="5D90EC17" w:rsidR="00C25366" w:rsidRPr="00694496" w:rsidRDefault="00C25366" w:rsidP="00C25366">
      <w:pPr>
        <w:pStyle w:val="Listenabsatz"/>
        <w:numPr>
          <w:ilvl w:val="0"/>
          <w:numId w:val="42"/>
        </w:numPr>
      </w:pPr>
      <w:r w:rsidRPr="00694496">
        <w:t>style-loader 1.1.3</w:t>
      </w:r>
    </w:p>
    <w:p w14:paraId="1BF8D83B" w14:textId="6C96F24A" w:rsidR="00C25366" w:rsidRPr="00694496" w:rsidRDefault="00C25366" w:rsidP="00C25366">
      <w:pPr>
        <w:pStyle w:val="Listenabsatz"/>
        <w:numPr>
          <w:ilvl w:val="0"/>
          <w:numId w:val="42"/>
        </w:numPr>
      </w:pPr>
      <w:r w:rsidRPr="00694496">
        <w:t>webpack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webpack-dev-server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3" w:name="_Toc33563644"/>
      <w:r w:rsidRPr="00694496">
        <w:t>Inbetriebnahme der erstellten Anwendung</w:t>
      </w:r>
      <w:bookmarkEnd w:id="53"/>
    </w:p>
    <w:p w14:paraId="186BB6A1" w14:textId="27732413" w:rsidR="00971A0E" w:rsidRPr="00694496" w:rsidRDefault="00971A0E" w:rsidP="00971A0E">
      <w:r w:rsidRPr="00694496">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7229D8" w:rsidRPr="003E7DEA" w:rsidRDefault="007229D8"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7229D8" w:rsidRPr="003E7DEA" w:rsidRDefault="007229D8"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„Started“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63279EB4" w:rsidR="008A2D8F" w:rsidRPr="00694496" w:rsidRDefault="00B95F83" w:rsidP="00B95F83">
      <w:pPr>
        <w:pStyle w:val="Beschriftung"/>
        <w:jc w:val="center"/>
      </w:pPr>
      <w:bookmarkStart w:id="54" w:name="_Toc33563677"/>
      <w:r w:rsidRPr="00694496">
        <w:t xml:space="preserve">Abbildung </w:t>
      </w:r>
      <w:r w:rsidRPr="00694496">
        <w:fldChar w:fldCharType="begin"/>
      </w:r>
      <w:r w:rsidRPr="00694496">
        <w:instrText xml:space="preserve"> SEQ Abbildung \* ARABIC </w:instrText>
      </w:r>
      <w:r w:rsidRPr="00694496">
        <w:fldChar w:fldCharType="separate"/>
      </w:r>
      <w:r w:rsidR="00340859">
        <w:t>23</w:t>
      </w:r>
      <w:r w:rsidRPr="00694496">
        <w:fldChar w:fldCharType="end"/>
      </w:r>
      <w:r w:rsidRPr="00694496">
        <w:t>: Start Datenbankserver durch PowerShell</w:t>
      </w:r>
      <w:bookmarkEnd w:id="54"/>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7780A77F" w:rsidR="00517347" w:rsidRPr="00694496" w:rsidRDefault="00B57726" w:rsidP="00B57726">
      <w:pPr>
        <w:pStyle w:val="Beschriftung"/>
        <w:jc w:val="center"/>
      </w:pPr>
      <w:bookmarkStart w:id="55" w:name="_Toc33563678"/>
      <w:r w:rsidRPr="00694496">
        <w:t xml:space="preserve">Abbildung </w:t>
      </w:r>
      <w:r w:rsidRPr="00694496">
        <w:fldChar w:fldCharType="begin"/>
      </w:r>
      <w:r w:rsidRPr="00694496">
        <w:instrText xml:space="preserve"> SEQ Abbildung \* ARABIC </w:instrText>
      </w:r>
      <w:r w:rsidRPr="00694496">
        <w:fldChar w:fldCharType="separate"/>
      </w:r>
      <w:r w:rsidR="00340859">
        <w:t>24</w:t>
      </w:r>
      <w:r w:rsidRPr="00694496">
        <w:fldChar w:fldCharType="end"/>
      </w:r>
      <w:r w:rsidRPr="00694496">
        <w:t>: Webinterface Datenbankserver</w:t>
      </w:r>
      <w:bookmarkEnd w:id="55"/>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6" w:name="_Toc33563645"/>
      <w:r w:rsidRPr="00694496">
        <w:t>Inbetriebnahme de</w:t>
      </w:r>
      <w:r w:rsidR="00452764" w:rsidRPr="00694496">
        <w:t>r</w:t>
      </w:r>
      <w:r w:rsidRPr="00694496">
        <w:t xml:space="preserve"> </w:t>
      </w:r>
      <w:r w:rsidR="00452764" w:rsidRPr="00694496">
        <w:t>Entwicklungsumgebung</w:t>
      </w:r>
      <w:bookmarkEnd w:id="56"/>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r w:rsidRPr="00694496">
        <w:t xml:space="preserve">src (Ordner) </w:t>
      </w:r>
    </w:p>
    <w:p w14:paraId="3FE408EC" w14:textId="1007169C" w:rsidR="001B21AE" w:rsidRPr="00694496" w:rsidRDefault="00452764" w:rsidP="00452764">
      <w:pPr>
        <w:pStyle w:val="Listenabsatz"/>
        <w:numPr>
          <w:ilvl w:val="0"/>
          <w:numId w:val="46"/>
        </w:numPr>
      </w:pPr>
      <w:r w:rsidRPr="00694496">
        <w:t>package.json</w:t>
      </w:r>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NodeJS als Teil der Deploymentumgebung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NodeJS und die im Projekt definierten </w:t>
      </w:r>
      <w:r w:rsidR="001B21AE" w:rsidRPr="00694496">
        <w:t xml:space="preserve">Paketerweiterungen </w:t>
      </w:r>
      <w:r w:rsidRPr="00694496">
        <w:t>voraus. Die Paketerweiterungen sind in der Datei „package.json“ definiert. Mittels npm und der Datei „package.json“ lassen sich die Paketerweiterungen gebündelt und automatisiert installieren. Hierzu muss der Anwender lediglich mi</w:t>
      </w:r>
      <w:r w:rsidR="00BF7586" w:rsidRPr="00694496">
        <w:t xml:space="preserve">t zum Beispiel </w:t>
      </w:r>
      <w:r w:rsidRPr="00694496">
        <w:t>Windows PowerShell in das Verzeichnis der Datei „package.json“ wechseln</w:t>
      </w:r>
      <w:r w:rsidR="00E62D33" w:rsidRPr="00694496">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xml:space="preserve">. Dieser wird von der Paketerweiterung „webpack“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7229D8" w:rsidRPr="003E7DEA" w:rsidRDefault="007229D8"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7229D8" w:rsidRPr="003E7DEA" w:rsidRDefault="007229D8"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„Compiled successfully“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491BC9" w:rsidR="00BF7586" w:rsidRPr="00694496" w:rsidRDefault="00B57726" w:rsidP="00B57726">
      <w:pPr>
        <w:pStyle w:val="Beschriftung"/>
        <w:jc w:val="center"/>
      </w:pPr>
      <w:bookmarkStart w:id="57" w:name="_Toc33563679"/>
      <w:r w:rsidRPr="00694496">
        <w:t xml:space="preserve">Abbildung </w:t>
      </w:r>
      <w:r w:rsidRPr="00694496">
        <w:fldChar w:fldCharType="begin"/>
      </w:r>
      <w:r w:rsidRPr="00694496">
        <w:instrText xml:space="preserve"> SEQ Abbildung \* ARABIC </w:instrText>
      </w:r>
      <w:r w:rsidRPr="00694496">
        <w:fldChar w:fldCharType="separate"/>
      </w:r>
      <w:r w:rsidR="00340859">
        <w:t>25</w:t>
      </w:r>
      <w:r w:rsidRPr="00694496">
        <w:fldChar w:fldCharType="end"/>
      </w:r>
      <w:r w:rsidRPr="00694496">
        <w:t>: Start Webserver durch PowerShell</w:t>
      </w:r>
      <w:bookmarkEnd w:id="57"/>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8" w:name="_Toc33563646"/>
      <w:r w:rsidRPr="00694496">
        <w:t>Inbetriebnahme des finalen Build</w:t>
      </w:r>
      <w:bookmarkEnd w:id="58"/>
    </w:p>
    <w:p w14:paraId="65F6B1B9" w14:textId="33369839" w:rsidR="00046B1D" w:rsidRPr="00694496" w:rsidRDefault="00046B1D" w:rsidP="00046B1D">
      <w:pPr>
        <w:suppressAutoHyphens/>
      </w:pPr>
      <w:r w:rsidRPr="00694496">
        <w:t>Mittels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Ein erstellter Build der Anwendung ist im Ordner „Implementierung/build“</w:t>
      </w:r>
      <w:r w:rsidR="00934589" w:rsidRPr="00694496">
        <w:t xml:space="preserve"> des </w:t>
      </w:r>
      <w:r w:rsidRPr="00694496">
        <w:t>digitalen Anhang</w:t>
      </w:r>
      <w:r w:rsidR="00934589" w:rsidRPr="00694496">
        <w:t>s</w:t>
      </w:r>
      <w:r w:rsidRPr="00694496">
        <w:t xml:space="preserve"> der </w:t>
      </w:r>
      <w:r w:rsidR="00934589" w:rsidRPr="00694496">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59" w:name="_Toc33563647"/>
      <w:r w:rsidRPr="00694496">
        <w:t>Ergebnisse</w:t>
      </w:r>
      <w:bookmarkEnd w:id="59"/>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5CEDD44B" w:rsidR="00F11DD7" w:rsidRPr="00694496" w:rsidRDefault="00F11DD7" w:rsidP="00F11DD7">
      <w:pPr>
        <w:pStyle w:val="Beschriftung"/>
        <w:jc w:val="center"/>
      </w:pPr>
      <w:bookmarkStart w:id="60" w:name="_Toc33563680"/>
      <w:r w:rsidRPr="00694496">
        <w:t xml:space="preserve">Abbildung </w:t>
      </w:r>
      <w:r w:rsidRPr="00694496">
        <w:fldChar w:fldCharType="begin"/>
      </w:r>
      <w:r w:rsidRPr="00694496">
        <w:instrText xml:space="preserve"> SEQ Abbildung \* ARABIC </w:instrText>
      </w:r>
      <w:r w:rsidRPr="00694496">
        <w:fldChar w:fldCharType="separate"/>
      </w:r>
      <w:r w:rsidR="00340859">
        <w:t>26</w:t>
      </w:r>
      <w:r w:rsidRPr="00694496">
        <w:fldChar w:fldCharType="end"/>
      </w:r>
      <w:r w:rsidRPr="00694496">
        <w:t>: Visualisierung des gesamten Graphen</w:t>
      </w:r>
      <w:bookmarkEnd w:id="60"/>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500E299E" w:rsidR="00F11DD7" w:rsidRPr="00694496" w:rsidRDefault="00F11DD7" w:rsidP="00F11DD7">
      <w:pPr>
        <w:pStyle w:val="Beschriftung"/>
        <w:jc w:val="center"/>
      </w:pPr>
      <w:bookmarkStart w:id="61" w:name="_Toc33563681"/>
      <w:r w:rsidRPr="00694496">
        <w:t xml:space="preserve">Abbildung </w:t>
      </w:r>
      <w:r w:rsidRPr="00694496">
        <w:fldChar w:fldCharType="begin"/>
      </w:r>
      <w:r w:rsidRPr="00694496">
        <w:instrText xml:space="preserve"> SEQ Abbildung \* ARABIC </w:instrText>
      </w:r>
      <w:r w:rsidRPr="00694496">
        <w:fldChar w:fldCharType="separate"/>
      </w:r>
      <w:r w:rsidR="00340859">
        <w:t>27</w:t>
      </w:r>
      <w:r w:rsidRPr="00694496">
        <w:fldChar w:fldCharType="end"/>
      </w:r>
      <w:r w:rsidRPr="00694496">
        <w:t>: Objekte in Abhängigkeit zu quantitativen Attributen</w:t>
      </w:r>
      <w:bookmarkEnd w:id="61"/>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3F5F36B8" w:rsidR="00F11DD7" w:rsidRPr="00694496" w:rsidRDefault="00F11DD7" w:rsidP="00F11DD7">
      <w:pPr>
        <w:pStyle w:val="Beschriftung"/>
        <w:jc w:val="center"/>
      </w:pPr>
      <w:bookmarkStart w:id="62" w:name="_Toc33563682"/>
      <w:r w:rsidRPr="00694496">
        <w:t xml:space="preserve">Abbildung </w:t>
      </w:r>
      <w:r w:rsidRPr="00694496">
        <w:fldChar w:fldCharType="begin"/>
      </w:r>
      <w:r w:rsidRPr="00694496">
        <w:instrText xml:space="preserve"> SEQ Abbildung \* ARABIC </w:instrText>
      </w:r>
      <w:r w:rsidRPr="00694496">
        <w:fldChar w:fldCharType="separate"/>
      </w:r>
      <w:r w:rsidR="00340859">
        <w:t>28</w:t>
      </w:r>
      <w:r w:rsidRPr="00694496">
        <w:fldChar w:fldCharType="end"/>
      </w:r>
      <w:r w:rsidRPr="00694496">
        <w:t xml:space="preserve">: </w:t>
      </w:r>
      <w:r w:rsidR="00B67A0E">
        <w:t>Erweiterung</w:t>
      </w:r>
      <w:r w:rsidRPr="00694496">
        <w:t xml:space="preserve"> durch Relation</w:t>
      </w:r>
      <w:r w:rsidR="00B67A0E">
        <w:t>en</w:t>
      </w:r>
      <w:bookmarkEnd w:id="62"/>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3" w:name="_Toc33563648"/>
      <w:r w:rsidRPr="00694496">
        <w:lastRenderedPageBreak/>
        <w:t>Evaluation</w:t>
      </w:r>
      <w:bookmarkEnd w:id="63"/>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r w:rsidR="00C623AD" w:rsidRPr="00694496">
        <w:t>G</w:t>
      </w:r>
      <w:r w:rsidRPr="00694496">
        <w:t>it und</w:t>
      </w:r>
      <w:r w:rsidR="009E2147" w:rsidRPr="00694496">
        <w:t xml:space="preserve"> der Einsatz</w:t>
      </w:r>
      <w:r w:rsidRPr="00694496">
        <w:t xml:space="preserve"> d</w:t>
      </w:r>
      <w:r w:rsidR="009E2147" w:rsidRPr="00694496">
        <w:t>es</w:t>
      </w:r>
      <w:r w:rsidRPr="00694496">
        <w:t xml:space="preserve"> Node Package Manager</w:t>
      </w:r>
      <w:r w:rsidR="009E2147" w:rsidRPr="00694496">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4D9C7" w14:textId="77777777" w:rsidR="00BF182C" w:rsidRDefault="00BF182C">
      <w:pPr>
        <w:spacing w:after="0" w:line="240" w:lineRule="auto"/>
        <w:ind w:firstLine="0"/>
        <w:jc w:val="left"/>
        <w:rPr>
          <w:b/>
          <w:bCs/>
          <w:iCs/>
          <w:color w:val="00844D"/>
          <w:sz w:val="32"/>
          <w:szCs w:val="32"/>
        </w:rPr>
      </w:pPr>
      <w:r>
        <w:lastRenderedPageBreak/>
        <w:br w:type="page"/>
      </w:r>
    </w:p>
    <w:p w14:paraId="32190D61" w14:textId="77777777" w:rsidR="00BF182C" w:rsidRDefault="00BF182C" w:rsidP="00B4304D">
      <w:pPr>
        <w:pStyle w:val="berschrift1"/>
        <w:sectPr w:rsidR="00BF182C" w:rsidSect="00B32650">
          <w:type w:val="continuous"/>
          <w:pgSz w:w="11906" w:h="16838" w:code="9"/>
          <w:pgMar w:top="1418" w:right="1418" w:bottom="1134" w:left="851" w:header="709" w:footer="709" w:gutter="284"/>
          <w:cols w:space="708"/>
          <w:titlePg/>
          <w:docGrid w:linePitch="360"/>
        </w:sectPr>
      </w:pPr>
    </w:p>
    <w:p w14:paraId="4BB1A711" w14:textId="78C82AA6" w:rsidR="0068554A" w:rsidRPr="00694496" w:rsidRDefault="00106852" w:rsidP="00B4304D">
      <w:pPr>
        <w:pStyle w:val="berschrift1"/>
      </w:pPr>
      <w:bookmarkStart w:id="64" w:name="_Toc33563649"/>
      <w:r w:rsidRPr="00694496">
        <w:lastRenderedPageBreak/>
        <w:t>Zusammenfassung und Ausblick</w:t>
      </w:r>
      <w:bookmarkEnd w:id="64"/>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5" w:name="_Toc33563650"/>
      <w:r w:rsidRPr="00694496">
        <w:t>Zusammenfassung</w:t>
      </w:r>
      <w:bookmarkEnd w:id="65"/>
    </w:p>
    <w:p w14:paraId="7712C664" w14:textId="77777777" w:rsidR="004B0916" w:rsidRPr="00694496" w:rsidRDefault="004B0916" w:rsidP="004B0916">
      <w:r w:rsidRPr="00694496">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Graphdatenbanken ist die Funktionsweise dieser </w:t>
      </w:r>
      <w:r w:rsidR="00C623AD" w:rsidRPr="00694496">
        <w:t>sowie</w:t>
      </w:r>
      <w:r w:rsidRPr="00694496">
        <w:t xml:space="preserve"> die Abfragesprache Cypher</w:t>
      </w:r>
      <w:r w:rsidR="00AD5579" w:rsidRPr="00694496">
        <w:t xml:space="preserve"> erläutert. Neben den genannten Grundlagen werden die Themen Webserver, NodeJS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B1585EC"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r w:rsidR="00DB2416" w:rsidRPr="00694496">
        <w:t>graphbasierten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graphbasierten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graphbasierten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und welche Schlussfolgerungen bezogen auf die Muster erhoben werden können.</w:t>
      </w:r>
    </w:p>
    <w:p w14:paraId="0D07A528" w14:textId="33C80F52"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Promises und auf </w:t>
      </w:r>
      <w:r w:rsidR="00C623AD" w:rsidRPr="00694496">
        <w:t xml:space="preserve">chaining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6" w:name="_Toc33563651"/>
      <w:r w:rsidRPr="00694496">
        <w:t>Ausblick</w:t>
      </w:r>
      <w:bookmarkEnd w:id="66"/>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Graphmuster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4C5A9104" w:rsidR="00D000DC" w:rsidRPr="00694496" w:rsidRDefault="00D000DC" w:rsidP="00D000DC">
      <w:r w:rsidRPr="00694496">
        <w:t xml:space="preserve">Für zukünftige Arbeiten basierend auf dieser Thesis, sei abschließend eine Entwicklung eines Visualisierungswerkzeugs </w:t>
      </w:r>
      <w:r w:rsidR="00C00321">
        <w:t>empfohlen</w:t>
      </w:r>
      <w:r w:rsidRPr="00694496">
        <w:t xml:space="preserve">. Der in dieser Arbeit implementierte Prototyp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78E43746" w14:textId="77777777" w:rsidR="00BF182C" w:rsidRDefault="00BF182C" w:rsidP="00B4304D">
          <w:pPr>
            <w:rPr>
              <w:b/>
              <w:bCs/>
              <w:iCs/>
              <w:color w:val="00844D"/>
              <w:sz w:val="32"/>
              <w:szCs w:val="32"/>
            </w:rPr>
          </w:pPr>
        </w:p>
        <w:p w14:paraId="605ECCAA" w14:textId="77777777" w:rsidR="00BF182C" w:rsidRDefault="00BF182C">
          <w:pPr>
            <w:spacing w:after="0" w:line="240" w:lineRule="auto"/>
            <w:ind w:firstLine="0"/>
            <w:jc w:val="left"/>
            <w:rPr>
              <w:b/>
              <w:bCs/>
              <w:iCs/>
              <w:color w:val="00844D"/>
              <w:sz w:val="32"/>
              <w:szCs w:val="32"/>
            </w:rPr>
          </w:pPr>
          <w:r>
            <w:rPr>
              <w:b/>
              <w:bCs/>
              <w:iCs/>
              <w:color w:val="00844D"/>
              <w:sz w:val="32"/>
              <w:szCs w:val="32"/>
            </w:rPr>
            <w:br w:type="page"/>
          </w:r>
        </w:p>
        <w:p w14:paraId="1B089BCD" w14:textId="77777777" w:rsidR="00535D33" w:rsidRDefault="00535D33" w:rsidP="00535D33">
          <w:pPr>
            <w:pStyle w:val="berschrift1"/>
            <w:numPr>
              <w:ilvl w:val="0"/>
              <w:numId w:val="0"/>
            </w:numPr>
            <w:ind w:left="432"/>
            <w:sectPr w:rsidR="00535D33" w:rsidSect="00B32650">
              <w:type w:val="continuous"/>
              <w:pgSz w:w="11906" w:h="16838" w:code="9"/>
              <w:pgMar w:top="1418" w:right="1418" w:bottom="1134" w:left="851" w:header="709" w:footer="709" w:gutter="284"/>
              <w:cols w:space="708"/>
              <w:titlePg/>
              <w:docGrid w:linePitch="360"/>
            </w:sectPr>
          </w:pPr>
        </w:p>
        <w:p w14:paraId="1DA4CEF6" w14:textId="4E6886CF" w:rsidR="00B32650" w:rsidRPr="00694496" w:rsidRDefault="00497318" w:rsidP="00535D33">
          <w:pPr>
            <w:pStyle w:val="berschrift1"/>
            <w:numPr>
              <w:ilvl w:val="0"/>
              <w:numId w:val="0"/>
            </w:numPr>
            <w:ind w:left="432"/>
          </w:pPr>
          <w:bookmarkStart w:id="67" w:name="_Toc33563652"/>
          <w:r w:rsidRPr="00694496">
            <w:lastRenderedPageBreak/>
            <w:t>Quellen</w:t>
          </w:r>
          <w:r w:rsidR="00B32650" w:rsidRPr="00694496">
            <w:t>verzeichnis</w:t>
          </w:r>
          <w:bookmarkEnd w:id="67"/>
        </w:p>
        <w:sdt>
          <w:sdtPr>
            <w:id w:val="111145805"/>
            <w:bibliography/>
          </w:sdtPr>
          <w:sdtContent>
            <w:p w14:paraId="0B1AB218" w14:textId="77777777" w:rsidR="00180837" w:rsidRDefault="00B32650" w:rsidP="00180837">
              <w:pPr>
                <w:pStyle w:val="Literaturverzeichnis"/>
                <w:rPr>
                  <w:noProof/>
                  <w:sz w:val="24"/>
                  <w:szCs w:val="24"/>
                </w:rPr>
              </w:pPr>
              <w:r w:rsidRPr="00694496">
                <w:fldChar w:fldCharType="begin"/>
              </w:r>
              <w:r w:rsidRPr="00694496">
                <w:instrText>BIBLIOGRAPHY</w:instrText>
              </w:r>
              <w:r w:rsidRPr="00694496">
                <w:fldChar w:fldCharType="separate"/>
              </w:r>
              <w:r w:rsidR="00180837">
                <w:rPr>
                  <w:b/>
                  <w:bCs/>
                  <w:noProof/>
                </w:rPr>
                <w:t>2020.</w:t>
              </w:r>
              <w:r w:rsidR="00180837">
                <w:rPr>
                  <w:noProof/>
                </w:rPr>
                <w:t xml:space="preserve"> [Online] 2020. [Zitat vom: 03. 01 2020.] https://w3techs.com/.</w:t>
              </w:r>
            </w:p>
            <w:p w14:paraId="1A2F009D" w14:textId="77777777" w:rsidR="00180837" w:rsidRDefault="00180837" w:rsidP="00180837">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18373BDD" w14:textId="77777777" w:rsidR="00180837" w:rsidRDefault="00180837" w:rsidP="00180837">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1A0042F0" w14:textId="77777777" w:rsidR="00180837" w:rsidRDefault="00180837" w:rsidP="00180837">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1714A6C4" w14:textId="77777777" w:rsidR="00180837" w:rsidRDefault="00180837" w:rsidP="00180837">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0E4E5BD0" w14:textId="77777777" w:rsidR="00180837" w:rsidRDefault="00180837" w:rsidP="00180837">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6F24ED49" w14:textId="77777777" w:rsidR="00180837" w:rsidRDefault="00180837" w:rsidP="00180837">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76B00898" w14:textId="77777777" w:rsidR="00180837" w:rsidRDefault="00180837" w:rsidP="00180837">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5A46B1D1" w14:textId="77777777" w:rsidR="00180837" w:rsidRDefault="00180837" w:rsidP="00180837">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65208FD7" w14:textId="77777777" w:rsidR="00180837" w:rsidRDefault="00180837" w:rsidP="00180837">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2D3B210B" w14:textId="77777777" w:rsidR="00180837" w:rsidRDefault="00180837" w:rsidP="00180837">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506F7917" w14:textId="77777777" w:rsidR="00180837" w:rsidRDefault="00180837" w:rsidP="00180837">
              <w:pPr>
                <w:pStyle w:val="Literaturverzeichnis"/>
                <w:rPr>
                  <w:noProof/>
                </w:rPr>
              </w:pPr>
              <w:r>
                <w:rPr>
                  <w:b/>
                  <w:bCs/>
                  <w:noProof/>
                </w:rPr>
                <w:lastRenderedPageBreak/>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5F8535E1" w14:textId="77777777" w:rsidR="00180837" w:rsidRDefault="00180837" w:rsidP="00180837">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1470E05E" w14:textId="77777777" w:rsidR="00180837" w:rsidRDefault="00180837" w:rsidP="00180837">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495C31A4" w14:textId="77777777" w:rsidR="00180837" w:rsidRDefault="00180837" w:rsidP="00180837">
              <w:pPr>
                <w:pStyle w:val="Literaturverzeichnis"/>
                <w:rPr>
                  <w:noProof/>
                </w:rPr>
              </w:pPr>
              <w:r>
                <w:rPr>
                  <w:b/>
                  <w:bCs/>
                  <w:noProof/>
                </w:rPr>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70E942F5" w14:textId="77777777" w:rsidR="00180837" w:rsidRDefault="00180837" w:rsidP="00180837">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3FBA9DCD" w14:textId="77777777" w:rsidR="00180837" w:rsidRDefault="00180837" w:rsidP="00180837">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7544916B" w14:textId="77777777" w:rsidR="00180837" w:rsidRDefault="00180837" w:rsidP="00180837">
              <w:pPr>
                <w:pStyle w:val="Literaturverzeichnis"/>
                <w:rPr>
                  <w:noProof/>
                </w:rPr>
              </w:pPr>
              <w:r>
                <w:rPr>
                  <w:b/>
                  <w:bCs/>
                  <w:noProof/>
                </w:rPr>
                <w:t>2019.</w:t>
              </w:r>
              <w:r>
                <w:rPr>
                  <w:noProof/>
                </w:rPr>
                <w:t xml:space="preserve"> RYTE WIKI. [Online] 2019. [Zitat vom: 21. 02 2020.] https://de.ryte.com/wiki/Mockup.</w:t>
              </w:r>
            </w:p>
            <w:p w14:paraId="628BAECE" w14:textId="77777777" w:rsidR="00180837" w:rsidRDefault="00180837" w:rsidP="00180837">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23BDF545" w14:textId="77777777" w:rsidR="00180837" w:rsidRDefault="00180837" w:rsidP="00180837">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49772923" w14:textId="77777777" w:rsidR="00180837" w:rsidRDefault="00180837" w:rsidP="00180837">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bookmarkStart w:id="68" w:name="_GoBack"/>
            <w:bookmarkEnd w:id="68"/>
            <w:p w14:paraId="56A46C16" w14:textId="6EA16E5A" w:rsidR="00B32650" w:rsidRPr="00694496" w:rsidRDefault="00B32650" w:rsidP="00180837">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9" w:name="_Toc33563653"/>
      <w:r w:rsidRPr="00694496">
        <w:lastRenderedPageBreak/>
        <w:t>Glossar</w:t>
      </w:r>
      <w:bookmarkEnd w:id="69"/>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r w:rsidRPr="00694496">
              <w:t>Deployment</w:t>
            </w:r>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Hanschke,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70" w:name="_Toc33563654"/>
      <w:r w:rsidRPr="00694496">
        <w:lastRenderedPageBreak/>
        <w:t>Anhang</w:t>
      </w:r>
      <w:bookmarkEnd w:id="70"/>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4A4882D6" w14:textId="77777777" w:rsidR="00BF182C" w:rsidRDefault="00BF182C" w:rsidP="009F392C">
      <w:pPr>
        <w:pStyle w:val="Listenabsatz"/>
        <w:numPr>
          <w:ilvl w:val="0"/>
          <w:numId w:val="29"/>
        </w:numPr>
        <w:spacing w:after="0"/>
      </w:pPr>
      <w:r>
        <w:t>Abbildungen</w:t>
      </w:r>
    </w:p>
    <w:p w14:paraId="378E8622" w14:textId="77777777" w:rsidR="00BF182C" w:rsidRDefault="00BF182C" w:rsidP="009F392C">
      <w:pPr>
        <w:pStyle w:val="Listenabsatz"/>
        <w:numPr>
          <w:ilvl w:val="0"/>
          <w:numId w:val="29"/>
        </w:numPr>
        <w:spacing w:after="0"/>
      </w:pPr>
      <w:r>
        <w:t>Testdaten</w:t>
      </w:r>
    </w:p>
    <w:p w14:paraId="39F0B799" w14:textId="7B8EFD0B" w:rsidR="009F392C" w:rsidRPr="00694496" w:rsidRDefault="009F392C" w:rsidP="009F392C">
      <w:pPr>
        <w:pStyle w:val="Listenabsatz"/>
        <w:numPr>
          <w:ilvl w:val="0"/>
          <w:numId w:val="29"/>
        </w:numPr>
        <w:spacing w:after="0"/>
      </w:pPr>
      <w:r w:rsidRPr="00694496">
        <w:t xml:space="preserve">schriftliche Arbeit </w:t>
      </w:r>
    </w:p>
    <w:p w14:paraId="02E0980B" w14:textId="59660CF7" w:rsidR="009F392C" w:rsidRPr="00694496" w:rsidRDefault="009F392C" w:rsidP="009F392C">
      <w:pPr>
        <w:pStyle w:val="Listenabsatz"/>
        <w:numPr>
          <w:ilvl w:val="0"/>
          <w:numId w:val="29"/>
        </w:numPr>
        <w:spacing w:after="0"/>
      </w:pPr>
      <w:r w:rsidRPr="00694496">
        <w:t xml:space="preserve">Quellcode </w:t>
      </w:r>
      <w:r w:rsidR="00BF182C">
        <w:t>des Prototyps</w:t>
      </w:r>
    </w:p>
    <w:p w14:paraId="0483DB41" w14:textId="226D7213" w:rsidR="00BF182C" w:rsidRPr="00694496" w:rsidRDefault="00204889" w:rsidP="00BF182C">
      <w:pPr>
        <w:pStyle w:val="Listenabsatz"/>
        <w:numPr>
          <w:ilvl w:val="0"/>
          <w:numId w:val="29"/>
        </w:numPr>
        <w:spacing w:after="0"/>
      </w:pPr>
      <w:r>
        <w:t xml:space="preserve">Installationsdateien </w:t>
      </w:r>
    </w:p>
    <w:sectPr w:rsidR="00BF182C"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65E28" w14:textId="77777777" w:rsidR="008657FD" w:rsidRDefault="008657FD" w:rsidP="00FC3C0F">
      <w:r>
        <w:separator/>
      </w:r>
    </w:p>
    <w:p w14:paraId="36D706D7" w14:textId="77777777" w:rsidR="008657FD" w:rsidRDefault="008657FD" w:rsidP="00FC3C0F"/>
  </w:endnote>
  <w:endnote w:type="continuationSeparator" w:id="0">
    <w:p w14:paraId="6F64261B" w14:textId="77777777" w:rsidR="008657FD" w:rsidRDefault="008657FD" w:rsidP="00FC3C0F">
      <w:r>
        <w:continuationSeparator/>
      </w:r>
    </w:p>
    <w:p w14:paraId="7016D284" w14:textId="77777777" w:rsidR="008657FD" w:rsidRDefault="008657FD"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7229D8" w:rsidRDefault="007229D8"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7229D8" w:rsidRPr="005E247E" w:rsidRDefault="007229D8"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7229D8" w:rsidRDefault="007229D8"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D86A5" w14:textId="77777777" w:rsidR="008657FD" w:rsidRDefault="008657FD" w:rsidP="00FC3C0F">
      <w:r>
        <w:separator/>
      </w:r>
    </w:p>
    <w:p w14:paraId="30733F62" w14:textId="77777777" w:rsidR="008657FD" w:rsidRDefault="008657FD" w:rsidP="00FC3C0F"/>
  </w:footnote>
  <w:footnote w:type="continuationSeparator" w:id="0">
    <w:p w14:paraId="2B4E9E68" w14:textId="77777777" w:rsidR="008657FD" w:rsidRDefault="008657FD" w:rsidP="00FC3C0F">
      <w:r>
        <w:continuationSeparator/>
      </w:r>
    </w:p>
    <w:p w14:paraId="021FBE06" w14:textId="77777777" w:rsidR="008657FD" w:rsidRDefault="008657FD"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7229D8" w:rsidRDefault="007229D8"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7229D8" w:rsidRDefault="007229D8"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7229D8" w:rsidRDefault="007229D8"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7229D8" w:rsidRDefault="007229D8"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7229D8" w:rsidRDefault="007229D8"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7229D8" w:rsidRDefault="007229D8"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7229D8" w:rsidRDefault="007229D8"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7229D8" w:rsidRDefault="007229D8"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7229D8" w:rsidRDefault="007229D8"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7229D8" w:rsidRDefault="007229D8"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7229D8" w:rsidRDefault="007229D8"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7229D8" w:rsidRDefault="007229D8"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7229D8" w:rsidRDefault="007229D8">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7229D8" w:rsidRDefault="007229D8">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59F76BE6" w:rsidR="007229D8" w:rsidRDefault="007229D8">
                          <w:pPr>
                            <w:spacing w:after="0" w:line="240" w:lineRule="auto"/>
                            <w:jc w:val="right"/>
                          </w:pPr>
                          <w:fldSimple w:instr=" STYLEREF  &quot;1&quot; ">
                            <w:r w:rsidR="00340859">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59F76BE6" w:rsidR="007229D8" w:rsidRDefault="007229D8">
                    <w:pPr>
                      <w:spacing w:after="0" w:line="240" w:lineRule="auto"/>
                      <w:jc w:val="right"/>
                    </w:pPr>
                    <w:fldSimple w:instr=" STYLEREF  &quot;1&quot; ">
                      <w:r w:rsidR="00340859">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7229D8" w:rsidRDefault="007229D8"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7229D8" w:rsidRDefault="007229D8"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51C7B65C" w:rsidR="007229D8" w:rsidRDefault="007229D8" w:rsidP="00FC3C0F">
                          <w:fldSimple w:instr=" STYLEREF  &quot;1&quot; ">
                            <w:r w:rsidR="00340859">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51C7B65C" w:rsidR="007229D8" w:rsidRDefault="007229D8" w:rsidP="00FC3C0F">
                    <w:fldSimple w:instr=" STYLEREF  &quot;1&quot; ">
                      <w:r w:rsidR="00340859">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7229D8" w:rsidRDefault="007229D8"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7229D8" w:rsidRDefault="007229D8"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7229D8" w:rsidRDefault="007229D8"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3087C9EC" w:rsidR="007229D8" w:rsidRDefault="007229D8" w:rsidP="00FC3C0F">
                          <w:fldSimple w:instr=" STYLEREF  &quot;1&quot; ">
                            <w:r w:rsidR="00340859">
                              <w:rPr>
                                <w:noProof/>
                              </w:rPr>
                              <w:t>Zusammenfassung und Ausblick</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3087C9EC" w:rsidR="007229D8" w:rsidRDefault="007229D8" w:rsidP="00FC3C0F">
                    <w:fldSimple w:instr=" STYLEREF  &quot;1&quot; ">
                      <w:r w:rsidR="00340859">
                        <w:rPr>
                          <w:noProof/>
                        </w:rPr>
                        <w:t>Zusammenfassung und Ausblick</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7229D8" w:rsidRDefault="007229D8"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7229D8" w:rsidRDefault="007229D8"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0E36"/>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0837"/>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081C"/>
    <w:rsid w:val="001E42E3"/>
    <w:rsid w:val="001E58ED"/>
    <w:rsid w:val="001E6F3D"/>
    <w:rsid w:val="001F160A"/>
    <w:rsid w:val="001F2316"/>
    <w:rsid w:val="001F23EB"/>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2734D"/>
    <w:rsid w:val="00227B9D"/>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3366"/>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0859"/>
    <w:rsid w:val="00341CE3"/>
    <w:rsid w:val="00344659"/>
    <w:rsid w:val="00345FD6"/>
    <w:rsid w:val="00346249"/>
    <w:rsid w:val="00346AFA"/>
    <w:rsid w:val="00347B8D"/>
    <w:rsid w:val="003519C8"/>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5958"/>
    <w:rsid w:val="00447FC6"/>
    <w:rsid w:val="00452764"/>
    <w:rsid w:val="004572EB"/>
    <w:rsid w:val="00463F7E"/>
    <w:rsid w:val="004669C9"/>
    <w:rsid w:val="00470B4C"/>
    <w:rsid w:val="004716FB"/>
    <w:rsid w:val="004722D5"/>
    <w:rsid w:val="00472852"/>
    <w:rsid w:val="004739FD"/>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E7B57"/>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5D33"/>
    <w:rsid w:val="0053686C"/>
    <w:rsid w:val="005369B0"/>
    <w:rsid w:val="005400D1"/>
    <w:rsid w:val="005406C4"/>
    <w:rsid w:val="00541407"/>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336C"/>
    <w:rsid w:val="00714237"/>
    <w:rsid w:val="00715542"/>
    <w:rsid w:val="00715C84"/>
    <w:rsid w:val="007219F5"/>
    <w:rsid w:val="007229D8"/>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AE5"/>
    <w:rsid w:val="007A7E70"/>
    <w:rsid w:val="007B03B8"/>
    <w:rsid w:val="007B1E34"/>
    <w:rsid w:val="007B2765"/>
    <w:rsid w:val="007B29A6"/>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69A8"/>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2206"/>
    <w:rsid w:val="00865021"/>
    <w:rsid w:val="008657FD"/>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56F"/>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5BE2"/>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1133"/>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0FC8"/>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67A0E"/>
    <w:rsid w:val="00B728C6"/>
    <w:rsid w:val="00B733AF"/>
    <w:rsid w:val="00B73A6D"/>
    <w:rsid w:val="00B74440"/>
    <w:rsid w:val="00B77E25"/>
    <w:rsid w:val="00B81442"/>
    <w:rsid w:val="00B819E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182C"/>
    <w:rsid w:val="00BF2243"/>
    <w:rsid w:val="00BF2B64"/>
    <w:rsid w:val="00BF2F8B"/>
    <w:rsid w:val="00BF4424"/>
    <w:rsid w:val="00BF510E"/>
    <w:rsid w:val="00BF60C5"/>
    <w:rsid w:val="00BF7586"/>
    <w:rsid w:val="00C00321"/>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217"/>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5EE"/>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37F02"/>
    <w:rsid w:val="00D43298"/>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624C"/>
    <w:rsid w:val="00F174F2"/>
    <w:rsid w:val="00F2351E"/>
    <w:rsid w:val="00F241E9"/>
    <w:rsid w:val="00F26640"/>
    <w:rsid w:val="00F27403"/>
    <w:rsid w:val="00F3229A"/>
    <w:rsid w:val="00F32473"/>
    <w:rsid w:val="00F34BDA"/>
    <w:rsid w:val="00F35ECE"/>
    <w:rsid w:val="00F37196"/>
    <w:rsid w:val="00F379D4"/>
    <w:rsid w:val="00F41843"/>
    <w:rsid w:val="00F41E87"/>
    <w:rsid w:val="00F42C4B"/>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089"/>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17395374">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65019983">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14949517">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46561673">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1202476">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44169852">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627243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67174865">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73750117">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2002012">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C:\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4.png"/><Relationship Id="rId21" Type="http://schemas.openxmlformats.org/officeDocument/2006/relationships/hyperlink" Target="file:///C:\Thesis\Dokumente\Thesis_Abschlussarbeit_Katharina_Konsolidierung.docx" TargetMode="External"/><Relationship Id="rId34" Type="http://schemas.openxmlformats.org/officeDocument/2006/relationships/header" Target="header9.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C:\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C:\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C:\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C:\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C:\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76FE1"/>
    <w:rsid w:val="00480654"/>
    <w:rsid w:val="004D67C1"/>
    <w:rsid w:val="004E2EF7"/>
    <w:rsid w:val="00541100"/>
    <w:rsid w:val="00544657"/>
    <w:rsid w:val="00570AAC"/>
    <w:rsid w:val="00574DB2"/>
    <w:rsid w:val="0059161F"/>
    <w:rsid w:val="005D5085"/>
    <w:rsid w:val="0064713F"/>
    <w:rsid w:val="006737F0"/>
    <w:rsid w:val="006C37BA"/>
    <w:rsid w:val="006D5C98"/>
    <w:rsid w:val="007150B6"/>
    <w:rsid w:val="00774399"/>
    <w:rsid w:val="007E3374"/>
    <w:rsid w:val="007F710D"/>
    <w:rsid w:val="00837DD9"/>
    <w:rsid w:val="00842D2D"/>
    <w:rsid w:val="00940E69"/>
    <w:rsid w:val="009837E0"/>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D452E"/>
    <w:rsid w:val="00CE4CE1"/>
    <w:rsid w:val="00CF227F"/>
    <w:rsid w:val="00D27E4B"/>
    <w:rsid w:val="00D54D50"/>
    <w:rsid w:val="00D917AB"/>
    <w:rsid w:val="00DA26E7"/>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EAF91DF3-386A-46B6-89BF-0897714C0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1</Pages>
  <Words>12323</Words>
  <Characters>77635</Characters>
  <Application>Microsoft Office Word</Application>
  <DocSecurity>0</DocSecurity>
  <Lines>646</Lines>
  <Paragraphs>179</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89779</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Katharina Schemel</cp:lastModifiedBy>
  <cp:revision>63</cp:revision>
  <cp:lastPrinted>2020-02-25T21:54:00Z</cp:lastPrinted>
  <dcterms:created xsi:type="dcterms:W3CDTF">2020-02-23T13:44:00Z</dcterms:created>
  <dcterms:modified xsi:type="dcterms:W3CDTF">2020-02-25T21:54:00Z</dcterms:modified>
</cp:coreProperties>
</file>