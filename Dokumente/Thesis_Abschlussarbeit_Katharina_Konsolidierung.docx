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w:t>
            </w:r>
            <w:proofErr w:type="spellStart"/>
            <w:r w:rsidRPr="00A12EC8">
              <w:t>of</w:t>
            </w:r>
            <w:proofErr w:type="spellEnd"/>
            <w:r w:rsidRPr="00A12EC8">
              <w:t xml:space="preserve"> Science </w:t>
            </w:r>
            <w:r w:rsidRPr="00A12EC8">
              <w:br/>
            </w:r>
            <w:r w:rsidRPr="00A12EC8">
              <w:rPr>
                <w:b w:val="0"/>
              </w:rPr>
              <w:t xml:space="preserve">im Studiengang </w:t>
            </w:r>
            <w:proofErr w:type="spellStart"/>
            <w:r w:rsidRPr="00A12EC8">
              <w:rPr>
                <w:b w:val="0"/>
              </w:rPr>
              <w:t>Wirtschafts</w:t>
            </w:r>
            <w:r w:rsidR="00106852">
              <w:rPr>
                <w:b w:val="0"/>
              </w:rPr>
              <w:t>Netze</w:t>
            </w:r>
            <w:proofErr w:type="spellEnd"/>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43FA4327"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9F5C25">
              <w:rPr>
                <w:noProof/>
              </w:rPr>
              <w:t>23.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t>Katharina Schemel</w:t>
                </w:r>
              </w:sdtContent>
            </w:sdt>
            <w:r w:rsidRPr="00850D03">
              <w:t xml:space="preserve"> erklären hiermit an Eides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0553FAB1"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9F5C25">
              <w:rPr>
                <w:noProof/>
              </w:rPr>
              <w:t>23.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6DE1B348" w14:textId="4FA4FFE8" w:rsidR="004E3EEE"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363173" w:history="1">
        <w:r w:rsidR="004E3EEE" w:rsidRPr="00864E95">
          <w:rPr>
            <w:rStyle w:val="Hyperlink"/>
            <w:noProof/>
          </w:rPr>
          <w:t>1</w:t>
        </w:r>
        <w:r w:rsidR="004E3EEE">
          <w:rPr>
            <w:rFonts w:asciiTheme="minorHAnsi" w:eastAsiaTheme="minorEastAsia" w:hAnsiTheme="minorHAnsi" w:cstheme="minorBidi"/>
            <w:noProof/>
            <w:lang w:eastAsia="de-DE" w:bidi="ar-SA"/>
          </w:rPr>
          <w:tab/>
        </w:r>
        <w:r w:rsidR="004E3EEE" w:rsidRPr="00864E95">
          <w:rPr>
            <w:rStyle w:val="Hyperlink"/>
            <w:noProof/>
          </w:rPr>
          <w:t>Einleitung</w:t>
        </w:r>
        <w:r w:rsidR="004E3EEE">
          <w:rPr>
            <w:noProof/>
            <w:webHidden/>
          </w:rPr>
          <w:tab/>
        </w:r>
        <w:r w:rsidR="004E3EEE">
          <w:rPr>
            <w:noProof/>
            <w:webHidden/>
          </w:rPr>
          <w:fldChar w:fldCharType="begin"/>
        </w:r>
        <w:r w:rsidR="004E3EEE">
          <w:rPr>
            <w:noProof/>
            <w:webHidden/>
          </w:rPr>
          <w:instrText xml:space="preserve"> PAGEREF _Toc33363173 \h </w:instrText>
        </w:r>
        <w:r w:rsidR="004E3EEE">
          <w:rPr>
            <w:noProof/>
            <w:webHidden/>
          </w:rPr>
        </w:r>
        <w:r w:rsidR="004E3EEE">
          <w:rPr>
            <w:noProof/>
            <w:webHidden/>
          </w:rPr>
          <w:fldChar w:fldCharType="separate"/>
        </w:r>
        <w:r w:rsidR="004E3EEE">
          <w:rPr>
            <w:noProof/>
            <w:webHidden/>
          </w:rPr>
          <w:t>1</w:t>
        </w:r>
        <w:r w:rsidR="004E3EEE">
          <w:rPr>
            <w:noProof/>
            <w:webHidden/>
          </w:rPr>
          <w:fldChar w:fldCharType="end"/>
        </w:r>
      </w:hyperlink>
    </w:p>
    <w:p w14:paraId="06A7D290" w14:textId="2C0CF184"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864E95">
          <w:rPr>
            <w:rStyle w:val="Hyperlink"/>
            <w:noProof/>
          </w:rPr>
          <w:t>1.1</w:t>
        </w:r>
        <w:r w:rsidR="004E3EEE">
          <w:rPr>
            <w:rFonts w:asciiTheme="minorHAnsi" w:eastAsiaTheme="minorEastAsia" w:hAnsiTheme="minorHAnsi" w:cstheme="minorBidi"/>
            <w:noProof/>
            <w:lang w:eastAsia="de-DE" w:bidi="ar-SA"/>
          </w:rPr>
          <w:tab/>
        </w:r>
        <w:r w:rsidR="004E3EEE" w:rsidRPr="00864E95">
          <w:rPr>
            <w:rStyle w:val="Hyperlink"/>
            <w:noProof/>
          </w:rPr>
          <w:t>Motivation</w:t>
        </w:r>
        <w:r w:rsidR="004E3EEE">
          <w:rPr>
            <w:noProof/>
            <w:webHidden/>
          </w:rPr>
          <w:tab/>
        </w:r>
        <w:r w:rsidR="004E3EEE">
          <w:rPr>
            <w:noProof/>
            <w:webHidden/>
          </w:rPr>
          <w:fldChar w:fldCharType="begin"/>
        </w:r>
        <w:r w:rsidR="004E3EEE">
          <w:rPr>
            <w:noProof/>
            <w:webHidden/>
          </w:rPr>
          <w:instrText xml:space="preserve"> PAGEREF _Toc33363174 \h </w:instrText>
        </w:r>
        <w:r w:rsidR="004E3EEE">
          <w:rPr>
            <w:noProof/>
            <w:webHidden/>
          </w:rPr>
        </w:r>
        <w:r w:rsidR="004E3EEE">
          <w:rPr>
            <w:noProof/>
            <w:webHidden/>
          </w:rPr>
          <w:fldChar w:fldCharType="separate"/>
        </w:r>
        <w:r w:rsidR="004E3EEE">
          <w:rPr>
            <w:noProof/>
            <w:webHidden/>
          </w:rPr>
          <w:t>2</w:t>
        </w:r>
        <w:r w:rsidR="004E3EEE">
          <w:rPr>
            <w:noProof/>
            <w:webHidden/>
          </w:rPr>
          <w:fldChar w:fldCharType="end"/>
        </w:r>
      </w:hyperlink>
    </w:p>
    <w:p w14:paraId="6F458619" w14:textId="02E5132A"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864E95">
          <w:rPr>
            <w:rStyle w:val="Hyperlink"/>
            <w:noProof/>
          </w:rPr>
          <w:t>1.2</w:t>
        </w:r>
        <w:r w:rsidR="004E3EEE">
          <w:rPr>
            <w:rFonts w:asciiTheme="minorHAnsi" w:eastAsiaTheme="minorEastAsia" w:hAnsiTheme="minorHAnsi" w:cstheme="minorBidi"/>
            <w:noProof/>
            <w:lang w:eastAsia="de-DE" w:bidi="ar-SA"/>
          </w:rPr>
          <w:tab/>
        </w:r>
        <w:r w:rsidR="004E3EEE" w:rsidRPr="00864E95">
          <w:rPr>
            <w:rStyle w:val="Hyperlink"/>
            <w:noProof/>
          </w:rPr>
          <w:t>Ziel der Arbeit</w:t>
        </w:r>
        <w:r w:rsidR="004E3EEE">
          <w:rPr>
            <w:noProof/>
            <w:webHidden/>
          </w:rPr>
          <w:tab/>
        </w:r>
        <w:r w:rsidR="004E3EEE">
          <w:rPr>
            <w:noProof/>
            <w:webHidden/>
          </w:rPr>
          <w:fldChar w:fldCharType="begin"/>
        </w:r>
        <w:r w:rsidR="004E3EEE">
          <w:rPr>
            <w:noProof/>
            <w:webHidden/>
          </w:rPr>
          <w:instrText xml:space="preserve"> PAGEREF _Toc33363175 \h </w:instrText>
        </w:r>
        <w:r w:rsidR="004E3EEE">
          <w:rPr>
            <w:noProof/>
            <w:webHidden/>
          </w:rPr>
        </w:r>
        <w:r w:rsidR="004E3EEE">
          <w:rPr>
            <w:noProof/>
            <w:webHidden/>
          </w:rPr>
          <w:fldChar w:fldCharType="separate"/>
        </w:r>
        <w:r w:rsidR="004E3EEE">
          <w:rPr>
            <w:noProof/>
            <w:webHidden/>
          </w:rPr>
          <w:t>3</w:t>
        </w:r>
        <w:r w:rsidR="004E3EEE">
          <w:rPr>
            <w:noProof/>
            <w:webHidden/>
          </w:rPr>
          <w:fldChar w:fldCharType="end"/>
        </w:r>
      </w:hyperlink>
    </w:p>
    <w:p w14:paraId="5936583A" w14:textId="09A3EB4C" w:rsidR="004E3EEE" w:rsidRDefault="00CC3FC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864E95">
          <w:rPr>
            <w:rStyle w:val="Hyperlink"/>
            <w:noProof/>
          </w:rPr>
          <w:t>2</w:t>
        </w:r>
        <w:r w:rsidR="004E3EEE">
          <w:rPr>
            <w:rFonts w:asciiTheme="minorHAnsi" w:eastAsiaTheme="minorEastAsia" w:hAnsiTheme="minorHAnsi" w:cstheme="minorBidi"/>
            <w:noProof/>
            <w:lang w:eastAsia="de-DE" w:bidi="ar-SA"/>
          </w:rPr>
          <w:tab/>
        </w:r>
        <w:r w:rsidR="004E3EEE" w:rsidRPr="00864E95">
          <w:rPr>
            <w:rStyle w:val="Hyperlink"/>
            <w:noProof/>
          </w:rPr>
          <w:t>Grundlagen</w:t>
        </w:r>
        <w:r w:rsidR="004E3EEE">
          <w:rPr>
            <w:noProof/>
            <w:webHidden/>
          </w:rPr>
          <w:tab/>
        </w:r>
        <w:r w:rsidR="004E3EEE">
          <w:rPr>
            <w:noProof/>
            <w:webHidden/>
          </w:rPr>
          <w:fldChar w:fldCharType="begin"/>
        </w:r>
        <w:r w:rsidR="004E3EEE">
          <w:rPr>
            <w:noProof/>
            <w:webHidden/>
          </w:rPr>
          <w:instrText xml:space="preserve"> PAGEREF _Toc33363176 \h </w:instrText>
        </w:r>
        <w:r w:rsidR="004E3EEE">
          <w:rPr>
            <w:noProof/>
            <w:webHidden/>
          </w:rPr>
        </w:r>
        <w:r w:rsidR="004E3EEE">
          <w:rPr>
            <w:noProof/>
            <w:webHidden/>
          </w:rPr>
          <w:fldChar w:fldCharType="separate"/>
        </w:r>
        <w:r w:rsidR="004E3EEE">
          <w:rPr>
            <w:noProof/>
            <w:webHidden/>
          </w:rPr>
          <w:t>4</w:t>
        </w:r>
        <w:r w:rsidR="004E3EEE">
          <w:rPr>
            <w:noProof/>
            <w:webHidden/>
          </w:rPr>
          <w:fldChar w:fldCharType="end"/>
        </w:r>
      </w:hyperlink>
    </w:p>
    <w:p w14:paraId="14E39FAF" w14:textId="21119A5A"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864E95">
          <w:rPr>
            <w:rStyle w:val="Hyperlink"/>
            <w:noProof/>
          </w:rPr>
          <w:t>2.1</w:t>
        </w:r>
        <w:r w:rsidR="004E3EEE">
          <w:rPr>
            <w:rFonts w:asciiTheme="minorHAnsi" w:eastAsiaTheme="minorEastAsia" w:hAnsiTheme="minorHAnsi" w:cstheme="minorBidi"/>
            <w:noProof/>
            <w:lang w:eastAsia="de-DE" w:bidi="ar-SA"/>
          </w:rPr>
          <w:tab/>
        </w:r>
        <w:r w:rsidR="004E3EEE" w:rsidRPr="00864E95">
          <w:rPr>
            <w:rStyle w:val="Hyperlink"/>
            <w:noProof/>
          </w:rPr>
          <w:t>Enterprise Architecture Management</w:t>
        </w:r>
        <w:r w:rsidR="004E3EEE">
          <w:rPr>
            <w:noProof/>
            <w:webHidden/>
          </w:rPr>
          <w:tab/>
        </w:r>
        <w:r w:rsidR="004E3EEE">
          <w:rPr>
            <w:noProof/>
            <w:webHidden/>
          </w:rPr>
          <w:fldChar w:fldCharType="begin"/>
        </w:r>
        <w:r w:rsidR="004E3EEE">
          <w:rPr>
            <w:noProof/>
            <w:webHidden/>
          </w:rPr>
          <w:instrText xml:space="preserve"> PAGEREF _Toc33363177 \h </w:instrText>
        </w:r>
        <w:r w:rsidR="004E3EEE">
          <w:rPr>
            <w:noProof/>
            <w:webHidden/>
          </w:rPr>
        </w:r>
        <w:r w:rsidR="004E3EEE">
          <w:rPr>
            <w:noProof/>
            <w:webHidden/>
          </w:rPr>
          <w:fldChar w:fldCharType="separate"/>
        </w:r>
        <w:r w:rsidR="004E3EEE">
          <w:rPr>
            <w:noProof/>
            <w:webHidden/>
          </w:rPr>
          <w:t>4</w:t>
        </w:r>
        <w:r w:rsidR="004E3EEE">
          <w:rPr>
            <w:noProof/>
            <w:webHidden/>
          </w:rPr>
          <w:fldChar w:fldCharType="end"/>
        </w:r>
      </w:hyperlink>
    </w:p>
    <w:p w14:paraId="7B71C4A7" w14:textId="0764F913"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864E95">
          <w:rPr>
            <w:rStyle w:val="Hyperlink"/>
            <w:noProof/>
          </w:rPr>
          <w:t>2.2</w:t>
        </w:r>
        <w:r w:rsidR="004E3EEE">
          <w:rPr>
            <w:rFonts w:asciiTheme="minorHAnsi" w:eastAsiaTheme="minorEastAsia" w:hAnsiTheme="minorHAnsi" w:cstheme="minorBidi"/>
            <w:noProof/>
            <w:lang w:eastAsia="de-DE" w:bidi="ar-SA"/>
          </w:rPr>
          <w:tab/>
        </w:r>
        <w:r w:rsidR="004E3EEE" w:rsidRPr="00864E95">
          <w:rPr>
            <w:rStyle w:val="Hyperlink"/>
            <w:noProof/>
          </w:rPr>
          <w:t>Visualisierungskonzepte</w:t>
        </w:r>
        <w:r w:rsidR="004E3EEE">
          <w:rPr>
            <w:noProof/>
            <w:webHidden/>
          </w:rPr>
          <w:tab/>
        </w:r>
        <w:r w:rsidR="004E3EEE">
          <w:rPr>
            <w:noProof/>
            <w:webHidden/>
          </w:rPr>
          <w:fldChar w:fldCharType="begin"/>
        </w:r>
        <w:r w:rsidR="004E3EEE">
          <w:rPr>
            <w:noProof/>
            <w:webHidden/>
          </w:rPr>
          <w:instrText xml:space="preserve"> PAGEREF _Toc33363178 \h </w:instrText>
        </w:r>
        <w:r w:rsidR="004E3EEE">
          <w:rPr>
            <w:noProof/>
            <w:webHidden/>
          </w:rPr>
        </w:r>
        <w:r w:rsidR="004E3EEE">
          <w:rPr>
            <w:noProof/>
            <w:webHidden/>
          </w:rPr>
          <w:fldChar w:fldCharType="separate"/>
        </w:r>
        <w:r w:rsidR="004E3EEE">
          <w:rPr>
            <w:noProof/>
            <w:webHidden/>
          </w:rPr>
          <w:t>6</w:t>
        </w:r>
        <w:r w:rsidR="004E3EEE">
          <w:rPr>
            <w:noProof/>
            <w:webHidden/>
          </w:rPr>
          <w:fldChar w:fldCharType="end"/>
        </w:r>
      </w:hyperlink>
    </w:p>
    <w:p w14:paraId="569230D4" w14:textId="2BBA13EF"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864E95">
          <w:rPr>
            <w:rStyle w:val="Hyperlink"/>
            <w:noProof/>
          </w:rPr>
          <w:t>2.3</w:t>
        </w:r>
        <w:r w:rsidR="004E3EEE">
          <w:rPr>
            <w:rFonts w:asciiTheme="minorHAnsi" w:eastAsiaTheme="minorEastAsia" w:hAnsiTheme="minorHAnsi" w:cstheme="minorBidi"/>
            <w:noProof/>
            <w:lang w:eastAsia="de-DE" w:bidi="ar-SA"/>
          </w:rPr>
          <w:tab/>
        </w:r>
        <w:r w:rsidR="004E3EEE" w:rsidRPr="00864E95">
          <w:rPr>
            <w:rStyle w:val="Hyperlink"/>
            <w:noProof/>
          </w:rPr>
          <w:t>Funktionsweise einer Graph-Datenbank</w:t>
        </w:r>
        <w:r w:rsidR="004E3EEE">
          <w:rPr>
            <w:noProof/>
            <w:webHidden/>
          </w:rPr>
          <w:tab/>
        </w:r>
        <w:r w:rsidR="004E3EEE">
          <w:rPr>
            <w:noProof/>
            <w:webHidden/>
          </w:rPr>
          <w:fldChar w:fldCharType="begin"/>
        </w:r>
        <w:r w:rsidR="004E3EEE">
          <w:rPr>
            <w:noProof/>
            <w:webHidden/>
          </w:rPr>
          <w:instrText xml:space="preserve"> PAGEREF _Toc33363179 \h </w:instrText>
        </w:r>
        <w:r w:rsidR="004E3EEE">
          <w:rPr>
            <w:noProof/>
            <w:webHidden/>
          </w:rPr>
        </w:r>
        <w:r w:rsidR="004E3EEE">
          <w:rPr>
            <w:noProof/>
            <w:webHidden/>
          </w:rPr>
          <w:fldChar w:fldCharType="separate"/>
        </w:r>
        <w:r w:rsidR="004E3EEE">
          <w:rPr>
            <w:noProof/>
            <w:webHidden/>
          </w:rPr>
          <w:t>10</w:t>
        </w:r>
        <w:r w:rsidR="004E3EEE">
          <w:rPr>
            <w:noProof/>
            <w:webHidden/>
          </w:rPr>
          <w:fldChar w:fldCharType="end"/>
        </w:r>
      </w:hyperlink>
    </w:p>
    <w:p w14:paraId="41682017" w14:textId="3671F045"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864E95">
          <w:rPr>
            <w:rStyle w:val="Hyperlink"/>
            <w:noProof/>
          </w:rPr>
          <w:t>2.4</w:t>
        </w:r>
        <w:r w:rsidR="004E3EEE">
          <w:rPr>
            <w:rFonts w:asciiTheme="minorHAnsi" w:eastAsiaTheme="minorEastAsia" w:hAnsiTheme="minorHAnsi" w:cstheme="minorBidi"/>
            <w:noProof/>
            <w:lang w:eastAsia="de-DE" w:bidi="ar-SA"/>
          </w:rPr>
          <w:tab/>
        </w:r>
        <w:r w:rsidR="004E3EEE" w:rsidRPr="00864E95">
          <w:rPr>
            <w:rStyle w:val="Hyperlink"/>
            <w:noProof/>
          </w:rPr>
          <w:t>Cypher</w:t>
        </w:r>
        <w:r w:rsidR="004E3EEE">
          <w:rPr>
            <w:noProof/>
            <w:webHidden/>
          </w:rPr>
          <w:tab/>
        </w:r>
        <w:r w:rsidR="004E3EEE">
          <w:rPr>
            <w:noProof/>
            <w:webHidden/>
          </w:rPr>
          <w:fldChar w:fldCharType="begin"/>
        </w:r>
        <w:r w:rsidR="004E3EEE">
          <w:rPr>
            <w:noProof/>
            <w:webHidden/>
          </w:rPr>
          <w:instrText xml:space="preserve"> PAGEREF _Toc33363180 \h </w:instrText>
        </w:r>
        <w:r w:rsidR="004E3EEE">
          <w:rPr>
            <w:noProof/>
            <w:webHidden/>
          </w:rPr>
        </w:r>
        <w:r w:rsidR="004E3EEE">
          <w:rPr>
            <w:noProof/>
            <w:webHidden/>
          </w:rPr>
          <w:fldChar w:fldCharType="separate"/>
        </w:r>
        <w:r w:rsidR="004E3EEE">
          <w:rPr>
            <w:noProof/>
            <w:webHidden/>
          </w:rPr>
          <w:t>12</w:t>
        </w:r>
        <w:r w:rsidR="004E3EEE">
          <w:rPr>
            <w:noProof/>
            <w:webHidden/>
          </w:rPr>
          <w:fldChar w:fldCharType="end"/>
        </w:r>
      </w:hyperlink>
    </w:p>
    <w:p w14:paraId="52A3DB7C" w14:textId="261BE008"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864E95">
          <w:rPr>
            <w:rStyle w:val="Hyperlink"/>
            <w:noProof/>
          </w:rPr>
          <w:t>2.5</w:t>
        </w:r>
        <w:r w:rsidR="004E3EEE">
          <w:rPr>
            <w:rFonts w:asciiTheme="minorHAnsi" w:eastAsiaTheme="minorEastAsia" w:hAnsiTheme="minorHAnsi" w:cstheme="minorBidi"/>
            <w:noProof/>
            <w:lang w:eastAsia="de-DE" w:bidi="ar-SA"/>
          </w:rPr>
          <w:tab/>
        </w:r>
        <w:r w:rsidR="004E3EEE" w:rsidRPr="00864E95">
          <w:rPr>
            <w:rStyle w:val="Hyperlink"/>
            <w:noProof/>
          </w:rPr>
          <w:t>Node.js</w:t>
        </w:r>
        <w:r w:rsidR="004E3EEE">
          <w:rPr>
            <w:noProof/>
            <w:webHidden/>
          </w:rPr>
          <w:tab/>
        </w:r>
        <w:r w:rsidR="004E3EEE">
          <w:rPr>
            <w:noProof/>
            <w:webHidden/>
          </w:rPr>
          <w:fldChar w:fldCharType="begin"/>
        </w:r>
        <w:r w:rsidR="004E3EEE">
          <w:rPr>
            <w:noProof/>
            <w:webHidden/>
          </w:rPr>
          <w:instrText xml:space="preserve"> PAGEREF _Toc33363181 \h </w:instrText>
        </w:r>
        <w:r w:rsidR="004E3EEE">
          <w:rPr>
            <w:noProof/>
            <w:webHidden/>
          </w:rPr>
        </w:r>
        <w:r w:rsidR="004E3EEE">
          <w:rPr>
            <w:noProof/>
            <w:webHidden/>
          </w:rPr>
          <w:fldChar w:fldCharType="separate"/>
        </w:r>
        <w:r w:rsidR="004E3EEE">
          <w:rPr>
            <w:noProof/>
            <w:webHidden/>
          </w:rPr>
          <w:t>14</w:t>
        </w:r>
        <w:r w:rsidR="004E3EEE">
          <w:rPr>
            <w:noProof/>
            <w:webHidden/>
          </w:rPr>
          <w:fldChar w:fldCharType="end"/>
        </w:r>
      </w:hyperlink>
    </w:p>
    <w:p w14:paraId="732808AC" w14:textId="77CD2AB9"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864E95">
          <w:rPr>
            <w:rStyle w:val="Hyperlink"/>
            <w:noProof/>
          </w:rPr>
          <w:t>2.6</w:t>
        </w:r>
        <w:r w:rsidR="004E3EEE">
          <w:rPr>
            <w:rFonts w:asciiTheme="minorHAnsi" w:eastAsiaTheme="minorEastAsia" w:hAnsiTheme="minorHAnsi" w:cstheme="minorBidi"/>
            <w:noProof/>
            <w:lang w:eastAsia="de-DE" w:bidi="ar-SA"/>
          </w:rPr>
          <w:tab/>
        </w:r>
        <w:r w:rsidR="004E3EEE" w:rsidRPr="00864E95">
          <w:rPr>
            <w:rStyle w:val="Hyperlink"/>
            <w:noProof/>
          </w:rPr>
          <w:t>Webserver</w:t>
        </w:r>
        <w:r w:rsidR="004E3EEE">
          <w:rPr>
            <w:noProof/>
            <w:webHidden/>
          </w:rPr>
          <w:tab/>
        </w:r>
        <w:r w:rsidR="004E3EEE">
          <w:rPr>
            <w:noProof/>
            <w:webHidden/>
          </w:rPr>
          <w:fldChar w:fldCharType="begin"/>
        </w:r>
        <w:r w:rsidR="004E3EEE">
          <w:rPr>
            <w:noProof/>
            <w:webHidden/>
          </w:rPr>
          <w:instrText xml:space="preserve"> PAGEREF _Toc33363182 \h </w:instrText>
        </w:r>
        <w:r w:rsidR="004E3EEE">
          <w:rPr>
            <w:noProof/>
            <w:webHidden/>
          </w:rPr>
        </w:r>
        <w:r w:rsidR="004E3EEE">
          <w:rPr>
            <w:noProof/>
            <w:webHidden/>
          </w:rPr>
          <w:fldChar w:fldCharType="separate"/>
        </w:r>
        <w:r w:rsidR="004E3EEE">
          <w:rPr>
            <w:noProof/>
            <w:webHidden/>
          </w:rPr>
          <w:t>15</w:t>
        </w:r>
        <w:r w:rsidR="004E3EEE">
          <w:rPr>
            <w:noProof/>
            <w:webHidden/>
          </w:rPr>
          <w:fldChar w:fldCharType="end"/>
        </w:r>
      </w:hyperlink>
    </w:p>
    <w:p w14:paraId="61E1AC83" w14:textId="10173C99"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864E95">
          <w:rPr>
            <w:rStyle w:val="Hyperlink"/>
            <w:noProof/>
          </w:rPr>
          <w:t>2.7</w:t>
        </w:r>
        <w:r w:rsidR="004E3EEE">
          <w:rPr>
            <w:rFonts w:asciiTheme="minorHAnsi" w:eastAsiaTheme="minorEastAsia" w:hAnsiTheme="minorHAnsi" w:cstheme="minorBidi"/>
            <w:noProof/>
            <w:lang w:eastAsia="de-DE" w:bidi="ar-SA"/>
          </w:rPr>
          <w:tab/>
        </w:r>
        <w:r w:rsidR="004E3EEE" w:rsidRPr="00864E95">
          <w:rPr>
            <w:rStyle w:val="Hyperlink"/>
            <w:noProof/>
          </w:rPr>
          <w:t>Webtechnologien zur Visualisierung</w:t>
        </w:r>
        <w:r w:rsidR="004E3EEE">
          <w:rPr>
            <w:noProof/>
            <w:webHidden/>
          </w:rPr>
          <w:tab/>
        </w:r>
        <w:r w:rsidR="004E3EEE">
          <w:rPr>
            <w:noProof/>
            <w:webHidden/>
          </w:rPr>
          <w:fldChar w:fldCharType="begin"/>
        </w:r>
        <w:r w:rsidR="004E3EEE">
          <w:rPr>
            <w:noProof/>
            <w:webHidden/>
          </w:rPr>
          <w:instrText xml:space="preserve"> PAGEREF _Toc33363183 \h </w:instrText>
        </w:r>
        <w:r w:rsidR="004E3EEE">
          <w:rPr>
            <w:noProof/>
            <w:webHidden/>
          </w:rPr>
        </w:r>
        <w:r w:rsidR="004E3EEE">
          <w:rPr>
            <w:noProof/>
            <w:webHidden/>
          </w:rPr>
          <w:fldChar w:fldCharType="separate"/>
        </w:r>
        <w:r w:rsidR="004E3EEE">
          <w:rPr>
            <w:noProof/>
            <w:webHidden/>
          </w:rPr>
          <w:t>16</w:t>
        </w:r>
        <w:r w:rsidR="004E3EEE">
          <w:rPr>
            <w:noProof/>
            <w:webHidden/>
          </w:rPr>
          <w:fldChar w:fldCharType="end"/>
        </w:r>
      </w:hyperlink>
    </w:p>
    <w:p w14:paraId="29A40B83" w14:textId="3BD2E292" w:rsidR="004E3EEE" w:rsidRDefault="00CC3FC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864E95">
          <w:rPr>
            <w:rStyle w:val="Hyperlink"/>
            <w:noProof/>
          </w:rPr>
          <w:t>3</w:t>
        </w:r>
        <w:r w:rsidR="004E3EEE">
          <w:rPr>
            <w:rFonts w:asciiTheme="minorHAnsi" w:eastAsiaTheme="minorEastAsia" w:hAnsiTheme="minorHAnsi" w:cstheme="minorBidi"/>
            <w:noProof/>
            <w:lang w:eastAsia="de-DE" w:bidi="ar-SA"/>
          </w:rPr>
          <w:tab/>
        </w:r>
        <w:r w:rsidR="004E3EEE" w:rsidRPr="00864E95">
          <w:rPr>
            <w:rStyle w:val="Hyperlink"/>
            <w:noProof/>
          </w:rPr>
          <w:t>Konzeption</w:t>
        </w:r>
        <w:r w:rsidR="004E3EEE">
          <w:rPr>
            <w:noProof/>
            <w:webHidden/>
          </w:rPr>
          <w:tab/>
        </w:r>
        <w:r w:rsidR="004E3EEE">
          <w:rPr>
            <w:noProof/>
            <w:webHidden/>
          </w:rPr>
          <w:fldChar w:fldCharType="begin"/>
        </w:r>
        <w:r w:rsidR="004E3EEE">
          <w:rPr>
            <w:noProof/>
            <w:webHidden/>
          </w:rPr>
          <w:instrText xml:space="preserve"> PAGEREF _Toc33363184 \h </w:instrText>
        </w:r>
        <w:r w:rsidR="004E3EEE">
          <w:rPr>
            <w:noProof/>
            <w:webHidden/>
          </w:rPr>
        </w:r>
        <w:r w:rsidR="004E3EEE">
          <w:rPr>
            <w:noProof/>
            <w:webHidden/>
          </w:rPr>
          <w:fldChar w:fldCharType="separate"/>
        </w:r>
        <w:r w:rsidR="004E3EEE">
          <w:rPr>
            <w:noProof/>
            <w:webHidden/>
          </w:rPr>
          <w:t>17</w:t>
        </w:r>
        <w:r w:rsidR="004E3EEE">
          <w:rPr>
            <w:noProof/>
            <w:webHidden/>
          </w:rPr>
          <w:fldChar w:fldCharType="end"/>
        </w:r>
      </w:hyperlink>
    </w:p>
    <w:p w14:paraId="155A65FA" w14:textId="5A3A6B8E"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864E95">
          <w:rPr>
            <w:rStyle w:val="Hyperlink"/>
            <w:noProof/>
          </w:rPr>
          <w:t>3.1</w:t>
        </w:r>
        <w:r w:rsidR="004E3EEE">
          <w:rPr>
            <w:rFonts w:asciiTheme="minorHAnsi" w:eastAsiaTheme="minorEastAsia" w:hAnsiTheme="minorHAnsi" w:cstheme="minorBidi"/>
            <w:noProof/>
            <w:lang w:eastAsia="de-DE" w:bidi="ar-SA"/>
          </w:rPr>
          <w:tab/>
        </w:r>
        <w:r w:rsidR="004E3EEE" w:rsidRPr="00864E95">
          <w:rPr>
            <w:rStyle w:val="Hyperlink"/>
            <w:noProof/>
          </w:rPr>
          <w:t>Graphenmodell</w:t>
        </w:r>
        <w:r w:rsidR="004E3EEE">
          <w:rPr>
            <w:noProof/>
            <w:webHidden/>
          </w:rPr>
          <w:tab/>
        </w:r>
        <w:r w:rsidR="004E3EEE">
          <w:rPr>
            <w:noProof/>
            <w:webHidden/>
          </w:rPr>
          <w:fldChar w:fldCharType="begin"/>
        </w:r>
        <w:r w:rsidR="004E3EEE">
          <w:rPr>
            <w:noProof/>
            <w:webHidden/>
          </w:rPr>
          <w:instrText xml:space="preserve"> PAGEREF _Toc33363185 \h </w:instrText>
        </w:r>
        <w:r w:rsidR="004E3EEE">
          <w:rPr>
            <w:noProof/>
            <w:webHidden/>
          </w:rPr>
        </w:r>
        <w:r w:rsidR="004E3EEE">
          <w:rPr>
            <w:noProof/>
            <w:webHidden/>
          </w:rPr>
          <w:fldChar w:fldCharType="separate"/>
        </w:r>
        <w:r w:rsidR="004E3EEE">
          <w:rPr>
            <w:noProof/>
            <w:webHidden/>
          </w:rPr>
          <w:t>17</w:t>
        </w:r>
        <w:r w:rsidR="004E3EEE">
          <w:rPr>
            <w:noProof/>
            <w:webHidden/>
          </w:rPr>
          <w:fldChar w:fldCharType="end"/>
        </w:r>
      </w:hyperlink>
    </w:p>
    <w:p w14:paraId="4806E2F0" w14:textId="3CD0985C"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864E95">
          <w:rPr>
            <w:rStyle w:val="Hyperlink"/>
            <w:noProof/>
          </w:rPr>
          <w:t>3.2</w:t>
        </w:r>
        <w:r w:rsidR="004E3EEE">
          <w:rPr>
            <w:rFonts w:asciiTheme="minorHAnsi" w:eastAsiaTheme="minorEastAsia" w:hAnsiTheme="minorHAnsi" w:cstheme="minorBidi"/>
            <w:noProof/>
            <w:lang w:eastAsia="de-DE" w:bidi="ar-SA"/>
          </w:rPr>
          <w:tab/>
        </w:r>
        <w:r w:rsidR="004E3EEE" w:rsidRPr="00864E95">
          <w:rPr>
            <w:rStyle w:val="Hyperlink"/>
            <w:noProof/>
          </w:rPr>
          <w:t>Visualisierungskonzepte für Graphen</w:t>
        </w:r>
        <w:r w:rsidR="004E3EEE">
          <w:rPr>
            <w:noProof/>
            <w:webHidden/>
          </w:rPr>
          <w:tab/>
        </w:r>
        <w:r w:rsidR="004E3EEE">
          <w:rPr>
            <w:noProof/>
            <w:webHidden/>
          </w:rPr>
          <w:fldChar w:fldCharType="begin"/>
        </w:r>
        <w:r w:rsidR="004E3EEE">
          <w:rPr>
            <w:noProof/>
            <w:webHidden/>
          </w:rPr>
          <w:instrText xml:space="preserve"> PAGEREF _Toc33363186 \h </w:instrText>
        </w:r>
        <w:r w:rsidR="004E3EEE">
          <w:rPr>
            <w:noProof/>
            <w:webHidden/>
          </w:rPr>
        </w:r>
        <w:r w:rsidR="004E3EEE">
          <w:rPr>
            <w:noProof/>
            <w:webHidden/>
          </w:rPr>
          <w:fldChar w:fldCharType="separate"/>
        </w:r>
        <w:r w:rsidR="004E3EEE">
          <w:rPr>
            <w:noProof/>
            <w:webHidden/>
          </w:rPr>
          <w:t>19</w:t>
        </w:r>
        <w:r w:rsidR="004E3EEE">
          <w:rPr>
            <w:noProof/>
            <w:webHidden/>
          </w:rPr>
          <w:fldChar w:fldCharType="end"/>
        </w:r>
      </w:hyperlink>
    </w:p>
    <w:p w14:paraId="4B3CF717" w14:textId="6CA99E77"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864E95">
          <w:rPr>
            <w:rStyle w:val="Hyperlink"/>
            <w:noProof/>
          </w:rPr>
          <w:t>3.3</w:t>
        </w:r>
        <w:r w:rsidR="004E3EEE">
          <w:rPr>
            <w:rFonts w:asciiTheme="minorHAnsi" w:eastAsiaTheme="minorEastAsia" w:hAnsiTheme="minorHAnsi" w:cstheme="minorBidi"/>
            <w:noProof/>
            <w:lang w:eastAsia="de-DE" w:bidi="ar-SA"/>
          </w:rPr>
          <w:tab/>
        </w:r>
        <w:r w:rsidR="004E3EEE" w:rsidRPr="00864E95">
          <w:rPr>
            <w:rStyle w:val="Hyperlink"/>
            <w:noProof/>
          </w:rPr>
          <w:t>Kombiniertes Visualisierungskonzept</w:t>
        </w:r>
        <w:r w:rsidR="004E3EEE">
          <w:rPr>
            <w:noProof/>
            <w:webHidden/>
          </w:rPr>
          <w:tab/>
        </w:r>
        <w:r w:rsidR="004E3EEE">
          <w:rPr>
            <w:noProof/>
            <w:webHidden/>
          </w:rPr>
          <w:fldChar w:fldCharType="begin"/>
        </w:r>
        <w:r w:rsidR="004E3EEE">
          <w:rPr>
            <w:noProof/>
            <w:webHidden/>
          </w:rPr>
          <w:instrText xml:space="preserve"> PAGEREF _Toc33363187 \h </w:instrText>
        </w:r>
        <w:r w:rsidR="004E3EEE">
          <w:rPr>
            <w:noProof/>
            <w:webHidden/>
          </w:rPr>
        </w:r>
        <w:r w:rsidR="004E3EEE">
          <w:rPr>
            <w:noProof/>
            <w:webHidden/>
          </w:rPr>
          <w:fldChar w:fldCharType="separate"/>
        </w:r>
        <w:r w:rsidR="004E3EEE">
          <w:rPr>
            <w:noProof/>
            <w:webHidden/>
          </w:rPr>
          <w:t>22</w:t>
        </w:r>
        <w:r w:rsidR="004E3EEE">
          <w:rPr>
            <w:noProof/>
            <w:webHidden/>
          </w:rPr>
          <w:fldChar w:fldCharType="end"/>
        </w:r>
      </w:hyperlink>
    </w:p>
    <w:p w14:paraId="7CE00864" w14:textId="2903EA13" w:rsidR="004E3EEE" w:rsidRDefault="00CC3FC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864E95">
          <w:rPr>
            <w:rStyle w:val="Hyperlink"/>
            <w:noProof/>
          </w:rPr>
          <w:t>4</w:t>
        </w:r>
        <w:r w:rsidR="004E3EEE">
          <w:rPr>
            <w:rFonts w:asciiTheme="minorHAnsi" w:eastAsiaTheme="minorEastAsia" w:hAnsiTheme="minorHAnsi" w:cstheme="minorBidi"/>
            <w:noProof/>
            <w:lang w:eastAsia="de-DE" w:bidi="ar-SA"/>
          </w:rPr>
          <w:tab/>
        </w:r>
        <w:r w:rsidR="004E3EEE" w:rsidRPr="00864E95">
          <w:rPr>
            <w:rStyle w:val="Hyperlink"/>
            <w:noProof/>
          </w:rPr>
          <w:t>Implementierung</w:t>
        </w:r>
        <w:r w:rsidR="004E3EEE">
          <w:rPr>
            <w:noProof/>
            <w:webHidden/>
          </w:rPr>
          <w:tab/>
        </w:r>
        <w:r w:rsidR="004E3EEE">
          <w:rPr>
            <w:noProof/>
            <w:webHidden/>
          </w:rPr>
          <w:fldChar w:fldCharType="begin"/>
        </w:r>
        <w:r w:rsidR="004E3EEE">
          <w:rPr>
            <w:noProof/>
            <w:webHidden/>
          </w:rPr>
          <w:instrText xml:space="preserve"> PAGEREF _Toc33363188 \h </w:instrText>
        </w:r>
        <w:r w:rsidR="004E3EEE">
          <w:rPr>
            <w:noProof/>
            <w:webHidden/>
          </w:rPr>
        </w:r>
        <w:r w:rsidR="004E3EEE">
          <w:rPr>
            <w:noProof/>
            <w:webHidden/>
          </w:rPr>
          <w:fldChar w:fldCharType="separate"/>
        </w:r>
        <w:r w:rsidR="004E3EEE">
          <w:rPr>
            <w:noProof/>
            <w:webHidden/>
          </w:rPr>
          <w:t>27</w:t>
        </w:r>
        <w:r w:rsidR="004E3EEE">
          <w:rPr>
            <w:noProof/>
            <w:webHidden/>
          </w:rPr>
          <w:fldChar w:fldCharType="end"/>
        </w:r>
      </w:hyperlink>
    </w:p>
    <w:p w14:paraId="39AED8C4" w14:textId="0BB7FD5A"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864E95">
          <w:rPr>
            <w:rStyle w:val="Hyperlink"/>
            <w:noProof/>
          </w:rPr>
          <w:t>4.1</w:t>
        </w:r>
        <w:r w:rsidR="004E3EEE">
          <w:rPr>
            <w:rFonts w:asciiTheme="minorHAnsi" w:eastAsiaTheme="minorEastAsia" w:hAnsiTheme="minorHAnsi" w:cstheme="minorBidi"/>
            <w:noProof/>
            <w:lang w:eastAsia="de-DE" w:bidi="ar-SA"/>
          </w:rPr>
          <w:tab/>
        </w:r>
        <w:r w:rsidR="004E3EEE" w:rsidRPr="00864E95">
          <w:rPr>
            <w:rStyle w:val="Hyperlink"/>
            <w:noProof/>
          </w:rPr>
          <w:t>Infrastrukturaufbau</w:t>
        </w:r>
        <w:r w:rsidR="004E3EEE">
          <w:rPr>
            <w:noProof/>
            <w:webHidden/>
          </w:rPr>
          <w:tab/>
        </w:r>
        <w:r w:rsidR="004E3EEE">
          <w:rPr>
            <w:noProof/>
            <w:webHidden/>
          </w:rPr>
          <w:fldChar w:fldCharType="begin"/>
        </w:r>
        <w:r w:rsidR="004E3EEE">
          <w:rPr>
            <w:noProof/>
            <w:webHidden/>
          </w:rPr>
          <w:instrText xml:space="preserve"> PAGEREF _Toc33363189 \h </w:instrText>
        </w:r>
        <w:r w:rsidR="004E3EEE">
          <w:rPr>
            <w:noProof/>
            <w:webHidden/>
          </w:rPr>
        </w:r>
        <w:r w:rsidR="004E3EEE">
          <w:rPr>
            <w:noProof/>
            <w:webHidden/>
          </w:rPr>
          <w:fldChar w:fldCharType="separate"/>
        </w:r>
        <w:r w:rsidR="004E3EEE">
          <w:rPr>
            <w:noProof/>
            <w:webHidden/>
          </w:rPr>
          <w:t>27</w:t>
        </w:r>
        <w:r w:rsidR="004E3EEE">
          <w:rPr>
            <w:noProof/>
            <w:webHidden/>
          </w:rPr>
          <w:fldChar w:fldCharType="end"/>
        </w:r>
      </w:hyperlink>
    </w:p>
    <w:p w14:paraId="03BEBB89" w14:textId="747BBD39"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864E95">
          <w:rPr>
            <w:rStyle w:val="Hyperlink"/>
            <w:noProof/>
          </w:rPr>
          <w:t>4.2</w:t>
        </w:r>
        <w:r w:rsidR="004E3EEE">
          <w:rPr>
            <w:rFonts w:asciiTheme="minorHAnsi" w:eastAsiaTheme="minorEastAsia" w:hAnsiTheme="minorHAnsi" w:cstheme="minorBidi"/>
            <w:noProof/>
            <w:lang w:eastAsia="de-DE" w:bidi="ar-SA"/>
          </w:rPr>
          <w:tab/>
        </w:r>
        <w:r w:rsidR="004E3EEE" w:rsidRPr="00864E95">
          <w:rPr>
            <w:rStyle w:val="Hyperlink"/>
            <w:noProof/>
          </w:rPr>
          <w:t>Entwicklungsumgebung</w:t>
        </w:r>
        <w:r w:rsidR="004E3EEE">
          <w:rPr>
            <w:noProof/>
            <w:webHidden/>
          </w:rPr>
          <w:tab/>
        </w:r>
        <w:r w:rsidR="004E3EEE">
          <w:rPr>
            <w:noProof/>
            <w:webHidden/>
          </w:rPr>
          <w:fldChar w:fldCharType="begin"/>
        </w:r>
        <w:r w:rsidR="004E3EEE">
          <w:rPr>
            <w:noProof/>
            <w:webHidden/>
          </w:rPr>
          <w:instrText xml:space="preserve"> PAGEREF _Toc33363190 \h </w:instrText>
        </w:r>
        <w:r w:rsidR="004E3EEE">
          <w:rPr>
            <w:noProof/>
            <w:webHidden/>
          </w:rPr>
        </w:r>
        <w:r w:rsidR="004E3EEE">
          <w:rPr>
            <w:noProof/>
            <w:webHidden/>
          </w:rPr>
          <w:fldChar w:fldCharType="separate"/>
        </w:r>
        <w:r w:rsidR="004E3EEE">
          <w:rPr>
            <w:noProof/>
            <w:webHidden/>
          </w:rPr>
          <w:t>28</w:t>
        </w:r>
        <w:r w:rsidR="004E3EEE">
          <w:rPr>
            <w:noProof/>
            <w:webHidden/>
          </w:rPr>
          <w:fldChar w:fldCharType="end"/>
        </w:r>
      </w:hyperlink>
    </w:p>
    <w:p w14:paraId="472D3290" w14:textId="26D36D9B"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864E95">
          <w:rPr>
            <w:rStyle w:val="Hyperlink"/>
            <w:noProof/>
          </w:rPr>
          <w:t>4.3</w:t>
        </w:r>
        <w:r w:rsidR="004E3EEE">
          <w:rPr>
            <w:rFonts w:asciiTheme="minorHAnsi" w:eastAsiaTheme="minorEastAsia" w:hAnsiTheme="minorHAnsi" w:cstheme="minorBidi"/>
            <w:noProof/>
            <w:lang w:eastAsia="de-DE" w:bidi="ar-SA"/>
          </w:rPr>
          <w:tab/>
        </w:r>
        <w:r w:rsidR="004E3EEE" w:rsidRPr="00864E95">
          <w:rPr>
            <w:rStyle w:val="Hyperlink"/>
            <w:noProof/>
          </w:rPr>
          <w:t>Beschreibung der implementierten Anwendung</w:t>
        </w:r>
        <w:r w:rsidR="004E3EEE">
          <w:rPr>
            <w:noProof/>
            <w:webHidden/>
          </w:rPr>
          <w:tab/>
        </w:r>
        <w:r w:rsidR="004E3EEE">
          <w:rPr>
            <w:noProof/>
            <w:webHidden/>
          </w:rPr>
          <w:fldChar w:fldCharType="begin"/>
        </w:r>
        <w:r w:rsidR="004E3EEE">
          <w:rPr>
            <w:noProof/>
            <w:webHidden/>
          </w:rPr>
          <w:instrText xml:space="preserve"> PAGEREF _Toc33363191 \h </w:instrText>
        </w:r>
        <w:r w:rsidR="004E3EEE">
          <w:rPr>
            <w:noProof/>
            <w:webHidden/>
          </w:rPr>
        </w:r>
        <w:r w:rsidR="004E3EEE">
          <w:rPr>
            <w:noProof/>
            <w:webHidden/>
          </w:rPr>
          <w:fldChar w:fldCharType="separate"/>
        </w:r>
        <w:r w:rsidR="004E3EEE">
          <w:rPr>
            <w:noProof/>
            <w:webHidden/>
          </w:rPr>
          <w:t>30</w:t>
        </w:r>
        <w:r w:rsidR="004E3EEE">
          <w:rPr>
            <w:noProof/>
            <w:webHidden/>
          </w:rPr>
          <w:fldChar w:fldCharType="end"/>
        </w:r>
      </w:hyperlink>
    </w:p>
    <w:p w14:paraId="2BF99634" w14:textId="6DCC4C7B"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864E95">
          <w:rPr>
            <w:rStyle w:val="Hyperlink"/>
            <w:noProof/>
          </w:rPr>
          <w:t>4.4</w:t>
        </w:r>
        <w:r w:rsidR="004E3EEE">
          <w:rPr>
            <w:rFonts w:asciiTheme="minorHAnsi" w:eastAsiaTheme="minorEastAsia" w:hAnsiTheme="minorHAnsi" w:cstheme="minorBidi"/>
            <w:noProof/>
            <w:lang w:eastAsia="de-DE" w:bidi="ar-SA"/>
          </w:rPr>
          <w:tab/>
        </w:r>
        <w:r w:rsidR="004E3EEE" w:rsidRPr="00864E95">
          <w:rPr>
            <w:rStyle w:val="Hyperlink"/>
            <w:noProof/>
          </w:rPr>
          <w:t>Verwendete Technologien</w:t>
        </w:r>
        <w:r w:rsidR="004E3EEE">
          <w:rPr>
            <w:noProof/>
            <w:webHidden/>
          </w:rPr>
          <w:tab/>
        </w:r>
        <w:r w:rsidR="004E3EEE">
          <w:rPr>
            <w:noProof/>
            <w:webHidden/>
          </w:rPr>
          <w:fldChar w:fldCharType="begin"/>
        </w:r>
        <w:r w:rsidR="004E3EEE">
          <w:rPr>
            <w:noProof/>
            <w:webHidden/>
          </w:rPr>
          <w:instrText xml:space="preserve"> PAGEREF _Toc33363192 \h </w:instrText>
        </w:r>
        <w:r w:rsidR="004E3EEE">
          <w:rPr>
            <w:noProof/>
            <w:webHidden/>
          </w:rPr>
        </w:r>
        <w:r w:rsidR="004E3EEE">
          <w:rPr>
            <w:noProof/>
            <w:webHidden/>
          </w:rPr>
          <w:fldChar w:fldCharType="separate"/>
        </w:r>
        <w:r w:rsidR="004E3EEE">
          <w:rPr>
            <w:noProof/>
            <w:webHidden/>
          </w:rPr>
          <w:t>35</w:t>
        </w:r>
        <w:r w:rsidR="004E3EEE">
          <w:rPr>
            <w:noProof/>
            <w:webHidden/>
          </w:rPr>
          <w:fldChar w:fldCharType="end"/>
        </w:r>
      </w:hyperlink>
    </w:p>
    <w:p w14:paraId="21042534" w14:textId="1D0CB928"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864E95">
          <w:rPr>
            <w:rStyle w:val="Hyperlink"/>
            <w:noProof/>
          </w:rPr>
          <w:t>4.5</w:t>
        </w:r>
        <w:r w:rsidR="004E3EEE">
          <w:rPr>
            <w:rFonts w:asciiTheme="minorHAnsi" w:eastAsiaTheme="minorEastAsia" w:hAnsiTheme="minorHAnsi" w:cstheme="minorBidi"/>
            <w:noProof/>
            <w:lang w:eastAsia="de-DE" w:bidi="ar-SA"/>
          </w:rPr>
          <w:tab/>
        </w:r>
        <w:r w:rsidR="004E3EEE" w:rsidRPr="00864E95">
          <w:rPr>
            <w:rStyle w:val="Hyperlink"/>
            <w:noProof/>
          </w:rPr>
          <w:t>Inbetriebnahme der erstellten Anwendung</w:t>
        </w:r>
        <w:r w:rsidR="004E3EEE">
          <w:rPr>
            <w:noProof/>
            <w:webHidden/>
          </w:rPr>
          <w:tab/>
        </w:r>
        <w:r w:rsidR="004E3EEE">
          <w:rPr>
            <w:noProof/>
            <w:webHidden/>
          </w:rPr>
          <w:fldChar w:fldCharType="begin"/>
        </w:r>
        <w:r w:rsidR="004E3EEE">
          <w:rPr>
            <w:noProof/>
            <w:webHidden/>
          </w:rPr>
          <w:instrText xml:space="preserve"> PAGEREF _Toc33363193 \h </w:instrText>
        </w:r>
        <w:r w:rsidR="004E3EEE">
          <w:rPr>
            <w:noProof/>
            <w:webHidden/>
          </w:rPr>
        </w:r>
        <w:r w:rsidR="004E3EEE">
          <w:rPr>
            <w:noProof/>
            <w:webHidden/>
          </w:rPr>
          <w:fldChar w:fldCharType="separate"/>
        </w:r>
        <w:r w:rsidR="004E3EEE">
          <w:rPr>
            <w:noProof/>
            <w:webHidden/>
          </w:rPr>
          <w:t>36</w:t>
        </w:r>
        <w:r w:rsidR="004E3EEE">
          <w:rPr>
            <w:noProof/>
            <w:webHidden/>
          </w:rPr>
          <w:fldChar w:fldCharType="end"/>
        </w:r>
      </w:hyperlink>
    </w:p>
    <w:p w14:paraId="37140D57" w14:textId="3A60EFE4" w:rsidR="004E3EEE" w:rsidRDefault="00CC3FCF">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864E95">
          <w:rPr>
            <w:rStyle w:val="Hyperlink"/>
            <w:noProof/>
          </w:rPr>
          <w:t>4.5.1</w:t>
        </w:r>
        <w:r w:rsidR="004E3EEE">
          <w:rPr>
            <w:rFonts w:asciiTheme="minorHAnsi" w:eastAsiaTheme="minorEastAsia" w:hAnsiTheme="minorHAnsi" w:cstheme="minorBidi"/>
            <w:noProof/>
            <w:lang w:eastAsia="de-DE" w:bidi="ar-SA"/>
          </w:rPr>
          <w:tab/>
        </w:r>
        <w:r w:rsidR="004E3EEE" w:rsidRPr="00864E95">
          <w:rPr>
            <w:rStyle w:val="Hyperlink"/>
            <w:noProof/>
          </w:rPr>
          <w:t>Inbetriebnahme der Entwicklungsumgebung</w:t>
        </w:r>
        <w:r w:rsidR="004E3EEE">
          <w:rPr>
            <w:noProof/>
            <w:webHidden/>
          </w:rPr>
          <w:tab/>
        </w:r>
        <w:r w:rsidR="004E3EEE">
          <w:rPr>
            <w:noProof/>
            <w:webHidden/>
          </w:rPr>
          <w:fldChar w:fldCharType="begin"/>
        </w:r>
        <w:r w:rsidR="004E3EEE">
          <w:rPr>
            <w:noProof/>
            <w:webHidden/>
          </w:rPr>
          <w:instrText xml:space="preserve"> PAGEREF _Toc33363194 \h </w:instrText>
        </w:r>
        <w:r w:rsidR="004E3EEE">
          <w:rPr>
            <w:noProof/>
            <w:webHidden/>
          </w:rPr>
        </w:r>
        <w:r w:rsidR="004E3EEE">
          <w:rPr>
            <w:noProof/>
            <w:webHidden/>
          </w:rPr>
          <w:fldChar w:fldCharType="separate"/>
        </w:r>
        <w:r w:rsidR="004E3EEE">
          <w:rPr>
            <w:noProof/>
            <w:webHidden/>
          </w:rPr>
          <w:t>38</w:t>
        </w:r>
        <w:r w:rsidR="004E3EEE">
          <w:rPr>
            <w:noProof/>
            <w:webHidden/>
          </w:rPr>
          <w:fldChar w:fldCharType="end"/>
        </w:r>
      </w:hyperlink>
    </w:p>
    <w:p w14:paraId="17508718" w14:textId="3EF75FA7" w:rsidR="004E3EEE" w:rsidRDefault="00CC3FCF">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864E95">
          <w:rPr>
            <w:rStyle w:val="Hyperlink"/>
            <w:noProof/>
          </w:rPr>
          <w:t>4.5.2</w:t>
        </w:r>
        <w:r w:rsidR="004E3EEE">
          <w:rPr>
            <w:rFonts w:asciiTheme="minorHAnsi" w:eastAsiaTheme="minorEastAsia" w:hAnsiTheme="minorHAnsi" w:cstheme="minorBidi"/>
            <w:noProof/>
            <w:lang w:eastAsia="de-DE" w:bidi="ar-SA"/>
          </w:rPr>
          <w:tab/>
        </w:r>
        <w:r w:rsidR="004E3EEE" w:rsidRPr="00864E95">
          <w:rPr>
            <w:rStyle w:val="Hyperlink"/>
            <w:noProof/>
          </w:rPr>
          <w:t>Inbetriebnahme des finalen Build</w:t>
        </w:r>
        <w:r w:rsidR="004E3EEE">
          <w:rPr>
            <w:noProof/>
            <w:webHidden/>
          </w:rPr>
          <w:tab/>
        </w:r>
        <w:r w:rsidR="004E3EEE">
          <w:rPr>
            <w:noProof/>
            <w:webHidden/>
          </w:rPr>
          <w:fldChar w:fldCharType="begin"/>
        </w:r>
        <w:r w:rsidR="004E3EEE">
          <w:rPr>
            <w:noProof/>
            <w:webHidden/>
          </w:rPr>
          <w:instrText xml:space="preserve"> PAGEREF _Toc33363195 \h </w:instrText>
        </w:r>
        <w:r w:rsidR="004E3EEE">
          <w:rPr>
            <w:noProof/>
            <w:webHidden/>
          </w:rPr>
        </w:r>
        <w:r w:rsidR="004E3EEE">
          <w:rPr>
            <w:noProof/>
            <w:webHidden/>
          </w:rPr>
          <w:fldChar w:fldCharType="separate"/>
        </w:r>
        <w:r w:rsidR="004E3EEE">
          <w:rPr>
            <w:noProof/>
            <w:webHidden/>
          </w:rPr>
          <w:t>40</w:t>
        </w:r>
        <w:r w:rsidR="004E3EEE">
          <w:rPr>
            <w:noProof/>
            <w:webHidden/>
          </w:rPr>
          <w:fldChar w:fldCharType="end"/>
        </w:r>
      </w:hyperlink>
    </w:p>
    <w:p w14:paraId="075B57F3" w14:textId="0B7BD1DB"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864E95">
          <w:rPr>
            <w:rStyle w:val="Hyperlink"/>
            <w:noProof/>
          </w:rPr>
          <w:t>4.6</w:t>
        </w:r>
        <w:r w:rsidR="004E3EEE">
          <w:rPr>
            <w:rFonts w:asciiTheme="minorHAnsi" w:eastAsiaTheme="minorEastAsia" w:hAnsiTheme="minorHAnsi" w:cstheme="minorBidi"/>
            <w:noProof/>
            <w:lang w:eastAsia="de-DE" w:bidi="ar-SA"/>
          </w:rPr>
          <w:tab/>
        </w:r>
        <w:r w:rsidR="004E3EEE" w:rsidRPr="00864E95">
          <w:rPr>
            <w:rStyle w:val="Hyperlink"/>
            <w:noProof/>
          </w:rPr>
          <w:t>Ergebnisse</w:t>
        </w:r>
        <w:r w:rsidR="004E3EEE">
          <w:rPr>
            <w:noProof/>
            <w:webHidden/>
          </w:rPr>
          <w:tab/>
        </w:r>
        <w:r w:rsidR="004E3EEE">
          <w:rPr>
            <w:noProof/>
            <w:webHidden/>
          </w:rPr>
          <w:fldChar w:fldCharType="begin"/>
        </w:r>
        <w:r w:rsidR="004E3EEE">
          <w:rPr>
            <w:noProof/>
            <w:webHidden/>
          </w:rPr>
          <w:instrText xml:space="preserve"> PAGEREF _Toc33363196 \h </w:instrText>
        </w:r>
        <w:r w:rsidR="004E3EEE">
          <w:rPr>
            <w:noProof/>
            <w:webHidden/>
          </w:rPr>
        </w:r>
        <w:r w:rsidR="004E3EEE">
          <w:rPr>
            <w:noProof/>
            <w:webHidden/>
          </w:rPr>
          <w:fldChar w:fldCharType="separate"/>
        </w:r>
        <w:r w:rsidR="004E3EEE">
          <w:rPr>
            <w:noProof/>
            <w:webHidden/>
          </w:rPr>
          <w:t>40</w:t>
        </w:r>
        <w:r w:rsidR="004E3EEE">
          <w:rPr>
            <w:noProof/>
            <w:webHidden/>
          </w:rPr>
          <w:fldChar w:fldCharType="end"/>
        </w:r>
      </w:hyperlink>
    </w:p>
    <w:p w14:paraId="5649A98B" w14:textId="43437538" w:rsidR="004E3EEE" w:rsidRDefault="00CC3FC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864E95">
          <w:rPr>
            <w:rStyle w:val="Hyperlink"/>
            <w:noProof/>
          </w:rPr>
          <w:t>5</w:t>
        </w:r>
        <w:r w:rsidR="004E3EEE">
          <w:rPr>
            <w:rFonts w:asciiTheme="minorHAnsi" w:eastAsiaTheme="minorEastAsia" w:hAnsiTheme="minorHAnsi" w:cstheme="minorBidi"/>
            <w:noProof/>
            <w:lang w:eastAsia="de-DE" w:bidi="ar-SA"/>
          </w:rPr>
          <w:tab/>
        </w:r>
        <w:r w:rsidR="004E3EEE" w:rsidRPr="00864E95">
          <w:rPr>
            <w:rStyle w:val="Hyperlink"/>
            <w:noProof/>
          </w:rPr>
          <w:t>Evaluation</w:t>
        </w:r>
        <w:r w:rsidR="004E3EEE">
          <w:rPr>
            <w:noProof/>
            <w:webHidden/>
          </w:rPr>
          <w:tab/>
        </w:r>
        <w:r w:rsidR="004E3EEE">
          <w:rPr>
            <w:noProof/>
            <w:webHidden/>
          </w:rPr>
          <w:fldChar w:fldCharType="begin"/>
        </w:r>
        <w:r w:rsidR="004E3EEE">
          <w:rPr>
            <w:noProof/>
            <w:webHidden/>
          </w:rPr>
          <w:instrText xml:space="preserve"> PAGEREF _Toc33363197 \h </w:instrText>
        </w:r>
        <w:r w:rsidR="004E3EEE">
          <w:rPr>
            <w:noProof/>
            <w:webHidden/>
          </w:rPr>
        </w:r>
        <w:r w:rsidR="004E3EEE">
          <w:rPr>
            <w:noProof/>
            <w:webHidden/>
          </w:rPr>
          <w:fldChar w:fldCharType="separate"/>
        </w:r>
        <w:r w:rsidR="004E3EEE">
          <w:rPr>
            <w:noProof/>
            <w:webHidden/>
          </w:rPr>
          <w:t>43</w:t>
        </w:r>
        <w:r w:rsidR="004E3EEE">
          <w:rPr>
            <w:noProof/>
            <w:webHidden/>
          </w:rPr>
          <w:fldChar w:fldCharType="end"/>
        </w:r>
      </w:hyperlink>
    </w:p>
    <w:p w14:paraId="62FA1009" w14:textId="3218DD15" w:rsidR="004E3EEE" w:rsidRDefault="00CC3FC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864E95">
          <w:rPr>
            <w:rStyle w:val="Hyperlink"/>
            <w:noProof/>
          </w:rPr>
          <w:t>6</w:t>
        </w:r>
        <w:r w:rsidR="004E3EEE">
          <w:rPr>
            <w:rFonts w:asciiTheme="minorHAnsi" w:eastAsiaTheme="minorEastAsia" w:hAnsiTheme="minorHAnsi" w:cstheme="minorBidi"/>
            <w:noProof/>
            <w:lang w:eastAsia="de-DE" w:bidi="ar-SA"/>
          </w:rPr>
          <w:tab/>
        </w:r>
        <w:r w:rsidR="004E3EEE" w:rsidRPr="00864E95">
          <w:rPr>
            <w:rStyle w:val="Hyperlink"/>
            <w:noProof/>
          </w:rPr>
          <w:t>Zusammenfassung und Ausblick</w:t>
        </w:r>
        <w:r w:rsidR="004E3EEE">
          <w:rPr>
            <w:noProof/>
            <w:webHidden/>
          </w:rPr>
          <w:tab/>
        </w:r>
        <w:r w:rsidR="004E3EEE">
          <w:rPr>
            <w:noProof/>
            <w:webHidden/>
          </w:rPr>
          <w:fldChar w:fldCharType="begin"/>
        </w:r>
        <w:r w:rsidR="004E3EEE">
          <w:rPr>
            <w:noProof/>
            <w:webHidden/>
          </w:rPr>
          <w:instrText xml:space="preserve"> PAGEREF _Toc33363198 \h </w:instrText>
        </w:r>
        <w:r w:rsidR="004E3EEE">
          <w:rPr>
            <w:noProof/>
            <w:webHidden/>
          </w:rPr>
        </w:r>
        <w:r w:rsidR="004E3EEE">
          <w:rPr>
            <w:noProof/>
            <w:webHidden/>
          </w:rPr>
          <w:fldChar w:fldCharType="separate"/>
        </w:r>
        <w:r w:rsidR="004E3EEE">
          <w:rPr>
            <w:noProof/>
            <w:webHidden/>
          </w:rPr>
          <w:t>44</w:t>
        </w:r>
        <w:r w:rsidR="004E3EEE">
          <w:rPr>
            <w:noProof/>
            <w:webHidden/>
          </w:rPr>
          <w:fldChar w:fldCharType="end"/>
        </w:r>
      </w:hyperlink>
    </w:p>
    <w:p w14:paraId="2E46219B" w14:textId="0B161D1D"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864E95">
          <w:rPr>
            <w:rStyle w:val="Hyperlink"/>
            <w:noProof/>
          </w:rPr>
          <w:t>6.1</w:t>
        </w:r>
        <w:r w:rsidR="004E3EEE">
          <w:rPr>
            <w:rFonts w:asciiTheme="minorHAnsi" w:eastAsiaTheme="minorEastAsia" w:hAnsiTheme="minorHAnsi" w:cstheme="minorBidi"/>
            <w:noProof/>
            <w:lang w:eastAsia="de-DE" w:bidi="ar-SA"/>
          </w:rPr>
          <w:tab/>
        </w:r>
        <w:r w:rsidR="004E3EEE" w:rsidRPr="00864E95">
          <w:rPr>
            <w:rStyle w:val="Hyperlink"/>
            <w:noProof/>
          </w:rPr>
          <w:t>Zusammenfassung</w:t>
        </w:r>
        <w:r w:rsidR="004E3EEE">
          <w:rPr>
            <w:noProof/>
            <w:webHidden/>
          </w:rPr>
          <w:tab/>
        </w:r>
        <w:r w:rsidR="004E3EEE">
          <w:rPr>
            <w:noProof/>
            <w:webHidden/>
          </w:rPr>
          <w:fldChar w:fldCharType="begin"/>
        </w:r>
        <w:r w:rsidR="004E3EEE">
          <w:rPr>
            <w:noProof/>
            <w:webHidden/>
          </w:rPr>
          <w:instrText xml:space="preserve"> PAGEREF _Toc33363199 \h </w:instrText>
        </w:r>
        <w:r w:rsidR="004E3EEE">
          <w:rPr>
            <w:noProof/>
            <w:webHidden/>
          </w:rPr>
        </w:r>
        <w:r w:rsidR="004E3EEE">
          <w:rPr>
            <w:noProof/>
            <w:webHidden/>
          </w:rPr>
          <w:fldChar w:fldCharType="separate"/>
        </w:r>
        <w:r w:rsidR="004E3EEE">
          <w:rPr>
            <w:noProof/>
            <w:webHidden/>
          </w:rPr>
          <w:t>44</w:t>
        </w:r>
        <w:r w:rsidR="004E3EEE">
          <w:rPr>
            <w:noProof/>
            <w:webHidden/>
          </w:rPr>
          <w:fldChar w:fldCharType="end"/>
        </w:r>
      </w:hyperlink>
    </w:p>
    <w:p w14:paraId="53840635" w14:textId="69D416F4" w:rsidR="004E3EEE" w:rsidRDefault="00CC3FC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864E95">
          <w:rPr>
            <w:rStyle w:val="Hyperlink"/>
            <w:noProof/>
          </w:rPr>
          <w:t>6.2</w:t>
        </w:r>
        <w:r w:rsidR="004E3EEE">
          <w:rPr>
            <w:rFonts w:asciiTheme="minorHAnsi" w:eastAsiaTheme="minorEastAsia" w:hAnsiTheme="minorHAnsi" w:cstheme="minorBidi"/>
            <w:noProof/>
            <w:lang w:eastAsia="de-DE" w:bidi="ar-SA"/>
          </w:rPr>
          <w:tab/>
        </w:r>
        <w:r w:rsidR="004E3EEE" w:rsidRPr="00864E95">
          <w:rPr>
            <w:rStyle w:val="Hyperlink"/>
            <w:noProof/>
          </w:rPr>
          <w:t>Ausblick</w:t>
        </w:r>
        <w:r w:rsidR="004E3EEE">
          <w:rPr>
            <w:noProof/>
            <w:webHidden/>
          </w:rPr>
          <w:tab/>
        </w:r>
        <w:r w:rsidR="004E3EEE">
          <w:rPr>
            <w:noProof/>
            <w:webHidden/>
          </w:rPr>
          <w:fldChar w:fldCharType="begin"/>
        </w:r>
        <w:r w:rsidR="004E3EEE">
          <w:rPr>
            <w:noProof/>
            <w:webHidden/>
          </w:rPr>
          <w:instrText xml:space="preserve"> PAGEREF _Toc33363200 \h </w:instrText>
        </w:r>
        <w:r w:rsidR="004E3EEE">
          <w:rPr>
            <w:noProof/>
            <w:webHidden/>
          </w:rPr>
        </w:r>
        <w:r w:rsidR="004E3EEE">
          <w:rPr>
            <w:noProof/>
            <w:webHidden/>
          </w:rPr>
          <w:fldChar w:fldCharType="separate"/>
        </w:r>
        <w:r w:rsidR="004E3EEE">
          <w:rPr>
            <w:noProof/>
            <w:webHidden/>
          </w:rPr>
          <w:t>45</w:t>
        </w:r>
        <w:r w:rsidR="004E3EEE">
          <w:rPr>
            <w:noProof/>
            <w:webHidden/>
          </w:rPr>
          <w:fldChar w:fldCharType="end"/>
        </w:r>
      </w:hyperlink>
    </w:p>
    <w:p w14:paraId="0AEF035D" w14:textId="73066E5A" w:rsidR="004E3EEE" w:rsidRDefault="00CC3FCF">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864E95">
          <w:rPr>
            <w:rStyle w:val="Hyperlink"/>
            <w:noProof/>
          </w:rPr>
          <w:t>Glossar</w:t>
        </w:r>
        <w:r w:rsidR="004E3EEE">
          <w:rPr>
            <w:noProof/>
            <w:webHidden/>
          </w:rPr>
          <w:tab/>
        </w:r>
        <w:r w:rsidR="004E3EEE">
          <w:rPr>
            <w:noProof/>
            <w:webHidden/>
          </w:rPr>
          <w:fldChar w:fldCharType="begin"/>
        </w:r>
        <w:r w:rsidR="004E3EEE">
          <w:rPr>
            <w:noProof/>
            <w:webHidden/>
          </w:rPr>
          <w:instrText xml:space="preserve"> PAGEREF _Toc33363201 \h </w:instrText>
        </w:r>
        <w:r w:rsidR="004E3EEE">
          <w:rPr>
            <w:noProof/>
            <w:webHidden/>
          </w:rPr>
        </w:r>
        <w:r w:rsidR="004E3EEE">
          <w:rPr>
            <w:noProof/>
            <w:webHidden/>
          </w:rPr>
          <w:fldChar w:fldCharType="separate"/>
        </w:r>
        <w:r w:rsidR="004E3EEE">
          <w:rPr>
            <w:noProof/>
            <w:webHidden/>
          </w:rPr>
          <w:t>49</w:t>
        </w:r>
        <w:r w:rsidR="004E3EEE">
          <w:rPr>
            <w:noProof/>
            <w:webHidden/>
          </w:rPr>
          <w:fldChar w:fldCharType="end"/>
        </w:r>
      </w:hyperlink>
    </w:p>
    <w:p w14:paraId="0E60ADAD" w14:textId="53C3ECFE" w:rsidR="004E3EEE" w:rsidRDefault="00CC3FCF">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864E95">
          <w:rPr>
            <w:rStyle w:val="Hyperlink"/>
            <w:noProof/>
          </w:rPr>
          <w:t>Anhang</w:t>
        </w:r>
        <w:r w:rsidR="004E3EEE">
          <w:rPr>
            <w:noProof/>
            <w:webHidden/>
          </w:rPr>
          <w:tab/>
        </w:r>
        <w:r w:rsidR="004E3EEE">
          <w:rPr>
            <w:noProof/>
            <w:webHidden/>
          </w:rPr>
          <w:fldChar w:fldCharType="begin"/>
        </w:r>
        <w:r w:rsidR="004E3EEE">
          <w:rPr>
            <w:noProof/>
            <w:webHidden/>
          </w:rPr>
          <w:instrText xml:space="preserve"> PAGEREF _Toc33363202 \h </w:instrText>
        </w:r>
        <w:r w:rsidR="004E3EEE">
          <w:rPr>
            <w:noProof/>
            <w:webHidden/>
          </w:rPr>
        </w:r>
        <w:r w:rsidR="004E3EEE">
          <w:rPr>
            <w:noProof/>
            <w:webHidden/>
          </w:rPr>
          <w:fldChar w:fldCharType="separate"/>
        </w:r>
        <w:r w:rsidR="004E3EEE">
          <w:rPr>
            <w:noProof/>
            <w:webHidden/>
          </w:rPr>
          <w:t>51</w:t>
        </w:r>
        <w:r w:rsidR="004E3EEE">
          <w:rPr>
            <w:noProof/>
            <w:webHidden/>
          </w:rPr>
          <w:fldChar w:fldCharType="end"/>
        </w:r>
      </w:hyperlink>
    </w:p>
    <w:p w14:paraId="6861EBDA" w14:textId="2DF383BD"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bookmarkStart w:id="0" w:name="_GoBack"/>
    <w:bookmarkEnd w:id="0"/>
    <w:p w14:paraId="2071883C" w14:textId="1CE822BE" w:rsidR="009F5C25"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365542" w:history="1">
        <w:r w:rsidR="009F5C25" w:rsidRPr="00FD6F40">
          <w:rPr>
            <w:rStyle w:val="Hyperlink"/>
            <w:noProof/>
          </w:rPr>
          <w:t>Abbildung 1: Brücke zwischen Business und IT (Business-IT, 2020)</w:t>
        </w:r>
        <w:r w:rsidR="009F5C25">
          <w:rPr>
            <w:noProof/>
            <w:webHidden/>
          </w:rPr>
          <w:tab/>
        </w:r>
        <w:r w:rsidR="009F5C25">
          <w:rPr>
            <w:noProof/>
            <w:webHidden/>
          </w:rPr>
          <w:fldChar w:fldCharType="begin"/>
        </w:r>
        <w:r w:rsidR="009F5C25">
          <w:rPr>
            <w:noProof/>
            <w:webHidden/>
          </w:rPr>
          <w:instrText xml:space="preserve"> PAGEREF _Toc33365542 \h </w:instrText>
        </w:r>
        <w:r w:rsidR="009F5C25">
          <w:rPr>
            <w:noProof/>
            <w:webHidden/>
          </w:rPr>
        </w:r>
        <w:r w:rsidR="009F5C25">
          <w:rPr>
            <w:noProof/>
            <w:webHidden/>
          </w:rPr>
          <w:fldChar w:fldCharType="separate"/>
        </w:r>
        <w:r w:rsidR="009F5C25">
          <w:rPr>
            <w:noProof/>
            <w:webHidden/>
          </w:rPr>
          <w:t>5</w:t>
        </w:r>
        <w:r w:rsidR="009F5C25">
          <w:rPr>
            <w:noProof/>
            <w:webHidden/>
          </w:rPr>
          <w:fldChar w:fldCharType="end"/>
        </w:r>
      </w:hyperlink>
    </w:p>
    <w:p w14:paraId="3E842676" w14:textId="7E0D4DA9"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5543" w:history="1">
        <w:r w:rsidRPr="00FD6F40">
          <w:rPr>
            <w:rStyle w:val="Hyperlink"/>
            <w:noProof/>
          </w:rPr>
          <w:t>Abbildung 2: Bebauungsplan Grafik</w:t>
        </w:r>
        <w:r>
          <w:rPr>
            <w:noProof/>
            <w:webHidden/>
          </w:rPr>
          <w:tab/>
        </w:r>
        <w:r>
          <w:rPr>
            <w:noProof/>
            <w:webHidden/>
          </w:rPr>
          <w:fldChar w:fldCharType="begin"/>
        </w:r>
        <w:r>
          <w:rPr>
            <w:noProof/>
            <w:webHidden/>
          </w:rPr>
          <w:instrText xml:space="preserve"> PAGEREF _Toc33365543 \h </w:instrText>
        </w:r>
        <w:r>
          <w:rPr>
            <w:noProof/>
            <w:webHidden/>
          </w:rPr>
        </w:r>
        <w:r>
          <w:rPr>
            <w:noProof/>
            <w:webHidden/>
          </w:rPr>
          <w:fldChar w:fldCharType="separate"/>
        </w:r>
        <w:r>
          <w:rPr>
            <w:noProof/>
            <w:webHidden/>
          </w:rPr>
          <w:t>7</w:t>
        </w:r>
        <w:r>
          <w:rPr>
            <w:noProof/>
            <w:webHidden/>
          </w:rPr>
          <w:fldChar w:fldCharType="end"/>
        </w:r>
      </w:hyperlink>
    </w:p>
    <w:p w14:paraId="6EC44D56" w14:textId="214827FD"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5544" w:history="1">
        <w:r w:rsidRPr="00FD6F40">
          <w:rPr>
            <w:rStyle w:val="Hyperlink"/>
            <w:noProof/>
          </w:rPr>
          <w:t>Abbildung 3: Portfolio-Grafik</w:t>
        </w:r>
        <w:r>
          <w:rPr>
            <w:noProof/>
            <w:webHidden/>
          </w:rPr>
          <w:tab/>
        </w:r>
        <w:r>
          <w:rPr>
            <w:noProof/>
            <w:webHidden/>
          </w:rPr>
          <w:fldChar w:fldCharType="begin"/>
        </w:r>
        <w:r>
          <w:rPr>
            <w:noProof/>
            <w:webHidden/>
          </w:rPr>
          <w:instrText xml:space="preserve"> PAGEREF _Toc33365544 \h </w:instrText>
        </w:r>
        <w:r>
          <w:rPr>
            <w:noProof/>
            <w:webHidden/>
          </w:rPr>
        </w:r>
        <w:r>
          <w:rPr>
            <w:noProof/>
            <w:webHidden/>
          </w:rPr>
          <w:fldChar w:fldCharType="separate"/>
        </w:r>
        <w:r>
          <w:rPr>
            <w:noProof/>
            <w:webHidden/>
          </w:rPr>
          <w:t>8</w:t>
        </w:r>
        <w:r>
          <w:rPr>
            <w:noProof/>
            <w:webHidden/>
          </w:rPr>
          <w:fldChar w:fldCharType="end"/>
        </w:r>
      </w:hyperlink>
    </w:p>
    <w:p w14:paraId="7BD7DF97" w14:textId="1E7A836F"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5545" w:history="1">
        <w:r w:rsidRPr="00FD6F40">
          <w:rPr>
            <w:rStyle w:val="Hyperlink"/>
            <w:noProof/>
          </w:rPr>
          <w:t>Abbildung 4: Funktionales Referenzmodell</w:t>
        </w:r>
        <w:r>
          <w:rPr>
            <w:noProof/>
            <w:webHidden/>
          </w:rPr>
          <w:tab/>
        </w:r>
        <w:r>
          <w:rPr>
            <w:noProof/>
            <w:webHidden/>
          </w:rPr>
          <w:fldChar w:fldCharType="begin"/>
        </w:r>
        <w:r>
          <w:rPr>
            <w:noProof/>
            <w:webHidden/>
          </w:rPr>
          <w:instrText xml:space="preserve"> PAGEREF _Toc33365545 \h </w:instrText>
        </w:r>
        <w:r>
          <w:rPr>
            <w:noProof/>
            <w:webHidden/>
          </w:rPr>
        </w:r>
        <w:r>
          <w:rPr>
            <w:noProof/>
            <w:webHidden/>
          </w:rPr>
          <w:fldChar w:fldCharType="separate"/>
        </w:r>
        <w:r>
          <w:rPr>
            <w:noProof/>
            <w:webHidden/>
          </w:rPr>
          <w:t>9</w:t>
        </w:r>
        <w:r>
          <w:rPr>
            <w:noProof/>
            <w:webHidden/>
          </w:rPr>
          <w:fldChar w:fldCharType="end"/>
        </w:r>
      </w:hyperlink>
    </w:p>
    <w:p w14:paraId="23A98DBB" w14:textId="3193D947"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6" w:history="1">
        <w:r w:rsidRPr="00FD6F40">
          <w:rPr>
            <w:rStyle w:val="Hyperlink"/>
            <w:noProof/>
          </w:rPr>
          <w:t>Abbildung 5: Zusammenhang Entitäten-Beziehungsmodell, Relationenmodell, Graphenmodell</w:t>
        </w:r>
        <w:r>
          <w:rPr>
            <w:noProof/>
            <w:webHidden/>
          </w:rPr>
          <w:tab/>
        </w:r>
        <w:r>
          <w:rPr>
            <w:noProof/>
            <w:webHidden/>
          </w:rPr>
          <w:fldChar w:fldCharType="begin"/>
        </w:r>
        <w:r>
          <w:rPr>
            <w:noProof/>
            <w:webHidden/>
          </w:rPr>
          <w:instrText xml:space="preserve"> PAGEREF _Toc33365546 \h </w:instrText>
        </w:r>
        <w:r>
          <w:rPr>
            <w:noProof/>
            <w:webHidden/>
          </w:rPr>
        </w:r>
        <w:r>
          <w:rPr>
            <w:noProof/>
            <w:webHidden/>
          </w:rPr>
          <w:fldChar w:fldCharType="separate"/>
        </w:r>
        <w:r>
          <w:rPr>
            <w:noProof/>
            <w:webHidden/>
          </w:rPr>
          <w:t>11</w:t>
        </w:r>
        <w:r>
          <w:rPr>
            <w:noProof/>
            <w:webHidden/>
          </w:rPr>
          <w:fldChar w:fldCharType="end"/>
        </w:r>
      </w:hyperlink>
    </w:p>
    <w:p w14:paraId="3AAF0BBC" w14:textId="5988542C"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5547" w:history="1">
        <w:r w:rsidRPr="00FD6F40">
          <w:rPr>
            <w:rStyle w:val="Hyperlink"/>
            <w:noProof/>
          </w:rPr>
          <w:t>Abbildung 6: Ergebnis Relationenabfrage</w:t>
        </w:r>
        <w:r>
          <w:rPr>
            <w:noProof/>
            <w:webHidden/>
          </w:rPr>
          <w:tab/>
        </w:r>
        <w:r>
          <w:rPr>
            <w:noProof/>
            <w:webHidden/>
          </w:rPr>
          <w:fldChar w:fldCharType="begin"/>
        </w:r>
        <w:r>
          <w:rPr>
            <w:noProof/>
            <w:webHidden/>
          </w:rPr>
          <w:instrText xml:space="preserve"> PAGEREF _Toc33365547 \h </w:instrText>
        </w:r>
        <w:r>
          <w:rPr>
            <w:noProof/>
            <w:webHidden/>
          </w:rPr>
        </w:r>
        <w:r>
          <w:rPr>
            <w:noProof/>
            <w:webHidden/>
          </w:rPr>
          <w:fldChar w:fldCharType="separate"/>
        </w:r>
        <w:r>
          <w:rPr>
            <w:noProof/>
            <w:webHidden/>
          </w:rPr>
          <w:t>13</w:t>
        </w:r>
        <w:r>
          <w:rPr>
            <w:noProof/>
            <w:webHidden/>
          </w:rPr>
          <w:fldChar w:fldCharType="end"/>
        </w:r>
      </w:hyperlink>
    </w:p>
    <w:p w14:paraId="68620C1A" w14:textId="2AEF47F0"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5548" w:history="1">
        <w:r w:rsidRPr="00FD6F40">
          <w:rPr>
            <w:rStyle w:val="Hyperlink"/>
            <w:noProof/>
          </w:rPr>
          <w:t>Abbildung 7: Ergebnis Relationenabfrage mit Einschränkungen auf Attributwerte</w:t>
        </w:r>
        <w:r>
          <w:rPr>
            <w:noProof/>
            <w:webHidden/>
          </w:rPr>
          <w:tab/>
        </w:r>
        <w:r>
          <w:rPr>
            <w:noProof/>
            <w:webHidden/>
          </w:rPr>
          <w:fldChar w:fldCharType="begin"/>
        </w:r>
        <w:r>
          <w:rPr>
            <w:noProof/>
            <w:webHidden/>
          </w:rPr>
          <w:instrText xml:space="preserve"> PAGEREF _Toc33365548 \h </w:instrText>
        </w:r>
        <w:r>
          <w:rPr>
            <w:noProof/>
            <w:webHidden/>
          </w:rPr>
        </w:r>
        <w:r>
          <w:rPr>
            <w:noProof/>
            <w:webHidden/>
          </w:rPr>
          <w:fldChar w:fldCharType="separate"/>
        </w:r>
        <w:r>
          <w:rPr>
            <w:noProof/>
            <w:webHidden/>
          </w:rPr>
          <w:t>13</w:t>
        </w:r>
        <w:r>
          <w:rPr>
            <w:noProof/>
            <w:webHidden/>
          </w:rPr>
          <w:fldChar w:fldCharType="end"/>
        </w:r>
      </w:hyperlink>
    </w:p>
    <w:p w14:paraId="1477355D" w14:textId="7F618579"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9" w:history="1">
        <w:r w:rsidRPr="00FD6F40">
          <w:rPr>
            <w:rStyle w:val="Hyperlink"/>
            <w:noProof/>
          </w:rPr>
          <w:t>Abbildung 8: Client-Server Modell</w:t>
        </w:r>
        <w:r>
          <w:rPr>
            <w:noProof/>
            <w:webHidden/>
          </w:rPr>
          <w:tab/>
        </w:r>
        <w:r>
          <w:rPr>
            <w:noProof/>
            <w:webHidden/>
          </w:rPr>
          <w:fldChar w:fldCharType="begin"/>
        </w:r>
        <w:r>
          <w:rPr>
            <w:noProof/>
            <w:webHidden/>
          </w:rPr>
          <w:instrText xml:space="preserve"> PAGEREF _Toc33365549 \h </w:instrText>
        </w:r>
        <w:r>
          <w:rPr>
            <w:noProof/>
            <w:webHidden/>
          </w:rPr>
        </w:r>
        <w:r>
          <w:rPr>
            <w:noProof/>
            <w:webHidden/>
          </w:rPr>
          <w:fldChar w:fldCharType="separate"/>
        </w:r>
        <w:r>
          <w:rPr>
            <w:noProof/>
            <w:webHidden/>
          </w:rPr>
          <w:t>15</w:t>
        </w:r>
        <w:r>
          <w:rPr>
            <w:noProof/>
            <w:webHidden/>
          </w:rPr>
          <w:fldChar w:fldCharType="end"/>
        </w:r>
      </w:hyperlink>
    </w:p>
    <w:p w14:paraId="3C46E430" w14:textId="443CC1F8"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0" w:history="1">
        <w:r w:rsidRPr="00FD6F40">
          <w:rPr>
            <w:rStyle w:val="Hyperlink"/>
            <w:noProof/>
          </w:rPr>
          <w:t>Abbildung 9: Graphenmodell</w:t>
        </w:r>
        <w:r>
          <w:rPr>
            <w:noProof/>
            <w:webHidden/>
          </w:rPr>
          <w:tab/>
        </w:r>
        <w:r>
          <w:rPr>
            <w:noProof/>
            <w:webHidden/>
          </w:rPr>
          <w:fldChar w:fldCharType="begin"/>
        </w:r>
        <w:r>
          <w:rPr>
            <w:noProof/>
            <w:webHidden/>
          </w:rPr>
          <w:instrText xml:space="preserve"> PAGEREF _Toc33365550 \h </w:instrText>
        </w:r>
        <w:r>
          <w:rPr>
            <w:noProof/>
            <w:webHidden/>
          </w:rPr>
        </w:r>
        <w:r>
          <w:rPr>
            <w:noProof/>
            <w:webHidden/>
          </w:rPr>
          <w:fldChar w:fldCharType="separate"/>
        </w:r>
        <w:r>
          <w:rPr>
            <w:noProof/>
            <w:webHidden/>
          </w:rPr>
          <w:t>18</w:t>
        </w:r>
        <w:r>
          <w:rPr>
            <w:noProof/>
            <w:webHidden/>
          </w:rPr>
          <w:fldChar w:fldCharType="end"/>
        </w:r>
      </w:hyperlink>
    </w:p>
    <w:p w14:paraId="06ACD025" w14:textId="3A8549E0"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1" w:history="1">
        <w:r w:rsidRPr="00FD6F40">
          <w:rPr>
            <w:rStyle w:val="Hyperlink"/>
            <w:noProof/>
          </w:rPr>
          <w:t>Abbildung 10: Grad der Vernetzung</w:t>
        </w:r>
        <w:r>
          <w:rPr>
            <w:noProof/>
            <w:webHidden/>
          </w:rPr>
          <w:tab/>
        </w:r>
        <w:r>
          <w:rPr>
            <w:noProof/>
            <w:webHidden/>
          </w:rPr>
          <w:fldChar w:fldCharType="begin"/>
        </w:r>
        <w:r>
          <w:rPr>
            <w:noProof/>
            <w:webHidden/>
          </w:rPr>
          <w:instrText xml:space="preserve"> PAGEREF _Toc33365551 \h </w:instrText>
        </w:r>
        <w:r>
          <w:rPr>
            <w:noProof/>
            <w:webHidden/>
          </w:rPr>
        </w:r>
        <w:r>
          <w:rPr>
            <w:noProof/>
            <w:webHidden/>
          </w:rPr>
          <w:fldChar w:fldCharType="separate"/>
        </w:r>
        <w:r>
          <w:rPr>
            <w:noProof/>
            <w:webHidden/>
          </w:rPr>
          <w:t>19</w:t>
        </w:r>
        <w:r>
          <w:rPr>
            <w:noProof/>
            <w:webHidden/>
          </w:rPr>
          <w:fldChar w:fldCharType="end"/>
        </w:r>
      </w:hyperlink>
    </w:p>
    <w:p w14:paraId="2EB9D297" w14:textId="1666BDC8"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2" w:history="1">
        <w:r w:rsidRPr="00FD6F40">
          <w:rPr>
            <w:rStyle w:val="Hyperlink"/>
            <w:noProof/>
          </w:rPr>
          <w:t>Abbildung 11: Darstellung einer spezifischen Relation</w:t>
        </w:r>
        <w:r>
          <w:rPr>
            <w:noProof/>
            <w:webHidden/>
          </w:rPr>
          <w:tab/>
        </w:r>
        <w:r>
          <w:rPr>
            <w:noProof/>
            <w:webHidden/>
          </w:rPr>
          <w:fldChar w:fldCharType="begin"/>
        </w:r>
        <w:r>
          <w:rPr>
            <w:noProof/>
            <w:webHidden/>
          </w:rPr>
          <w:instrText xml:space="preserve"> PAGEREF _Toc33365552 \h </w:instrText>
        </w:r>
        <w:r>
          <w:rPr>
            <w:noProof/>
            <w:webHidden/>
          </w:rPr>
        </w:r>
        <w:r>
          <w:rPr>
            <w:noProof/>
            <w:webHidden/>
          </w:rPr>
          <w:fldChar w:fldCharType="separate"/>
        </w:r>
        <w:r>
          <w:rPr>
            <w:noProof/>
            <w:webHidden/>
          </w:rPr>
          <w:t>20</w:t>
        </w:r>
        <w:r>
          <w:rPr>
            <w:noProof/>
            <w:webHidden/>
          </w:rPr>
          <w:fldChar w:fldCharType="end"/>
        </w:r>
      </w:hyperlink>
    </w:p>
    <w:p w14:paraId="29D0B8B5" w14:textId="0A6371B1"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5553" w:history="1">
        <w:r w:rsidRPr="00FD6F40">
          <w:rPr>
            <w:rStyle w:val="Hyperlink"/>
            <w:noProof/>
          </w:rPr>
          <w:t>Abbildung 12: Ampelsystem</w:t>
        </w:r>
        <w:r>
          <w:rPr>
            <w:noProof/>
            <w:webHidden/>
          </w:rPr>
          <w:tab/>
        </w:r>
        <w:r>
          <w:rPr>
            <w:noProof/>
            <w:webHidden/>
          </w:rPr>
          <w:fldChar w:fldCharType="begin"/>
        </w:r>
        <w:r>
          <w:rPr>
            <w:noProof/>
            <w:webHidden/>
          </w:rPr>
          <w:instrText xml:space="preserve"> PAGEREF _Toc33365553 \h </w:instrText>
        </w:r>
        <w:r>
          <w:rPr>
            <w:noProof/>
            <w:webHidden/>
          </w:rPr>
        </w:r>
        <w:r>
          <w:rPr>
            <w:noProof/>
            <w:webHidden/>
          </w:rPr>
          <w:fldChar w:fldCharType="separate"/>
        </w:r>
        <w:r>
          <w:rPr>
            <w:noProof/>
            <w:webHidden/>
          </w:rPr>
          <w:t>21</w:t>
        </w:r>
        <w:r>
          <w:rPr>
            <w:noProof/>
            <w:webHidden/>
          </w:rPr>
          <w:fldChar w:fldCharType="end"/>
        </w:r>
      </w:hyperlink>
    </w:p>
    <w:p w14:paraId="474AC707" w14:textId="27134D8C"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5554" w:history="1">
        <w:r w:rsidRPr="00FD6F40">
          <w:rPr>
            <w:rStyle w:val="Hyperlink"/>
            <w:noProof/>
          </w:rPr>
          <w:t>Abbildung 13: Darstellung in Abhängigkeit zu quantitativen Attributen</w:t>
        </w:r>
        <w:r>
          <w:rPr>
            <w:noProof/>
            <w:webHidden/>
          </w:rPr>
          <w:tab/>
        </w:r>
        <w:r>
          <w:rPr>
            <w:noProof/>
            <w:webHidden/>
          </w:rPr>
          <w:fldChar w:fldCharType="begin"/>
        </w:r>
        <w:r>
          <w:rPr>
            <w:noProof/>
            <w:webHidden/>
          </w:rPr>
          <w:instrText xml:space="preserve"> PAGEREF _Toc33365554 \h </w:instrText>
        </w:r>
        <w:r>
          <w:rPr>
            <w:noProof/>
            <w:webHidden/>
          </w:rPr>
        </w:r>
        <w:r>
          <w:rPr>
            <w:noProof/>
            <w:webHidden/>
          </w:rPr>
          <w:fldChar w:fldCharType="separate"/>
        </w:r>
        <w:r>
          <w:rPr>
            <w:noProof/>
            <w:webHidden/>
          </w:rPr>
          <w:t>21</w:t>
        </w:r>
        <w:r>
          <w:rPr>
            <w:noProof/>
            <w:webHidden/>
          </w:rPr>
          <w:fldChar w:fldCharType="end"/>
        </w:r>
      </w:hyperlink>
    </w:p>
    <w:p w14:paraId="1AC23821" w14:textId="18276242"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5" w:history="1">
        <w:r w:rsidRPr="00FD6F40">
          <w:rPr>
            <w:rStyle w:val="Hyperlink"/>
            <w:noProof/>
          </w:rPr>
          <w:t>Abbildung 14: Tech Radar</w:t>
        </w:r>
        <w:r>
          <w:rPr>
            <w:noProof/>
            <w:webHidden/>
          </w:rPr>
          <w:tab/>
        </w:r>
        <w:r>
          <w:rPr>
            <w:noProof/>
            <w:webHidden/>
          </w:rPr>
          <w:fldChar w:fldCharType="begin"/>
        </w:r>
        <w:r>
          <w:rPr>
            <w:noProof/>
            <w:webHidden/>
          </w:rPr>
          <w:instrText xml:space="preserve"> PAGEREF _Toc33365555 \h </w:instrText>
        </w:r>
        <w:r>
          <w:rPr>
            <w:noProof/>
            <w:webHidden/>
          </w:rPr>
        </w:r>
        <w:r>
          <w:rPr>
            <w:noProof/>
            <w:webHidden/>
          </w:rPr>
          <w:fldChar w:fldCharType="separate"/>
        </w:r>
        <w:r>
          <w:rPr>
            <w:noProof/>
            <w:webHidden/>
          </w:rPr>
          <w:t>23</w:t>
        </w:r>
        <w:r>
          <w:rPr>
            <w:noProof/>
            <w:webHidden/>
          </w:rPr>
          <w:fldChar w:fldCharType="end"/>
        </w:r>
      </w:hyperlink>
    </w:p>
    <w:p w14:paraId="27F002A3" w14:textId="2935C0A8"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6" w:history="1">
        <w:r w:rsidRPr="00FD6F40">
          <w:rPr>
            <w:rStyle w:val="Hyperlink"/>
            <w:noProof/>
          </w:rPr>
          <w:t>Abbildung 15: Erweitertes Tech Radar Beziehung</w:t>
        </w:r>
        <w:r>
          <w:rPr>
            <w:noProof/>
            <w:webHidden/>
          </w:rPr>
          <w:tab/>
        </w:r>
        <w:r>
          <w:rPr>
            <w:noProof/>
            <w:webHidden/>
          </w:rPr>
          <w:fldChar w:fldCharType="begin"/>
        </w:r>
        <w:r>
          <w:rPr>
            <w:noProof/>
            <w:webHidden/>
          </w:rPr>
          <w:instrText xml:space="preserve"> PAGEREF _Toc33365556 \h </w:instrText>
        </w:r>
        <w:r>
          <w:rPr>
            <w:noProof/>
            <w:webHidden/>
          </w:rPr>
        </w:r>
        <w:r>
          <w:rPr>
            <w:noProof/>
            <w:webHidden/>
          </w:rPr>
          <w:fldChar w:fldCharType="separate"/>
        </w:r>
        <w:r>
          <w:rPr>
            <w:noProof/>
            <w:webHidden/>
          </w:rPr>
          <w:t>25</w:t>
        </w:r>
        <w:r>
          <w:rPr>
            <w:noProof/>
            <w:webHidden/>
          </w:rPr>
          <w:fldChar w:fldCharType="end"/>
        </w:r>
      </w:hyperlink>
    </w:p>
    <w:p w14:paraId="3DA1E6FB" w14:textId="76A67BB0"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7" w:history="1">
        <w:r w:rsidRPr="00FD6F40">
          <w:rPr>
            <w:rStyle w:val="Hyperlink"/>
            <w:noProof/>
          </w:rPr>
          <w:t>Abbildung 16: Erweitertes Tech Radar Dichte der Vernetzung</w:t>
        </w:r>
        <w:r>
          <w:rPr>
            <w:noProof/>
            <w:webHidden/>
          </w:rPr>
          <w:tab/>
        </w:r>
        <w:r>
          <w:rPr>
            <w:noProof/>
            <w:webHidden/>
          </w:rPr>
          <w:fldChar w:fldCharType="begin"/>
        </w:r>
        <w:r>
          <w:rPr>
            <w:noProof/>
            <w:webHidden/>
          </w:rPr>
          <w:instrText xml:space="preserve"> PAGEREF _Toc33365557 \h </w:instrText>
        </w:r>
        <w:r>
          <w:rPr>
            <w:noProof/>
            <w:webHidden/>
          </w:rPr>
        </w:r>
        <w:r>
          <w:rPr>
            <w:noProof/>
            <w:webHidden/>
          </w:rPr>
          <w:fldChar w:fldCharType="separate"/>
        </w:r>
        <w:r>
          <w:rPr>
            <w:noProof/>
            <w:webHidden/>
          </w:rPr>
          <w:t>26</w:t>
        </w:r>
        <w:r>
          <w:rPr>
            <w:noProof/>
            <w:webHidden/>
          </w:rPr>
          <w:fldChar w:fldCharType="end"/>
        </w:r>
      </w:hyperlink>
    </w:p>
    <w:p w14:paraId="0726F4C4" w14:textId="0A375AD5"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8" w:history="1">
        <w:r w:rsidRPr="00FD6F40">
          <w:rPr>
            <w:rStyle w:val="Hyperlink"/>
            <w:noProof/>
          </w:rPr>
          <w:t>Abbildung 17: Infrastrukturaufbau</w:t>
        </w:r>
        <w:r>
          <w:rPr>
            <w:noProof/>
            <w:webHidden/>
          </w:rPr>
          <w:tab/>
        </w:r>
        <w:r>
          <w:rPr>
            <w:noProof/>
            <w:webHidden/>
          </w:rPr>
          <w:fldChar w:fldCharType="begin"/>
        </w:r>
        <w:r>
          <w:rPr>
            <w:noProof/>
            <w:webHidden/>
          </w:rPr>
          <w:instrText xml:space="preserve"> PAGEREF _Toc33365558 \h </w:instrText>
        </w:r>
        <w:r>
          <w:rPr>
            <w:noProof/>
            <w:webHidden/>
          </w:rPr>
        </w:r>
        <w:r>
          <w:rPr>
            <w:noProof/>
            <w:webHidden/>
          </w:rPr>
          <w:fldChar w:fldCharType="separate"/>
        </w:r>
        <w:r>
          <w:rPr>
            <w:noProof/>
            <w:webHidden/>
          </w:rPr>
          <w:t>28</w:t>
        </w:r>
        <w:r>
          <w:rPr>
            <w:noProof/>
            <w:webHidden/>
          </w:rPr>
          <w:fldChar w:fldCharType="end"/>
        </w:r>
      </w:hyperlink>
    </w:p>
    <w:p w14:paraId="7C88C4E9" w14:textId="6FC4F498"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9" w:history="1">
        <w:r w:rsidRPr="00FD6F40">
          <w:rPr>
            <w:rStyle w:val="Hyperlink"/>
            <w:noProof/>
          </w:rPr>
          <w:t>Abbildung 18: Entwicklungsumgebung</w:t>
        </w:r>
        <w:r>
          <w:rPr>
            <w:noProof/>
            <w:webHidden/>
          </w:rPr>
          <w:tab/>
        </w:r>
        <w:r>
          <w:rPr>
            <w:noProof/>
            <w:webHidden/>
          </w:rPr>
          <w:fldChar w:fldCharType="begin"/>
        </w:r>
        <w:r>
          <w:rPr>
            <w:noProof/>
            <w:webHidden/>
          </w:rPr>
          <w:instrText xml:space="preserve"> PAGEREF _Toc33365559 \h </w:instrText>
        </w:r>
        <w:r>
          <w:rPr>
            <w:noProof/>
            <w:webHidden/>
          </w:rPr>
        </w:r>
        <w:r>
          <w:rPr>
            <w:noProof/>
            <w:webHidden/>
          </w:rPr>
          <w:fldChar w:fldCharType="separate"/>
        </w:r>
        <w:r>
          <w:rPr>
            <w:noProof/>
            <w:webHidden/>
          </w:rPr>
          <w:t>29</w:t>
        </w:r>
        <w:r>
          <w:rPr>
            <w:noProof/>
            <w:webHidden/>
          </w:rPr>
          <w:fldChar w:fldCharType="end"/>
        </w:r>
      </w:hyperlink>
    </w:p>
    <w:p w14:paraId="25F72A50" w14:textId="342DD700"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0" w:history="1">
        <w:r w:rsidRPr="00FD6F40">
          <w:rPr>
            <w:rStyle w:val="Hyperlink"/>
            <w:noProof/>
          </w:rPr>
          <w:t>Abbildung 19: Ablauf des Programms</w:t>
        </w:r>
        <w:r>
          <w:rPr>
            <w:noProof/>
            <w:webHidden/>
          </w:rPr>
          <w:tab/>
        </w:r>
        <w:r>
          <w:rPr>
            <w:noProof/>
            <w:webHidden/>
          </w:rPr>
          <w:fldChar w:fldCharType="begin"/>
        </w:r>
        <w:r>
          <w:rPr>
            <w:noProof/>
            <w:webHidden/>
          </w:rPr>
          <w:instrText xml:space="preserve"> PAGEREF _Toc33365560 \h </w:instrText>
        </w:r>
        <w:r>
          <w:rPr>
            <w:noProof/>
            <w:webHidden/>
          </w:rPr>
        </w:r>
        <w:r>
          <w:rPr>
            <w:noProof/>
            <w:webHidden/>
          </w:rPr>
          <w:fldChar w:fldCharType="separate"/>
        </w:r>
        <w:r>
          <w:rPr>
            <w:noProof/>
            <w:webHidden/>
          </w:rPr>
          <w:t>31</w:t>
        </w:r>
        <w:r>
          <w:rPr>
            <w:noProof/>
            <w:webHidden/>
          </w:rPr>
          <w:fldChar w:fldCharType="end"/>
        </w:r>
      </w:hyperlink>
    </w:p>
    <w:p w14:paraId="161F08B8" w14:textId="5B8D69F1"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1" w:history="1">
        <w:r w:rsidRPr="00FD6F40">
          <w:rPr>
            <w:rStyle w:val="Hyperlink"/>
            <w:noProof/>
          </w:rPr>
          <w:t>Abbildung 20: Call-Back Methode</w:t>
        </w:r>
        <w:r>
          <w:rPr>
            <w:noProof/>
            <w:webHidden/>
          </w:rPr>
          <w:tab/>
        </w:r>
        <w:r>
          <w:rPr>
            <w:noProof/>
            <w:webHidden/>
          </w:rPr>
          <w:fldChar w:fldCharType="begin"/>
        </w:r>
        <w:r>
          <w:rPr>
            <w:noProof/>
            <w:webHidden/>
          </w:rPr>
          <w:instrText xml:space="preserve"> PAGEREF _Toc33365561 \h </w:instrText>
        </w:r>
        <w:r>
          <w:rPr>
            <w:noProof/>
            <w:webHidden/>
          </w:rPr>
        </w:r>
        <w:r>
          <w:rPr>
            <w:noProof/>
            <w:webHidden/>
          </w:rPr>
          <w:fldChar w:fldCharType="separate"/>
        </w:r>
        <w:r>
          <w:rPr>
            <w:noProof/>
            <w:webHidden/>
          </w:rPr>
          <w:t>32</w:t>
        </w:r>
        <w:r>
          <w:rPr>
            <w:noProof/>
            <w:webHidden/>
          </w:rPr>
          <w:fldChar w:fldCharType="end"/>
        </w:r>
      </w:hyperlink>
    </w:p>
    <w:p w14:paraId="3F9E4386" w14:textId="2ED39FEA"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2" w:history="1">
        <w:r w:rsidRPr="00FD6F40">
          <w:rPr>
            <w:rStyle w:val="Hyperlink"/>
            <w:noProof/>
          </w:rPr>
          <w:t>Abbildung 21: Chainning</w:t>
        </w:r>
        <w:r>
          <w:rPr>
            <w:noProof/>
            <w:webHidden/>
          </w:rPr>
          <w:tab/>
        </w:r>
        <w:r>
          <w:rPr>
            <w:noProof/>
            <w:webHidden/>
          </w:rPr>
          <w:fldChar w:fldCharType="begin"/>
        </w:r>
        <w:r>
          <w:rPr>
            <w:noProof/>
            <w:webHidden/>
          </w:rPr>
          <w:instrText xml:space="preserve"> PAGEREF _Toc33365562 \h </w:instrText>
        </w:r>
        <w:r>
          <w:rPr>
            <w:noProof/>
            <w:webHidden/>
          </w:rPr>
        </w:r>
        <w:r>
          <w:rPr>
            <w:noProof/>
            <w:webHidden/>
          </w:rPr>
          <w:fldChar w:fldCharType="separate"/>
        </w:r>
        <w:r>
          <w:rPr>
            <w:noProof/>
            <w:webHidden/>
          </w:rPr>
          <w:t>33</w:t>
        </w:r>
        <w:r>
          <w:rPr>
            <w:noProof/>
            <w:webHidden/>
          </w:rPr>
          <w:fldChar w:fldCharType="end"/>
        </w:r>
      </w:hyperlink>
    </w:p>
    <w:p w14:paraId="35914CDD" w14:textId="5FB4B341"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3" w:history="1">
        <w:r w:rsidRPr="00FD6F40">
          <w:rPr>
            <w:rStyle w:val="Hyperlink"/>
            <w:noProof/>
          </w:rPr>
          <w:t>Abbildung 22: Zusammenhang Knoten und Kanten</w:t>
        </w:r>
        <w:r>
          <w:rPr>
            <w:noProof/>
            <w:webHidden/>
          </w:rPr>
          <w:tab/>
        </w:r>
        <w:r>
          <w:rPr>
            <w:noProof/>
            <w:webHidden/>
          </w:rPr>
          <w:fldChar w:fldCharType="begin"/>
        </w:r>
        <w:r>
          <w:rPr>
            <w:noProof/>
            <w:webHidden/>
          </w:rPr>
          <w:instrText xml:space="preserve"> PAGEREF _Toc33365563 \h </w:instrText>
        </w:r>
        <w:r>
          <w:rPr>
            <w:noProof/>
            <w:webHidden/>
          </w:rPr>
        </w:r>
        <w:r>
          <w:rPr>
            <w:noProof/>
            <w:webHidden/>
          </w:rPr>
          <w:fldChar w:fldCharType="separate"/>
        </w:r>
        <w:r>
          <w:rPr>
            <w:noProof/>
            <w:webHidden/>
          </w:rPr>
          <w:t>34</w:t>
        </w:r>
        <w:r>
          <w:rPr>
            <w:noProof/>
            <w:webHidden/>
          </w:rPr>
          <w:fldChar w:fldCharType="end"/>
        </w:r>
      </w:hyperlink>
    </w:p>
    <w:p w14:paraId="223E8451" w14:textId="2C70A968"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4" w:history="1">
        <w:r w:rsidRPr="00FD6F40">
          <w:rPr>
            <w:rStyle w:val="Hyperlink"/>
            <w:noProof/>
          </w:rPr>
          <w:t>Abbildung 23: Start Datenbankserver durch PowerShell</w:t>
        </w:r>
        <w:r>
          <w:rPr>
            <w:noProof/>
            <w:webHidden/>
          </w:rPr>
          <w:tab/>
        </w:r>
        <w:r>
          <w:rPr>
            <w:noProof/>
            <w:webHidden/>
          </w:rPr>
          <w:fldChar w:fldCharType="begin"/>
        </w:r>
        <w:r>
          <w:rPr>
            <w:noProof/>
            <w:webHidden/>
          </w:rPr>
          <w:instrText xml:space="preserve"> PAGEREF _Toc33365564 \h </w:instrText>
        </w:r>
        <w:r>
          <w:rPr>
            <w:noProof/>
            <w:webHidden/>
          </w:rPr>
        </w:r>
        <w:r>
          <w:rPr>
            <w:noProof/>
            <w:webHidden/>
          </w:rPr>
          <w:fldChar w:fldCharType="separate"/>
        </w:r>
        <w:r>
          <w:rPr>
            <w:noProof/>
            <w:webHidden/>
          </w:rPr>
          <w:t>37</w:t>
        </w:r>
        <w:r>
          <w:rPr>
            <w:noProof/>
            <w:webHidden/>
          </w:rPr>
          <w:fldChar w:fldCharType="end"/>
        </w:r>
      </w:hyperlink>
    </w:p>
    <w:p w14:paraId="5366DC95" w14:textId="7FA3F037"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5" w:history="1">
        <w:r w:rsidRPr="00FD6F40">
          <w:rPr>
            <w:rStyle w:val="Hyperlink"/>
            <w:noProof/>
          </w:rPr>
          <w:t>Abbildung 24: Webinterface Datenbankserver</w:t>
        </w:r>
        <w:r>
          <w:rPr>
            <w:noProof/>
            <w:webHidden/>
          </w:rPr>
          <w:tab/>
        </w:r>
        <w:r>
          <w:rPr>
            <w:noProof/>
            <w:webHidden/>
          </w:rPr>
          <w:fldChar w:fldCharType="begin"/>
        </w:r>
        <w:r>
          <w:rPr>
            <w:noProof/>
            <w:webHidden/>
          </w:rPr>
          <w:instrText xml:space="preserve"> PAGEREF _Toc33365565 \h </w:instrText>
        </w:r>
        <w:r>
          <w:rPr>
            <w:noProof/>
            <w:webHidden/>
          </w:rPr>
        </w:r>
        <w:r>
          <w:rPr>
            <w:noProof/>
            <w:webHidden/>
          </w:rPr>
          <w:fldChar w:fldCharType="separate"/>
        </w:r>
        <w:r>
          <w:rPr>
            <w:noProof/>
            <w:webHidden/>
          </w:rPr>
          <w:t>38</w:t>
        </w:r>
        <w:r>
          <w:rPr>
            <w:noProof/>
            <w:webHidden/>
          </w:rPr>
          <w:fldChar w:fldCharType="end"/>
        </w:r>
      </w:hyperlink>
    </w:p>
    <w:p w14:paraId="2C293312" w14:textId="55E43AF7"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6" w:history="1">
        <w:r w:rsidRPr="00FD6F40">
          <w:rPr>
            <w:rStyle w:val="Hyperlink"/>
            <w:noProof/>
          </w:rPr>
          <w:t>Abbildung 25: Start Webservers durch PowerShell</w:t>
        </w:r>
        <w:r>
          <w:rPr>
            <w:noProof/>
            <w:webHidden/>
          </w:rPr>
          <w:tab/>
        </w:r>
        <w:r>
          <w:rPr>
            <w:noProof/>
            <w:webHidden/>
          </w:rPr>
          <w:fldChar w:fldCharType="begin"/>
        </w:r>
        <w:r>
          <w:rPr>
            <w:noProof/>
            <w:webHidden/>
          </w:rPr>
          <w:instrText xml:space="preserve"> PAGEREF _Toc33365566 \h </w:instrText>
        </w:r>
        <w:r>
          <w:rPr>
            <w:noProof/>
            <w:webHidden/>
          </w:rPr>
        </w:r>
        <w:r>
          <w:rPr>
            <w:noProof/>
            <w:webHidden/>
          </w:rPr>
          <w:fldChar w:fldCharType="separate"/>
        </w:r>
        <w:r>
          <w:rPr>
            <w:noProof/>
            <w:webHidden/>
          </w:rPr>
          <w:t>39</w:t>
        </w:r>
        <w:r>
          <w:rPr>
            <w:noProof/>
            <w:webHidden/>
          </w:rPr>
          <w:fldChar w:fldCharType="end"/>
        </w:r>
      </w:hyperlink>
    </w:p>
    <w:p w14:paraId="43990571" w14:textId="7C8FD43D"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7" w:history="1">
        <w:r w:rsidRPr="00FD6F40">
          <w:rPr>
            <w:rStyle w:val="Hyperlink"/>
            <w:noProof/>
          </w:rPr>
          <w:t>Abbildung 26: Visualisierung des gesamten Graphen</w:t>
        </w:r>
        <w:r>
          <w:rPr>
            <w:noProof/>
            <w:webHidden/>
          </w:rPr>
          <w:tab/>
        </w:r>
        <w:r>
          <w:rPr>
            <w:noProof/>
            <w:webHidden/>
          </w:rPr>
          <w:fldChar w:fldCharType="begin"/>
        </w:r>
        <w:r>
          <w:rPr>
            <w:noProof/>
            <w:webHidden/>
          </w:rPr>
          <w:instrText xml:space="preserve"> PAGEREF _Toc33365567 \h </w:instrText>
        </w:r>
        <w:r>
          <w:rPr>
            <w:noProof/>
            <w:webHidden/>
          </w:rPr>
        </w:r>
        <w:r>
          <w:rPr>
            <w:noProof/>
            <w:webHidden/>
          </w:rPr>
          <w:fldChar w:fldCharType="separate"/>
        </w:r>
        <w:r>
          <w:rPr>
            <w:noProof/>
            <w:webHidden/>
          </w:rPr>
          <w:t>40</w:t>
        </w:r>
        <w:r>
          <w:rPr>
            <w:noProof/>
            <w:webHidden/>
          </w:rPr>
          <w:fldChar w:fldCharType="end"/>
        </w:r>
      </w:hyperlink>
    </w:p>
    <w:p w14:paraId="607299F7" w14:textId="202CF5DA"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8" w:history="1">
        <w:r w:rsidRPr="00FD6F40">
          <w:rPr>
            <w:rStyle w:val="Hyperlink"/>
            <w:noProof/>
          </w:rPr>
          <w:t>Abbildung 27: Objekte in Abhängigkeit zu quantitativen Attributen</w:t>
        </w:r>
        <w:r>
          <w:rPr>
            <w:noProof/>
            <w:webHidden/>
          </w:rPr>
          <w:tab/>
        </w:r>
        <w:r>
          <w:rPr>
            <w:noProof/>
            <w:webHidden/>
          </w:rPr>
          <w:fldChar w:fldCharType="begin"/>
        </w:r>
        <w:r>
          <w:rPr>
            <w:noProof/>
            <w:webHidden/>
          </w:rPr>
          <w:instrText xml:space="preserve"> PAGEREF _Toc33365568 \h </w:instrText>
        </w:r>
        <w:r>
          <w:rPr>
            <w:noProof/>
            <w:webHidden/>
          </w:rPr>
        </w:r>
        <w:r>
          <w:rPr>
            <w:noProof/>
            <w:webHidden/>
          </w:rPr>
          <w:fldChar w:fldCharType="separate"/>
        </w:r>
        <w:r>
          <w:rPr>
            <w:noProof/>
            <w:webHidden/>
          </w:rPr>
          <w:t>41</w:t>
        </w:r>
        <w:r>
          <w:rPr>
            <w:noProof/>
            <w:webHidden/>
          </w:rPr>
          <w:fldChar w:fldCharType="end"/>
        </w:r>
      </w:hyperlink>
    </w:p>
    <w:p w14:paraId="2789715F" w14:textId="6A4CE456" w:rsidR="009F5C25"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9" w:history="1">
        <w:r w:rsidRPr="00FD6F40">
          <w:rPr>
            <w:rStyle w:val="Hyperlink"/>
            <w:noProof/>
          </w:rPr>
          <w:t>Abbildung 28: Erweitung durch Relation</w:t>
        </w:r>
        <w:r>
          <w:rPr>
            <w:noProof/>
            <w:webHidden/>
          </w:rPr>
          <w:tab/>
        </w:r>
        <w:r>
          <w:rPr>
            <w:noProof/>
            <w:webHidden/>
          </w:rPr>
          <w:fldChar w:fldCharType="begin"/>
        </w:r>
        <w:r>
          <w:rPr>
            <w:noProof/>
            <w:webHidden/>
          </w:rPr>
          <w:instrText xml:space="preserve"> PAGEREF _Toc33365569 \h </w:instrText>
        </w:r>
        <w:r>
          <w:rPr>
            <w:noProof/>
            <w:webHidden/>
          </w:rPr>
        </w:r>
        <w:r>
          <w:rPr>
            <w:noProof/>
            <w:webHidden/>
          </w:rPr>
          <w:fldChar w:fldCharType="separate"/>
        </w:r>
        <w:r>
          <w:rPr>
            <w:noProof/>
            <w:webHidden/>
          </w:rPr>
          <w:t>42</w:t>
        </w:r>
        <w:r>
          <w:rPr>
            <w:noProof/>
            <w:webHidden/>
          </w:rPr>
          <w:fldChar w:fldCharType="end"/>
        </w:r>
      </w:hyperlink>
    </w:p>
    <w:p w14:paraId="29064588" w14:textId="5ECF1EC7"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1" w:name="_Toc33363173"/>
      <w:r w:rsidRPr="00ED0A54">
        <w:lastRenderedPageBreak/>
        <w:t>Einleitung</w:t>
      </w:r>
      <w:bookmarkEnd w:id="1"/>
    </w:p>
    <w:p w14:paraId="78538EED" w14:textId="2DC5B298"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w:t>
      </w:r>
      <w:proofErr w:type="spellStart"/>
      <w:r w:rsidR="00B33673" w:rsidRPr="00F77E14">
        <w:rPr>
          <w:highlight w:val="yellow"/>
        </w:rPr>
        <w:t>Hanschke</w:t>
      </w:r>
      <w:proofErr w:type="spellEnd"/>
      <w:r w:rsidR="00B33673" w:rsidRPr="00F77E14">
        <w:rPr>
          <w:highlight w:val="yellow"/>
        </w:rPr>
        <w:t>, 2013)</w:t>
      </w:r>
      <w:r w:rsidR="00062F53" w:rsidRPr="00B33673">
        <w:t>,</w:t>
      </w:r>
      <w:r w:rsidRPr="00B33673">
        <w:t xml:space="preserve"> eine Konsolidierung vorzunehmen. Das bedeutet, dass die IT-Systeme</w:t>
      </w:r>
      <w:r w:rsidRPr="0095739D">
        <w:t xml:space="preserve">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252AF5"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w:t>
      </w:r>
      <w:r w:rsidRPr="00252AF5">
        <w:t xml:space="preserve">Konsolidierung ist die Entscheidung, welche Komponenten konsolidiert werden sollten. </w:t>
      </w:r>
      <w:r w:rsidR="00AB3CAA" w:rsidRPr="00252AF5">
        <w:t xml:space="preserve">Eine Konsolidierung bietet eine Entscheidungsgrundlage für zu Konsolidierende Komponenten. </w:t>
      </w:r>
      <w:r w:rsidR="007E1BBC" w:rsidRPr="00252AF5">
        <w:t xml:space="preserve">Um eine aussagekräftige Entscheidungsgrundlage bilden zu können, wird eine solide Datengrundlage vorausgesetzt. </w:t>
      </w:r>
      <w:r w:rsidR="00AB3CAA" w:rsidRPr="00252AF5">
        <w:t xml:space="preserve">Die Entscheidung, welche Komponenten letztlich konsolidiert werden, liegt im Ermessen des Unternehmens. </w:t>
      </w:r>
      <w:r w:rsidRPr="00252AF5">
        <w:t>Der Anstoß für eine IT-Konsolidierung kann aus aktuellen Anlässen erfolgen</w:t>
      </w:r>
      <w:r w:rsidR="00062F53" w:rsidRPr="00252AF5">
        <w:t xml:space="preserve"> (Probleme innerhalb des Unternehmens, Pflege der IT</w:t>
      </w:r>
      <w:r w:rsidR="00873F23">
        <w:noBreakHyphen/>
      </w:r>
      <w:r w:rsidR="00062F53" w:rsidRPr="00252AF5">
        <w:t>Landschaft oder Fusionen von mehreren Unternehmen)</w:t>
      </w:r>
      <w:r w:rsidR="0079157E" w:rsidRPr="00252AF5">
        <w:t xml:space="preserve"> oder </w:t>
      </w:r>
      <w:r w:rsidR="00062F53" w:rsidRPr="00252AF5">
        <w:t>auch au</w:t>
      </w:r>
      <w:r w:rsidR="00253B9C" w:rsidRPr="00252AF5">
        <w:t>fg</w:t>
      </w:r>
      <w:r w:rsidR="0079157E" w:rsidRPr="00252AF5">
        <w:t xml:space="preserve">rund </w:t>
      </w:r>
      <w:r w:rsidR="00062F53" w:rsidRPr="00252AF5">
        <w:t>eines</w:t>
      </w:r>
      <w:r w:rsidRPr="00252AF5">
        <w:t xml:space="preserve"> strategischen Nutzen</w:t>
      </w:r>
      <w:r w:rsidR="00062F53" w:rsidRPr="00252AF5">
        <w:t>s</w:t>
      </w:r>
      <w:r w:rsidRPr="00252AF5">
        <w:t xml:space="preserve"> </w:t>
      </w:r>
      <w:r w:rsidR="00253B9C" w:rsidRPr="00252AF5">
        <w:t>des</w:t>
      </w:r>
      <w:r w:rsidRPr="00252AF5">
        <w:t xml:space="preserve"> Unternehmen</w:t>
      </w:r>
      <w:r w:rsidR="00253B9C" w:rsidRPr="00252AF5">
        <w:t>s</w:t>
      </w:r>
      <w:r w:rsidRPr="00252AF5">
        <w:t xml:space="preserve">. </w:t>
      </w:r>
    </w:p>
    <w:p w14:paraId="654CB75A" w14:textId="09A24244" w:rsidR="00382C60" w:rsidRPr="00252AF5" w:rsidRDefault="00382C60" w:rsidP="00382C60">
      <w:r w:rsidRPr="00252AF5">
        <w:t xml:space="preserve">All diese Gründe führen zu der Konsolidierung, um beispielsweise den Geschäftswert bzw. die Betriebskosten des Unternehmens zu optimieren oder zur </w:t>
      </w:r>
      <w:r w:rsidR="009E435A" w:rsidRPr="00252AF5">
        <w:t xml:space="preserve">Identifikation </w:t>
      </w:r>
      <w:r w:rsidRPr="00252AF5">
        <w:t>von Geschäftsprozessen</w:t>
      </w:r>
      <w:r w:rsidR="007E1BBC" w:rsidRPr="00252AF5">
        <w:t>.</w:t>
      </w:r>
      <w:r w:rsidR="00234AA8" w:rsidRPr="00252AF5">
        <w:t xml:space="preserve"> Eine Konsequenz der</w:t>
      </w:r>
      <w:r w:rsidR="007E1BBC" w:rsidRPr="00252AF5">
        <w:t xml:space="preserve"> Identifikation und </w:t>
      </w:r>
      <w:r w:rsidR="00234AA8" w:rsidRPr="00252AF5">
        <w:t>der</w:t>
      </w:r>
      <w:r w:rsidR="007E1BBC" w:rsidRPr="00252AF5">
        <w:t xml:space="preserve"> Zuordnung von Geschäftsprozessen kann</w:t>
      </w:r>
      <w:r w:rsidRPr="00252AF5">
        <w:t xml:space="preserve"> </w:t>
      </w:r>
      <w:r w:rsidR="00234AA8" w:rsidRPr="00252AF5">
        <w:t>beispielsweise</w:t>
      </w:r>
      <w:r w:rsidRPr="00252AF5">
        <w:t xml:space="preserve"> Outsourcing </w:t>
      </w:r>
      <w:r w:rsidR="00234AA8" w:rsidRPr="00252AF5">
        <w:t>sein</w:t>
      </w:r>
      <w:r w:rsidRPr="00252AF5">
        <w:t xml:space="preserve">. Somit ist deutlich zu erkennen, dass die Konsolidierung ein wichtiger Aspekt in Unternehmen darstellt. </w:t>
      </w:r>
    </w:p>
    <w:p w14:paraId="4B22D2E2" w14:textId="31C9C6BF" w:rsidR="00382C60" w:rsidRDefault="00382C60" w:rsidP="00382C60">
      <w:r w:rsidRPr="00252AF5">
        <w:t>Das Problem bei der Konsolidierung ist jedoch, die einzelnen Komponenten</w:t>
      </w:r>
      <w:r w:rsidRPr="00C34C47">
        <w:t xml:space="preserve">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20E87E36" w14:textId="6228E242" w:rsidR="00382C60" w:rsidRDefault="00C34C47" w:rsidP="00047B18">
      <w:r w:rsidRPr="00F77E14">
        <w:lastRenderedPageBreak/>
        <w:t>Die Komponente</w:t>
      </w:r>
      <w:r w:rsidR="00382C60" w:rsidRPr="00F77E14">
        <w:t xml:space="preserve"> Visualisierung</w:t>
      </w:r>
      <w:r w:rsidR="00382C60">
        <w:t xml:space="preserve"> </w:t>
      </w:r>
      <w:r>
        <w:t xml:space="preserve">wird </w:t>
      </w:r>
      <w:r w:rsidRPr="00252AF5">
        <w:t>sowohl für die Präsentation der Analyseergebnisse wie auch als Werkzeug für die Analyse eingesetzt.</w:t>
      </w:r>
      <w:r w:rsidR="00382C60" w:rsidRPr="00252AF5">
        <w:t xml:space="preserve"> Um </w:t>
      </w:r>
      <w:r w:rsidRPr="00252AF5">
        <w:t>die Analyse zu verbessern</w:t>
      </w:r>
      <w:r w:rsidR="00062F53" w:rsidRPr="00252AF5">
        <w:t>,</w:t>
      </w:r>
      <w:r w:rsidRPr="00252AF5">
        <w:t xml:space="preserve"> ist es vorstellbar </w:t>
      </w:r>
      <w:proofErr w:type="spellStart"/>
      <w:r w:rsidRPr="00252AF5">
        <w:t>Graphdatenbanken</w:t>
      </w:r>
      <w:proofErr w:type="spellEnd"/>
      <w:r w:rsidRPr="00252AF5">
        <w:t xml:space="preserve"> in diesen Prozess mit einzubinden, da ein</w:t>
      </w:r>
      <w:r w:rsidR="00382C60" w:rsidRPr="00252AF5">
        <w:t xml:space="preserve"> Graph schnell einen Überblick über Beziehungen und Zusammenhänge der einzelnen Komponenten </w:t>
      </w:r>
      <w:r w:rsidR="00A942A5" w:rsidRPr="00047B18">
        <w:t>vermittelt</w:t>
      </w:r>
      <w:r w:rsidR="00382C60" w:rsidRPr="00047B18">
        <w:t xml:space="preserve">. </w:t>
      </w:r>
      <w:r w:rsidR="00F77E14" w:rsidRPr="00047B18">
        <w:t xml:space="preserve">Die </w:t>
      </w:r>
      <w:r w:rsidR="00EB140C" w:rsidRPr="00047B18">
        <w:t xml:space="preserve">Inhalte der </w:t>
      </w:r>
      <w:r w:rsidR="00F77E14" w:rsidRPr="00047B18">
        <w:t xml:space="preserve">Visualisierung </w:t>
      </w:r>
      <w:r w:rsidR="00EB140C" w:rsidRPr="00047B18">
        <w:t xml:space="preserve">werden mittels der </w:t>
      </w:r>
      <w:proofErr w:type="spellStart"/>
      <w:r w:rsidR="00EB140C" w:rsidRPr="00047B18">
        <w:t>Graphdatenbank</w:t>
      </w:r>
      <w:proofErr w:type="spellEnd"/>
      <w:r w:rsidR="00EB140C" w:rsidRPr="00047B18">
        <w:t xml:space="preserve"> generiert.</w:t>
      </w:r>
      <w:r w:rsidR="00F77E14" w:rsidRPr="00047B18">
        <w:t xml:space="preserve"> </w:t>
      </w:r>
      <w:r w:rsidR="00382C60" w:rsidRPr="00047B18">
        <w:t>Daraus kann eine Entscheidungsgrundlage gebildet werden, welche Komponenten entsprechend eliminiert oder verändert werden sollten.</w:t>
      </w:r>
      <w:r w:rsidR="00382C60">
        <w:t xml:space="preserve"> </w:t>
      </w:r>
    </w:p>
    <w:p w14:paraId="2B8E0614" w14:textId="77777777" w:rsidR="0096703D" w:rsidRDefault="0096703D" w:rsidP="00047B18">
      <w:pPr>
        <w:rPr>
          <w:b/>
          <w:bCs/>
          <w:iCs/>
          <w:color w:val="00844D"/>
          <w:sz w:val="28"/>
          <w:szCs w:val="28"/>
        </w:rPr>
      </w:pPr>
    </w:p>
    <w:p w14:paraId="27C9511B" w14:textId="7B55AD5B" w:rsidR="0068554A" w:rsidRDefault="0068554A" w:rsidP="00B4304D">
      <w:pPr>
        <w:pStyle w:val="berschrift2"/>
      </w:pPr>
      <w:bookmarkStart w:id="2" w:name="_Toc33363174"/>
      <w:r w:rsidRPr="00850D03">
        <w:t>Motivation</w:t>
      </w:r>
      <w:bookmarkEnd w:id="2"/>
    </w:p>
    <w:p w14:paraId="200DF106" w14:textId="7CB8FE44" w:rsidR="00947050" w:rsidRPr="0095739D" w:rsidRDefault="00CF3745" w:rsidP="00C4264A">
      <w:bookmarkStart w:id="3"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w:t>
      </w:r>
      <w:r w:rsidR="00873F23">
        <w:noBreakHyphen/>
      </w:r>
      <w:r w:rsidR="00947050" w:rsidRPr="0095739D">
        <w:t xml:space="preserve">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59A63CD3"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End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2668A2">
            <w:rPr>
              <w:rFonts w:asciiTheme="minorHAnsi" w:hAnsiTheme="minorHAnsi" w:cstheme="minorHAnsi"/>
              <w:i/>
              <w:iCs/>
              <w:noProof/>
              <w:sz w:val="22"/>
              <w:szCs w:val="22"/>
              <w:highlight w:val="yellow"/>
            </w:rPr>
            <w:t xml:space="preserve"> </w:t>
          </w:r>
          <w:r w:rsidR="002668A2" w:rsidRPr="002668A2">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95739D" w:rsidRDefault="003B56B8" w:rsidP="00C4264A">
      <w:r w:rsidRPr="0095739D">
        <w:t>Diese Definition zeigt, das</w:t>
      </w:r>
      <w:r w:rsidR="000A2430">
        <w:t>s</w:t>
      </w:r>
      <w:r w:rsidRPr="0095739D">
        <w:t xml:space="preserve"> </w:t>
      </w:r>
      <w:r w:rsidR="00FE0677">
        <w:t xml:space="preserve">die </w:t>
      </w:r>
      <w:r w:rsidRPr="0095739D">
        <w:t xml:space="preserve">IT-Konsolidierung sehr wichtig ist, da neben einer Kosteneinsparung auch die Qualität der IT erhöht werden </w:t>
      </w:r>
      <w:r w:rsidR="00FE0677">
        <w:t>kann</w:t>
      </w:r>
      <w:r w:rsidRPr="0095739D">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agtägliche Arbeiten sowie die Pflege der Software 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w:t>
      </w:r>
      <w:r w:rsidR="000A2430" w:rsidRPr="00252AF5">
        <w:t>ung</w:t>
      </w:r>
      <w:r w:rsidRPr="00252AF5">
        <w:t xml:space="preserve"> bietet</w:t>
      </w:r>
      <w:r w:rsidR="00FE0677" w:rsidRPr="00252AF5">
        <w:t>.</w:t>
      </w:r>
      <w:r w:rsidRPr="00252AF5">
        <w:t xml:space="preserve"> </w:t>
      </w:r>
      <w:r w:rsidR="007B1E34" w:rsidRPr="00252AF5">
        <w:t>Dadurch kann</w:t>
      </w:r>
      <w:r w:rsidRPr="00252AF5">
        <w:t xml:space="preserve"> die </w:t>
      </w:r>
      <w:r w:rsidR="000A2430" w:rsidRPr="00252AF5">
        <w:t>Unternehmensa</w:t>
      </w:r>
      <w:r w:rsidRPr="00252AF5">
        <w:t xml:space="preserve">rchitektur </w:t>
      </w:r>
      <w:r w:rsidRPr="00252AF5">
        <w:lastRenderedPageBreak/>
        <w:t>zielgerichtet aufgebaut und erweitert werden. Zusammenhänge</w:t>
      </w:r>
      <w:r w:rsidR="00234AA8" w:rsidRPr="00252AF5">
        <w:t xml:space="preserve"> kö</w:t>
      </w:r>
      <w:r w:rsidR="00234AA8">
        <w:t>nnen</w:t>
      </w:r>
      <w:r w:rsidRPr="0095739D">
        <w:t xml:space="preserve"> z.</w:t>
      </w:r>
      <w:r w:rsidR="004948A4" w:rsidRPr="0095739D">
        <w:t xml:space="preserve"> </w:t>
      </w:r>
      <w:r w:rsidRPr="0095739D">
        <w:t xml:space="preserve">B. </w:t>
      </w:r>
      <w:r w:rsidR="00FE0677" w:rsidRPr="0095739D">
        <w:t>mittels Diagramm</w:t>
      </w:r>
      <w:r w:rsidR="00FE0677">
        <w:t>e</w:t>
      </w:r>
      <w:r w:rsidRPr="0095739D">
        <w:t xml:space="preserve"> </w:t>
      </w:r>
      <w:r w:rsidR="004948A4" w:rsidRPr="0095739D">
        <w:t>sehr gut</w:t>
      </w:r>
      <w:r w:rsidRPr="0095739D">
        <w:t xml:space="preserve"> darstell</w:t>
      </w:r>
      <w:r w:rsidR="000A2430">
        <w:t>t werden</w:t>
      </w:r>
      <w:r w:rsidRPr="0095739D">
        <w:t>. Besonders bei komplexen Sachverhalten ist diese</w:t>
      </w:r>
      <w:r w:rsidR="009D13CF">
        <w:t>s</w:t>
      </w:r>
      <w:r w:rsidRPr="0095739D">
        <w:t xml:space="preserve"> </w:t>
      </w:r>
      <w:r w:rsidR="009D13CF">
        <w:t>Vorgehen</w:t>
      </w:r>
      <w:r w:rsidRPr="00234AA8">
        <w:t xml:space="preserve"> </w:t>
      </w:r>
      <w:r w:rsidRPr="0095739D">
        <w:t xml:space="preserve">deutlich effizienter. </w:t>
      </w:r>
      <w:bookmarkEnd w:id="3"/>
    </w:p>
    <w:p w14:paraId="0A8EB8DC" w14:textId="2DBABDC1" w:rsidR="00AE0856" w:rsidRDefault="00A942A5" w:rsidP="0079673D">
      <w:r w:rsidRPr="00A942A5">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4" w:name="_Toc33363175"/>
      <w:r>
        <w:t>Ziel der Arbeit</w:t>
      </w:r>
      <w:bookmarkEnd w:id="4"/>
    </w:p>
    <w:p w14:paraId="7E89ADAA" w14:textId="46F27BC1" w:rsidR="00FF4F58" w:rsidRDefault="0079673D" w:rsidP="00253B9C">
      <w:pPr>
        <w:keepLines/>
        <w:suppressAutoHyphens/>
      </w:pPr>
      <w:r>
        <w:t xml:space="preserve">Das Ziel </w:t>
      </w:r>
      <w:r w:rsidRPr="00252AF5">
        <w:t xml:space="preserve">der Arbeit besteht in der „Grundsteinlegung“ auf dem Gebiet der Visualisierung </w:t>
      </w:r>
      <w:r w:rsidR="00600B28" w:rsidRPr="00252AF5">
        <w:t>i</w:t>
      </w:r>
      <w:r w:rsidR="00CE4F20" w:rsidRPr="00252AF5">
        <w:t xml:space="preserve">n </w:t>
      </w:r>
      <w:r w:rsidRPr="00252AF5">
        <w:t>IT</w:t>
      </w:r>
      <w:r w:rsidR="007B1E34" w:rsidRPr="00252AF5">
        <w:noBreakHyphen/>
      </w:r>
      <w:r w:rsidRPr="00252AF5">
        <w:t xml:space="preserve">Konsolidierungsprojekten mit Anbindung an eine </w:t>
      </w:r>
      <w:proofErr w:type="spellStart"/>
      <w:r w:rsidRPr="00252AF5">
        <w:t>Graphdatenbank</w:t>
      </w:r>
      <w:proofErr w:type="spellEnd"/>
      <w:r w:rsidRPr="00252AF5">
        <w:t xml:space="preserve"> für die Firma ISB AG. </w:t>
      </w:r>
      <w:r w:rsidR="00DB0946" w:rsidRPr="00252AF5">
        <w:t>Die Arbeit</w:t>
      </w:r>
      <w:r w:rsidRPr="00252AF5">
        <w:t xml:space="preserve"> gliedert sich somit in einen theoretischen wie auch einen praktischen Teil. Der theoretische Teil umfasst die Einarbeitung auf den Themengebieten EAM, </w:t>
      </w:r>
      <w:proofErr w:type="spellStart"/>
      <w:r w:rsidRPr="00252AF5">
        <w:t>Graphdatenbanken</w:t>
      </w:r>
      <w:proofErr w:type="spellEnd"/>
      <w:r w:rsidRPr="00252AF5">
        <w:t xml:space="preserve"> und Visualisierung mittels </w:t>
      </w:r>
      <w:r w:rsidR="007B1E34" w:rsidRPr="00252AF5">
        <w:t xml:space="preserve">D3 (Data-Driven </w:t>
      </w:r>
      <w:proofErr w:type="spellStart"/>
      <w:r w:rsidR="007B1E34" w:rsidRPr="00252AF5">
        <w:t>Documents</w:t>
      </w:r>
      <w:proofErr w:type="spellEnd"/>
      <w:r w:rsidR="007B1E34" w:rsidRPr="00252AF5">
        <w:t>)</w:t>
      </w:r>
      <w:r w:rsidRPr="00252AF5">
        <w:t xml:space="preserve">. Neben der Einarbeitung stellt sich die zentrale Frage, wie </w:t>
      </w:r>
      <w:proofErr w:type="spellStart"/>
      <w:r w:rsidRPr="00252AF5">
        <w:t>Graphdatenbanken</w:t>
      </w:r>
      <w:proofErr w:type="spellEnd"/>
      <w:r w:rsidRPr="00252AF5">
        <w:t xml:space="preserve"> und die Visualisierung auf dem Gebiet</w:t>
      </w:r>
      <w:r>
        <w:t xml:space="preserve"> der IT</w:t>
      </w:r>
      <w:r w:rsidR="00873F23">
        <w:noBreakHyphen/>
      </w:r>
      <w:r>
        <w: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190AEB">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w:t>
      </w:r>
      <w:proofErr w:type="spellStart"/>
      <w:r w:rsidR="00FF4F58">
        <w:t>Graphdatenbank</w:t>
      </w:r>
      <w:proofErr w:type="spellEnd"/>
      <w:r w:rsidR="00FF4F58">
        <w:t xml:space="preserve"> folgt aus </w:t>
      </w:r>
      <w:r w:rsidR="00DB0946">
        <w:t>einer derartigen</w:t>
      </w:r>
      <w:r w:rsidR="00FF4F58">
        <w:t xml:space="preserve"> Analyse der Daten in der Regel ein </w:t>
      </w:r>
      <w:proofErr w:type="spellStart"/>
      <w:r>
        <w:t>Graphen</w:t>
      </w:r>
      <w:r w:rsidR="00FF4F58">
        <w:t>modell</w:t>
      </w:r>
      <w:proofErr w:type="spellEnd"/>
      <w:r w:rsidR="00FF4F58">
        <w:t>,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190AEB">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t>Graphdatenbank</w:t>
      </w:r>
      <w:proofErr w:type="spellEnd"/>
      <w:r>
        <w:t xml:space="preserve">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5" w:name="_Hlk32480356"/>
    </w:p>
    <w:bookmarkEnd w:id="5"/>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6" w:name="_Toc33363176"/>
      <w:r>
        <w:lastRenderedPageBreak/>
        <w:t>Grundlagen</w:t>
      </w:r>
      <w:bookmarkEnd w:id="6"/>
    </w:p>
    <w:p w14:paraId="633A86D5" w14:textId="540EB2AF" w:rsid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t>Graphdatenbank</w:t>
      </w:r>
      <w:proofErr w:type="spellEnd"/>
      <w:r>
        <w:t xml:space="preserve"> ein wichtiger Bestandteil dieser Arbeit darstellt, werden auch diesbezüglich verschiedene Grundlagen aufgezeigt. </w:t>
      </w:r>
    </w:p>
    <w:p w14:paraId="52E9D444" w14:textId="77777777" w:rsidR="00F27403" w:rsidRPr="00600B28" w:rsidRDefault="00F27403" w:rsidP="00600B28"/>
    <w:p w14:paraId="11EC78E4" w14:textId="4BFC0A5B" w:rsidR="0068554A" w:rsidRDefault="003B56B8" w:rsidP="00B4304D">
      <w:pPr>
        <w:pStyle w:val="berschrift2"/>
      </w:pPr>
      <w:bookmarkStart w:id="7" w:name="_Toc33363177"/>
      <w:r>
        <w:t>Enterprise Architecture Management</w:t>
      </w:r>
      <w:bookmarkEnd w:id="7"/>
    </w:p>
    <w:p w14:paraId="26568F75" w14:textId="06F5B9D4" w:rsidR="008B69AA" w:rsidRDefault="002B0F35" w:rsidP="00C4264A">
      <w:bookmarkStart w:id="8"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0FB4CE1E" w14:textId="33B2AD16" w:rsidR="00F27403" w:rsidRPr="00F27403" w:rsidRDefault="006566E1" w:rsidP="00F27403">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p>
    <w:p w14:paraId="5F1C67DC" w14:textId="1CAE64D6" w:rsidR="00EF5764" w:rsidRDefault="002B0F35" w:rsidP="00C4264A">
      <w:r>
        <w:t>Definition EAM:</w:t>
      </w:r>
    </w:p>
    <w:p w14:paraId="0CA87AA9" w14:textId="62B58648"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Pr>
          <w:rFonts w:asciiTheme="minorHAnsi" w:hAnsiTheme="minorHAnsi" w:cstheme="minorHAnsi"/>
          <w:i/>
          <w:iCs/>
          <w:lang w:eastAsia="de-DE" w:bidi="ar-SA"/>
        </w:rPr>
        <w:noBreakHyphen/>
      </w:r>
      <w:r w:rsidRPr="008B69AA">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6EAB10BA" w14:textId="77777777" w:rsidR="00C05CE2" w:rsidRDefault="00C05CE2" w:rsidP="00C05CE2">
      <w:pPr>
        <w:pStyle w:val="Beschriftung"/>
        <w:jc w:val="center"/>
      </w:pPr>
    </w:p>
    <w:p w14:paraId="1D801C24" w14:textId="03EE792B" w:rsidR="00562389" w:rsidRDefault="00C544E5" w:rsidP="00C05CE2">
      <w:pPr>
        <w:pStyle w:val="Beschriftung"/>
        <w:jc w:val="center"/>
      </w:pPr>
      <w:bookmarkStart w:id="9" w:name="_Toc33365542"/>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9"/>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115FC08A" w:rsidR="00B46256" w:rsidRPr="00252AF5"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7B1E34" w:rsidRPr="00252AF5">
        <w:t>Daraus folgt</w:t>
      </w:r>
      <w:r w:rsidR="006C2FB0" w:rsidRPr="00252AF5">
        <w:t>, dass das EAM ein strukturierter Ansatz für die Erstellung, Verwaltung und Nutzung der von EA bereitgestellten Modelle ist.</w:t>
      </w:r>
      <w:r w:rsidR="002B0F35" w:rsidRPr="00252AF5">
        <w:t xml:space="preserve"> </w:t>
      </w:r>
    </w:p>
    <w:p w14:paraId="1C43BFA6" w14:textId="0FA03F16" w:rsidR="00A178D2" w:rsidRDefault="003B56B8" w:rsidP="008A29DF">
      <w:r w:rsidRPr="00252AF5">
        <w:t xml:space="preserve">Je größer ein Unternehmen wird, desto bedeutender ist die Rolle des EAM. Durch neue Technologien und Schnittstellen steigt die Komplexität und der IT-Landschaft wird </w:t>
      </w:r>
      <w:r w:rsidR="00234AA8" w:rsidRPr="00252AF5">
        <w:t>unübersichtlich</w:t>
      </w:r>
      <w:r w:rsidRPr="00252AF5">
        <w:t xml:space="preserve">. </w:t>
      </w:r>
      <w:r w:rsidR="008A29DF" w:rsidRPr="00252AF5">
        <w:t>Durch Fehlen oder Vernachlässigen des</w:t>
      </w:r>
      <w:r w:rsidRPr="00252AF5">
        <w:t xml:space="preserve"> EAM können Redundanzen und </w:t>
      </w:r>
      <w:r w:rsidR="004362EE" w:rsidRPr="00252AF5">
        <w:t>i</w:t>
      </w:r>
      <w:r w:rsidRPr="00252AF5">
        <w:t xml:space="preserve">nkonsistente Daten auftreten. Diese Problematik ist </w:t>
      </w:r>
      <w:r w:rsidR="000304D3" w:rsidRPr="00252AF5">
        <w:t>unter anderem</w:t>
      </w:r>
      <w:r w:rsidRPr="00252AF5">
        <w:t xml:space="preserve"> die </w:t>
      </w:r>
      <w:r w:rsidR="007B1E34" w:rsidRPr="00252AF5">
        <w:t>Grundlage</w:t>
      </w:r>
      <w:r w:rsidRPr="00252AF5">
        <w:t xml:space="preserve"> für die IT-Konsolidierung. Aber auch mit EAM kann über einen längeren Zeitraum eine IT-Konsolidierung notwendig werden</w:t>
      </w:r>
      <w:r w:rsidR="008A29DF" w:rsidRPr="00252AF5">
        <w:t>, beispielsweise in Folge einer Fusion</w:t>
      </w:r>
      <w:r w:rsidRPr="00252AF5">
        <w:t>. Durch das Bereitstellen diverser Hilfsmittel</w:t>
      </w:r>
      <w:r>
        <w:t xml:space="preserve">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lastRenderedPageBreak/>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t xml:space="preserve">Laut </w:t>
      </w:r>
      <w:r w:rsidR="00E25B61">
        <w:rPr>
          <w:highlight w:val="yellow"/>
        </w:rPr>
        <w:t>(</w:t>
      </w:r>
      <w:proofErr w:type="spellStart"/>
      <w:r w:rsidRPr="00E25B61">
        <w:rPr>
          <w:highlight w:val="yellow"/>
        </w:rPr>
        <w:t>Hanschke</w:t>
      </w:r>
      <w:proofErr w:type="spellEnd"/>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proofErr w:type="spellStart"/>
      <w:r w:rsidR="00774B44" w:rsidRPr="00774B44">
        <w:rPr>
          <w:highlight w:val="yellow"/>
        </w:rPr>
        <w:t>Hanschke</w:t>
      </w:r>
      <w:proofErr w:type="spellEnd"/>
      <w:r w:rsidR="00E25B61">
        <w:rPr>
          <w:highlight w:val="yellow"/>
        </w:rPr>
        <w:t>, 2013)</w:t>
      </w:r>
      <w:r w:rsidR="00774B44" w:rsidRPr="00774B44">
        <w:rPr>
          <w:highlight w:val="yellow"/>
        </w:rPr>
        <w:t xml:space="preserve"> weiter aus</w:t>
      </w:r>
      <w:r w:rsidR="00070A47">
        <w:t>.</w:t>
      </w:r>
      <w:bookmarkEnd w:id="8"/>
    </w:p>
    <w:p w14:paraId="6CD8B20A" w14:textId="70162893" w:rsidR="00795FAF" w:rsidRDefault="00795FAF">
      <w:pPr>
        <w:spacing w:after="0" w:line="240" w:lineRule="auto"/>
        <w:ind w:firstLine="0"/>
        <w:jc w:val="left"/>
        <w:rPr>
          <w:b/>
          <w:bCs/>
          <w:iCs/>
          <w:color w:val="00844D"/>
          <w:sz w:val="28"/>
          <w:szCs w:val="28"/>
        </w:rPr>
      </w:pPr>
    </w:p>
    <w:p w14:paraId="3368FD56" w14:textId="77777777" w:rsidR="004669C9" w:rsidRDefault="004669C9" w:rsidP="004669C9">
      <w:pPr>
        <w:pStyle w:val="berschrift2"/>
      </w:pPr>
      <w:bookmarkStart w:id="10" w:name="_Toc33363178"/>
      <w:r>
        <w:t>Visualisierungskonzepte</w:t>
      </w:r>
      <w:bookmarkEnd w:id="10"/>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190AEB">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proofErr w:type="spellStart"/>
      <w:r w:rsidRPr="00C004B2">
        <w:rPr>
          <w:highlight w:val="yellow"/>
        </w:rPr>
        <w:t>Hanschke</w:t>
      </w:r>
      <w:proofErr w:type="spellEnd"/>
      <w:r w:rsidRPr="00C004B2">
        <w:rPr>
          <w:highlight w:val="yellow"/>
        </w:rPr>
        <w:t>,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190AEB">
      <w:pPr>
        <w:pStyle w:val="Listenabsatz"/>
        <w:numPr>
          <w:ilvl w:val="0"/>
          <w:numId w:val="37"/>
        </w:numPr>
      </w:pPr>
      <w:r>
        <w:t>Bebauungsplan-Grafik</w:t>
      </w:r>
    </w:p>
    <w:p w14:paraId="5836E405" w14:textId="77777777" w:rsidR="00865021" w:rsidRPr="00CB5492" w:rsidRDefault="00865021" w:rsidP="00190AEB">
      <w:pPr>
        <w:pStyle w:val="Listenabsatz"/>
        <w:numPr>
          <w:ilvl w:val="0"/>
          <w:numId w:val="37"/>
        </w:numPr>
      </w:pPr>
      <w:r>
        <w:t>Portfolio-Grafik</w:t>
      </w:r>
    </w:p>
    <w:p w14:paraId="0487F9E4" w14:textId="77777777" w:rsidR="004669C9" w:rsidRDefault="004669C9" w:rsidP="00190AEB">
      <w:pPr>
        <w:pStyle w:val="Listenabsatz"/>
        <w:numPr>
          <w:ilvl w:val="0"/>
          <w:numId w:val="37"/>
        </w:numPr>
      </w:pPr>
      <w:r>
        <w:t>Cluster-Grafik</w:t>
      </w:r>
    </w:p>
    <w:p w14:paraId="2799954C" w14:textId="4BD9A5F4" w:rsidR="004669C9" w:rsidRDefault="004669C9" w:rsidP="00190AEB">
      <w:r w:rsidRPr="00CB5492">
        <w:t>Die drei genannten Grafik</w:t>
      </w:r>
      <w:r>
        <w:t>konzepte</w:t>
      </w:r>
      <w:r w:rsidRPr="00CB5492">
        <w:t xml:space="preserve"> wurden exemplarisch aus dem Best-Practice-Visualisierungskatalog gewählt. </w:t>
      </w:r>
      <w:r w:rsidR="00932F90">
        <w:t xml:space="preserve">Der Visualisierungskatalog von </w:t>
      </w:r>
      <w:proofErr w:type="spellStart"/>
      <w:r w:rsidR="00932F90">
        <w:t>Hanschke</w:t>
      </w:r>
      <w:proofErr w:type="spellEnd"/>
      <w:r w:rsidR="00932F90">
        <w:t xml:space="preserve"> </w:t>
      </w:r>
      <w:r w:rsidR="00B74440">
        <w:t xml:space="preserve">wurde hierfür gewählt, da dieser aussagekräftiger </w:t>
      </w:r>
      <w:r w:rsidR="00932F90">
        <w:t>war als der</w:t>
      </w:r>
      <w:r w:rsidR="00B74440">
        <w:t>,</w:t>
      </w:r>
      <w:r w:rsidR="00932F90">
        <w:t xml:space="preserve"> der TU </w:t>
      </w:r>
      <w:r w:rsidR="00932F90">
        <w:lastRenderedPageBreak/>
        <w:t xml:space="preserve">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w:t>
      </w:r>
      <w:proofErr w:type="spellStart"/>
      <w:r w:rsidRPr="00CA5974">
        <w:rPr>
          <w:highlight w:val="yellow"/>
        </w:rPr>
        <w:t>Hanschke</w:t>
      </w:r>
      <w:proofErr w:type="spellEnd"/>
      <w:r w:rsidRPr="00CA5974">
        <w:rPr>
          <w:highlight w:val="yellow"/>
        </w:rPr>
        <w:t>, 2013</w:t>
      </w:r>
      <w:r>
        <w:rPr>
          <w:highlight w:val="yellow"/>
        </w:rPr>
        <w:t>, 2016</w:t>
      </w:r>
      <w:r w:rsidRPr="00CA5974">
        <w:rPr>
          <w:highlight w:val="yellow"/>
        </w:rPr>
        <w:t>)</w:t>
      </w:r>
      <w:r>
        <w:t xml:space="preserve"> nachgestellt. </w:t>
      </w:r>
    </w:p>
    <w:p w14:paraId="4A013F94" w14:textId="77777777" w:rsidR="004669C9" w:rsidRDefault="004669C9" w:rsidP="00190AEB">
      <w:pPr>
        <w:spacing w:after="0"/>
        <w:ind w:firstLine="0"/>
      </w:pPr>
    </w:p>
    <w:p w14:paraId="2CF0E8BC" w14:textId="020FD9FE" w:rsidR="004669C9" w:rsidRPr="00252AF5" w:rsidRDefault="004669C9" w:rsidP="00190AEB">
      <w:pPr>
        <w:pStyle w:val="Listenabsatz"/>
        <w:numPr>
          <w:ilvl w:val="0"/>
          <w:numId w:val="13"/>
        </w:numPr>
      </w:pPr>
      <w:r w:rsidRPr="00252AF5">
        <w:t xml:space="preserve">Bebauungsplan-Grafik </w:t>
      </w:r>
    </w:p>
    <w:p w14:paraId="54203219" w14:textId="77777777" w:rsidR="00F11DD7" w:rsidRPr="004D2069" w:rsidRDefault="00F11DD7" w:rsidP="00F11DD7">
      <w:pPr>
        <w:pStyle w:val="Listenabsatz"/>
        <w:numPr>
          <w:ilvl w:val="0"/>
          <w:numId w:val="0"/>
        </w:numPr>
        <w:spacing w:after="160"/>
        <w:ind w:left="720"/>
      </w:pPr>
      <w:r w:rsidRPr="00252AF5">
        <w:t>Diese Grafik stellt die Zusammenhänge zwischen Elementen der Unternehmensarchitektur in Form einer Matrix dar. Somit können u</w:t>
      </w:r>
      <w:r w:rsidRPr="004D2069">
        <w:t xml:space="preserve">. a. Informationssysteme zu Geschäftsprozessen und Geschäftseinheiten in Beziehung gesetzt werden. Durch die flexible Struktur können viele Fragestellungen beantwortet werden. Eine solche Fragestellungen könnte </w:t>
      </w:r>
      <w:r w:rsidRPr="00F11DD7">
        <w:rPr>
          <w:highlight w:val="yellow"/>
        </w:rPr>
        <w:t>nach (</w:t>
      </w:r>
      <w:proofErr w:type="spellStart"/>
      <w:r w:rsidRPr="00F11DD7">
        <w:rPr>
          <w:highlight w:val="yellow"/>
        </w:rPr>
        <w:t>Hanschke</w:t>
      </w:r>
      <w:proofErr w:type="spellEnd"/>
      <w:r w:rsidRPr="00F11DD7">
        <w:rPr>
          <w:highlight w:val="yellow"/>
        </w:rPr>
        <w:t>, 2013)</w:t>
      </w:r>
      <w:r w:rsidRPr="004D2069">
        <w:t xml:space="preserve"> beispielsweise sein, welche Geschäftseinheit nutzt welche Komponente für welchen Geschäftsprozess. Zudem kann der Einsatz von farblichen Komponenten diese Visualisierung nochmals unterstreichen. </w:t>
      </w:r>
    </w:p>
    <w:p w14:paraId="722EBE7F" w14:textId="28A9656D" w:rsidR="00F11DD7" w:rsidRDefault="00F11DD7" w:rsidP="00F11DD7">
      <w:pPr>
        <w:pStyle w:val="Listenabsatz"/>
        <w:numPr>
          <w:ilvl w:val="0"/>
          <w:numId w:val="0"/>
        </w:numPr>
        <w:spacing w:after="160"/>
        <w:ind w:left="720"/>
      </w:pPr>
      <w:r w:rsidRPr="004D2069">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00873F23">
        <w:noBreakHyphen/>
      </w:r>
      <w:r w:rsidRPr="004D2069">
        <w:t xml:space="preserve">Unterstützung des Unternehmens ist. In einem Bebauungsplan der IT-Branche werden </w:t>
      </w:r>
      <w:r w:rsidRPr="00F11DD7">
        <w:rPr>
          <w:highlight w:val="yellow"/>
        </w:rPr>
        <w:t>laut (BITKOM, 2011)</w:t>
      </w:r>
      <w:r w:rsidRPr="004D2069">
        <w:t xml:space="preserve"> gegenwärtige und zukünftige Infrastrukturen, als auch Anwendungssoftware definiert. Diese sollen die Geschäftsprozesse eines Unternehmens unterstützen. </w:t>
      </w:r>
    </w:p>
    <w:p w14:paraId="1A1363D2" w14:textId="6BAD3691" w:rsidR="00F11DD7" w:rsidRDefault="00F11DD7" w:rsidP="00F11DD7">
      <w:pPr>
        <w:pStyle w:val="Listenabsatz"/>
        <w:numPr>
          <w:ilvl w:val="0"/>
          <w:numId w:val="0"/>
        </w:numPr>
        <w:spacing w:after="160"/>
        <w:ind w:left="720"/>
      </w:pPr>
    </w:p>
    <w:p w14:paraId="6F133728" w14:textId="77777777" w:rsidR="00C05CE2" w:rsidRPr="004D2069" w:rsidRDefault="00C05CE2" w:rsidP="00F11DD7">
      <w:pPr>
        <w:pStyle w:val="Listenabsatz"/>
        <w:numPr>
          <w:ilvl w:val="0"/>
          <w:numId w:val="0"/>
        </w:numPr>
        <w:spacing w:after="160"/>
        <w:ind w:left="720"/>
      </w:pPr>
    </w:p>
    <w:p w14:paraId="47F5D84E" w14:textId="673CB08F" w:rsidR="004669C9" w:rsidRDefault="0096703D" w:rsidP="00F11DD7">
      <w:pPr>
        <w:pStyle w:val="Listenabsatz"/>
        <w:numPr>
          <w:ilvl w:val="0"/>
          <w:numId w:val="0"/>
        </w:numPr>
        <w:jc w:val="center"/>
      </w:pPr>
      <w:r>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395C10" w:rsidRPr="00710956" w:rsidRDefault="00395C10" w:rsidP="00F11DD7">
                            <w:pPr>
                              <w:pStyle w:val="Beschriftung"/>
                              <w:jc w:val="center"/>
                            </w:pPr>
                            <w:bookmarkStart w:id="11"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38792AE9" w:rsidR="00395C10" w:rsidRPr="00710956" w:rsidRDefault="00395C10" w:rsidP="00F11DD7">
                      <w:pPr>
                        <w:pStyle w:val="Beschriftung"/>
                        <w:jc w:val="center"/>
                      </w:pPr>
                      <w:bookmarkStart w:id="12"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2"/>
                    </w:p>
                  </w:txbxContent>
                </v:textbox>
                <w10:wrap type="square" anchorx="margin"/>
              </v:shape>
            </w:pict>
          </mc:Fallback>
        </mc:AlternateContent>
      </w:r>
      <w:r w:rsidR="00F11DD7">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Default="00207A5A" w:rsidP="00DF2DB2"/>
    <w:p w14:paraId="3D78138F" w14:textId="4A631BAC" w:rsidR="004669C9" w:rsidRDefault="004669C9" w:rsidP="00252AF5">
      <w:pPr>
        <w:ind w:left="357"/>
      </w:pPr>
      <w:r>
        <w:lastRenderedPageBreak/>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252AF5">
      <w:pPr>
        <w:ind w:left="357"/>
      </w:pPr>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Default="004669C9" w:rsidP="004669C9">
      <w:pPr>
        <w:spacing w:after="0" w:line="240" w:lineRule="auto"/>
        <w:ind w:firstLine="0"/>
        <w:jc w:val="left"/>
      </w:pPr>
    </w:p>
    <w:p w14:paraId="392136CA" w14:textId="4DE3B913" w:rsidR="004669C9" w:rsidRDefault="004669C9" w:rsidP="004669C9">
      <w:pPr>
        <w:pStyle w:val="Listenabsatz"/>
        <w:numPr>
          <w:ilvl w:val="0"/>
          <w:numId w:val="13"/>
        </w:numPr>
      </w:pPr>
      <w:r>
        <w:t xml:space="preserve">Portfolio-Grafik </w:t>
      </w:r>
    </w:p>
    <w:p w14:paraId="4A3FB701" w14:textId="49DF1E2D"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w:t>
      </w:r>
      <w:proofErr w:type="spellStart"/>
      <w:r w:rsidR="00865021" w:rsidRPr="00620E19">
        <w:rPr>
          <w:highlight w:val="yellow"/>
        </w:rPr>
        <w:t>Hanschke</w:t>
      </w:r>
      <w:proofErr w:type="spellEnd"/>
      <w:r w:rsidR="00865021" w:rsidRPr="00620E19">
        <w:rPr>
          <w:highlight w:val="yellow"/>
        </w:rPr>
        <w:t>,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w:t>
      </w:r>
      <w:r w:rsidR="00865021" w:rsidRPr="00252AF5">
        <w:t xml:space="preserve">in der Form (Kreise, Dreiecke, Vierecke, etc.) bzw. in der Struktur der Linien (Stärke der Linie, Art der Linie) verändert werden. Mehr als fünf </w:t>
      </w:r>
      <w:r w:rsidR="00610B6E" w:rsidRPr="00252AF5">
        <w:t>u</w:t>
      </w:r>
      <w:r w:rsidR="00865021" w:rsidRPr="00252AF5">
        <w:t xml:space="preserve">nterschiedliche Kriterien sollten zwecks </w:t>
      </w:r>
      <w:r w:rsidR="00610B6E" w:rsidRPr="00252AF5">
        <w:t>Übersichtlichkeit</w:t>
      </w:r>
      <w:r w:rsidR="00865021" w:rsidRPr="00252AF5">
        <w:t xml:space="preserve"> nicht gewählt werden.</w:t>
      </w:r>
      <w:r w:rsidR="000C25AC" w:rsidRPr="00252AF5">
        <w:t xml:space="preserve"> Die tiefe und Komplexität der Grafik sollte auch </w:t>
      </w:r>
      <w:r w:rsidR="00CE4F20" w:rsidRPr="00252AF5">
        <w:t>vom</w:t>
      </w:r>
      <w:r w:rsidR="000C25AC" w:rsidRPr="00252AF5">
        <w:t xml:space="preserve"> Empfängerkreises abhängen. Für interne Zwecke kann die Grafik komplexer sein als für fachfremde Personenkreise wie beispielsweise den Vorstand. Hierbei sollte</w:t>
      </w:r>
      <w:r w:rsidR="000C25AC">
        <w:t xml:space="preserve"> auf weniger Dimensionen geachtet werden. </w:t>
      </w:r>
    </w:p>
    <w:p w14:paraId="303F0A21" w14:textId="77777777" w:rsidR="00207A5A" w:rsidRDefault="00207A5A" w:rsidP="004669C9">
      <w:pPr>
        <w:pStyle w:val="Listenabsatz"/>
        <w:numPr>
          <w:ilvl w:val="0"/>
          <w:numId w:val="0"/>
        </w:numPr>
        <w:ind w:left="720"/>
      </w:pPr>
    </w:p>
    <w:p w14:paraId="095C701E" w14:textId="7D245688" w:rsidR="004669C9" w:rsidRDefault="004669C9" w:rsidP="004669C9">
      <w:pPr>
        <w:pStyle w:val="Listenabsatz"/>
        <w:keepNext/>
        <w:numPr>
          <w:ilvl w:val="0"/>
          <w:numId w:val="0"/>
        </w:numPr>
        <w:ind w:left="720"/>
      </w:pPr>
      <w:r>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0863AA1D" w14:textId="304C2413" w:rsidR="004669C9" w:rsidRDefault="004669C9" w:rsidP="004669C9">
      <w:pPr>
        <w:pStyle w:val="Listenabsatz"/>
        <w:numPr>
          <w:ilvl w:val="0"/>
          <w:numId w:val="0"/>
        </w:numPr>
        <w:ind w:left="720"/>
      </w:pPr>
    </w:p>
    <w:p w14:paraId="5F14BA09" w14:textId="6B7BC930" w:rsidR="00207A5A" w:rsidRDefault="0096703D" w:rsidP="0096703D">
      <w:pPr>
        <w:pStyle w:val="Listenabsatz"/>
        <w:numPr>
          <w:ilvl w:val="0"/>
          <w:numId w:val="0"/>
        </w:numPr>
        <w:ind w:left="720"/>
        <w:jc w:val="center"/>
      </w:pPr>
      <w:r>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77777777" w:rsidR="00395C10" w:rsidRPr="00CC2B07" w:rsidRDefault="00395C10" w:rsidP="0096703D">
                            <w:pPr>
                              <w:pStyle w:val="Beschriftung"/>
                              <w:jc w:val="center"/>
                            </w:pPr>
                            <w:bookmarkStart w:id="13"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77777777" w:rsidR="00395C10" w:rsidRPr="00CC2B07" w:rsidRDefault="00395C10" w:rsidP="0096703D">
                      <w:pPr>
                        <w:pStyle w:val="Beschriftung"/>
                        <w:jc w:val="center"/>
                      </w:pPr>
                      <w:bookmarkStart w:id="14"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4"/>
                    </w:p>
                  </w:txbxContent>
                </v:textbox>
                <w10:anchorlock/>
              </v:shape>
            </w:pict>
          </mc:Fallback>
        </mc:AlternateContent>
      </w:r>
    </w:p>
    <w:p w14:paraId="7281D760" w14:textId="260095C2" w:rsidR="00865021" w:rsidRDefault="004669C9" w:rsidP="004669C9">
      <w:pPr>
        <w:pStyle w:val="Listenabsatz"/>
        <w:numPr>
          <w:ilvl w:val="0"/>
          <w:numId w:val="0"/>
        </w:numPr>
        <w:ind w:left="720"/>
      </w:pPr>
      <w:r>
        <w:lastRenderedPageBreak/>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05C55079" w:rsidR="00865021" w:rsidRDefault="00865021">
      <w:pPr>
        <w:spacing w:after="0" w:line="240" w:lineRule="auto"/>
        <w:ind w:firstLine="0"/>
        <w:jc w:val="left"/>
      </w:pPr>
    </w:p>
    <w:p w14:paraId="3C0808EB" w14:textId="77777777" w:rsidR="00865021" w:rsidRDefault="00865021" w:rsidP="00865021">
      <w:pPr>
        <w:pStyle w:val="Listenabsatz"/>
        <w:numPr>
          <w:ilvl w:val="0"/>
          <w:numId w:val="13"/>
        </w:numPr>
      </w:pPr>
      <w:r>
        <w:t xml:space="preserve">Cluster-Grafik </w:t>
      </w:r>
    </w:p>
    <w:p w14:paraId="1B4AF59E" w14:textId="072234C7"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achliche Domänenmodell, welches die Ausprägung einer Prozesslandkarte</w:t>
      </w:r>
      <w:r w:rsidR="00800E7A">
        <w:t xml:space="preserve"> hat</w:t>
      </w:r>
      <w:r>
        <w:t xml:space="preserve"> oder eines funktionalen Referenzmodells. Im Fachlichen Domänenmodell werden die Kernstrukturen der Geschäftsarchitektur festgelegt, daher gibt es </w:t>
      </w:r>
      <w:r w:rsidRPr="00F467FC">
        <w:rPr>
          <w:highlight w:val="yellow"/>
        </w:rPr>
        <w:t>laut (</w:t>
      </w:r>
      <w:proofErr w:type="spellStart"/>
      <w:r w:rsidRPr="00F467FC">
        <w:rPr>
          <w:highlight w:val="yellow"/>
        </w:rPr>
        <w:t>Hanschke</w:t>
      </w:r>
      <w:proofErr w:type="spellEnd"/>
      <w:r w:rsidRPr="00F467FC">
        <w:rPr>
          <w:highlight w:val="yellow"/>
        </w:rPr>
        <w:t>,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395C10" w:rsidRPr="00207A5A" w:rsidRDefault="00395C10" w:rsidP="00497318">
                            <w:pPr>
                              <w:pStyle w:val="Beschriftung"/>
                              <w:jc w:val="center"/>
                            </w:pPr>
                            <w:bookmarkStart w:id="15"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BD252A8" w:rsidR="00395C10" w:rsidRPr="00207A5A" w:rsidRDefault="00395C10" w:rsidP="00497318">
                      <w:pPr>
                        <w:pStyle w:val="Beschriftung"/>
                        <w:jc w:val="center"/>
                      </w:pPr>
                      <w:bookmarkStart w:id="16"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6"/>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252AF5">
      <w:pPr>
        <w:spacing w:after="0"/>
        <w:ind w:left="709" w:firstLine="0"/>
        <w:jc w:val="left"/>
      </w:pPr>
    </w:p>
    <w:p w14:paraId="4A0DA1AD" w14:textId="7026BDF5" w:rsidR="0096703D" w:rsidRPr="0096703D" w:rsidRDefault="00865021" w:rsidP="00C05CE2">
      <w:pPr>
        <w:spacing w:after="0"/>
        <w:ind w:left="709" w:firstLine="0"/>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088061A" w14:textId="5BC4046F" w:rsidR="00B73A6D" w:rsidRPr="00430432" w:rsidRDefault="00B73A6D" w:rsidP="00B73A6D">
      <w:pPr>
        <w:pStyle w:val="berschrift2"/>
      </w:pPr>
      <w:bookmarkStart w:id="17" w:name="_Toc33363179"/>
      <w:r w:rsidRPr="00A0334A">
        <w:lastRenderedPageBreak/>
        <w:t>Funktionsweise</w:t>
      </w:r>
      <w:r>
        <w:t xml:space="preserve"> einer Graph-Datenbank</w:t>
      </w:r>
      <w:bookmarkEnd w:id="17"/>
    </w:p>
    <w:p w14:paraId="2D5EFEAB" w14:textId="42D004EA" w:rsidR="00B73A6D" w:rsidRDefault="00B73A6D" w:rsidP="00DF2DB2">
      <w:r>
        <w:t xml:space="preserve">Jeder ist bereits mit einem Graphen in Berührung gekommen. Sei es bei der Erstellung eines Mindmaps oder beim Skizzieren von Symbolen und Linien auf einer Tafel. Graphen sind </w:t>
      </w:r>
      <w:r w:rsidR="00800E7A" w:rsidRPr="00800E7A">
        <w:rPr>
          <w:highlight w:val="yellow"/>
        </w:rPr>
        <w:t>nach (Hunger, 2014)</w:t>
      </w:r>
      <w:r w:rsidR="00800E7A">
        <w:t xml:space="preserve"> </w:t>
      </w:r>
      <w:r>
        <w:t>sehr einfach, verständlich und vielseitig einsetzbar</w:t>
      </w:r>
      <w:r w:rsidR="00800E7A">
        <w:t>.</w:t>
      </w:r>
      <w:r>
        <w:t xml:space="preserve"> Eine der bekanntesten </w:t>
      </w:r>
      <w:proofErr w:type="spellStart"/>
      <w:r>
        <w:t>Graph</w:t>
      </w:r>
      <w:r w:rsidR="003A217A">
        <w:t>d</w:t>
      </w:r>
      <w:r>
        <w:t>atenbanken</w:t>
      </w:r>
      <w:proofErr w:type="spellEnd"/>
      <w:r>
        <w:t xml:space="preserve"> ist Neo4j. Der Name Neo4j leitet sich aus </w:t>
      </w:r>
      <w:r w:rsidRPr="00DF2DB2">
        <w:t xml:space="preserve">„Network Engine </w:t>
      </w:r>
      <w:proofErr w:type="spellStart"/>
      <w:r w:rsidRPr="00DF2DB2">
        <w:t>for</w:t>
      </w:r>
      <w:proofErr w:type="spellEnd"/>
      <w:r w:rsidRPr="00DF2DB2">
        <w:t xml:space="preserve">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w:t>
      </w:r>
      <w:proofErr w:type="spellStart"/>
      <w:r w:rsidRPr="00DF2DB2">
        <w:rPr>
          <w:highlight w:val="yellow"/>
        </w:rPr>
        <w:t>Trelle</w:t>
      </w:r>
      <w:proofErr w:type="spellEnd"/>
      <w:r w:rsidRPr="00DF2DB2">
        <w:rPr>
          <w:highlight w:val="yellow"/>
        </w:rPr>
        <w:t>, 2017)</w:t>
      </w:r>
      <w:r w:rsidRPr="00DF2DB2">
        <w:t xml:space="preserve"> aus</w:t>
      </w:r>
      <w:r>
        <w:t>. Mittlerweile kann, neben Java, auch in der Programmiersprache Scala entwickelt werden. Daher ist die Bedeutung „</w:t>
      </w:r>
      <w:proofErr w:type="spellStart"/>
      <w:r>
        <w:t>for</w:t>
      </w:r>
      <w:proofErr w:type="spellEnd"/>
      <w:r>
        <w:t xml:space="preserve"> Java“ nicht mehr ganz aktuell.</w:t>
      </w:r>
    </w:p>
    <w:p w14:paraId="305CBD44" w14:textId="6B9F9BA1" w:rsidR="00B73A6D" w:rsidRDefault="00B73A6D" w:rsidP="00DF2DB2">
      <w:r>
        <w:t xml:space="preserve">Eine </w:t>
      </w:r>
      <w:proofErr w:type="spellStart"/>
      <w:r>
        <w:t>Graph</w:t>
      </w:r>
      <w:r w:rsidR="003A217A">
        <w:t>d</w:t>
      </w:r>
      <w:r>
        <w:t>atenbank</w:t>
      </w:r>
      <w:proofErr w:type="spellEnd"/>
      <w:r>
        <w:t xml:space="preserve"> gehört zu der Gruppe der NoSQL Datenbanken. Dies bedeutet, dass die Datenbank in der Regel einen nicht relationalen Ansatz verfolgt. Jedoch wird die Verwendung von SQL nicht gänzlich ausgeschlossen, da NoSQL für „Not </w:t>
      </w:r>
      <w:proofErr w:type="spellStart"/>
      <w:r>
        <w:t>only</w:t>
      </w:r>
      <w:proofErr w:type="spellEnd"/>
      <w:r>
        <w:t xml:space="preserve">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proofErr w:type="spellStart"/>
      <w:r w:rsidRPr="00346249">
        <w:t>Graph</w:t>
      </w:r>
      <w:r w:rsidR="00555D0B">
        <w:t>d</w:t>
      </w:r>
      <w:r w:rsidRPr="00346249">
        <w:t>atenbanken</w:t>
      </w:r>
      <w:proofErr w:type="spellEnd"/>
      <w:r w:rsidRPr="00346249">
        <w:t xml:space="preserve">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w:t>
      </w:r>
      <w:proofErr w:type="spellStart"/>
      <w:r>
        <w:t>sturkturierndes</w:t>
      </w:r>
      <w:proofErr w:type="spellEnd"/>
      <w:r>
        <w:t xml:space="preserve"> Schema sei dennoch durch das </w:t>
      </w:r>
      <w:proofErr w:type="spellStart"/>
      <w:r>
        <w:t>Graphenmodell</w:t>
      </w:r>
      <w:proofErr w:type="spellEnd"/>
      <w:r>
        <w:t xml:space="preserve"> innerhalb einer </w:t>
      </w:r>
      <w:proofErr w:type="spellStart"/>
      <w:r>
        <w:t>Graphdatenbank</w:t>
      </w:r>
      <w:proofErr w:type="spellEnd"/>
      <w:r>
        <w:t xml:space="preserve"> gegeben. Das </w:t>
      </w:r>
      <w:proofErr w:type="spellStart"/>
      <w:r>
        <w:t>Graphenmodell</w:t>
      </w:r>
      <w:proofErr w:type="spellEnd"/>
      <w:r>
        <w:t xml:space="preserve"> kann als Äquivalent zum </w:t>
      </w:r>
      <w:proofErr w:type="spellStart"/>
      <w:r>
        <w:t>Relationenmodell</w:t>
      </w:r>
      <w:proofErr w:type="spellEnd"/>
      <w:r>
        <w:t xml:space="preserve"> der Relationalen Datenbanken interpretiert werden. Es resultiert analog zum </w:t>
      </w:r>
      <w:proofErr w:type="spellStart"/>
      <w:r>
        <w:t>Relationenmodell</w:t>
      </w:r>
      <w:proofErr w:type="spellEnd"/>
      <w:r>
        <w:t xml:space="preserve">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109D822B"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Default="0096703D" w:rsidP="00E31771">
      <w:pPr>
        <w:keepNext/>
        <w:spacing w:after="0"/>
        <w:ind w:firstLine="0"/>
        <w:jc w:val="center"/>
      </w:pPr>
    </w:p>
    <w:p w14:paraId="3808F1EA" w14:textId="6A8B79D6" w:rsidR="00B73A6D" w:rsidRDefault="00E31771" w:rsidP="00E31771">
      <w:pPr>
        <w:pStyle w:val="Beschriftung"/>
        <w:jc w:val="center"/>
      </w:pPr>
      <w:bookmarkStart w:id="18" w:name="_Toc33365546"/>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8"/>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w:t>
      </w:r>
      <w:proofErr w:type="spellStart"/>
      <w:r w:rsidRPr="00DF2DB2">
        <w:rPr>
          <w:highlight w:val="yellow"/>
        </w:rPr>
        <w:t>Matzer</w:t>
      </w:r>
      <w:proofErr w:type="spellEnd"/>
      <w:r w:rsidRPr="00DF2DB2">
        <w:rPr>
          <w:highlight w:val="yellow"/>
        </w:rPr>
        <w:t>, 2019)</w:t>
      </w:r>
      <w:r>
        <w:t xml:space="preserve">. </w:t>
      </w:r>
    </w:p>
    <w:p w14:paraId="282CF29E" w14:textId="77777777" w:rsidR="00B73A6D" w:rsidRDefault="00B73A6D" w:rsidP="00DF2DB2">
      <w:r>
        <w:t xml:space="preserve">In der Literatur werden Knoten häufig auch als Vertex (V) und Kanten als </w:t>
      </w:r>
      <w:proofErr w:type="spellStart"/>
      <w:r>
        <w:t>Edges</w:t>
      </w:r>
      <w:proofErr w:type="spellEnd"/>
      <w:r>
        <w:t xml:space="preserve">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 xml:space="preserve">verzichtet eine </w:t>
      </w:r>
      <w:proofErr w:type="spellStart"/>
      <w:r>
        <w:t>Graphdatenbank</w:t>
      </w:r>
      <w:proofErr w:type="spellEnd"/>
      <w:r>
        <w:t xml:space="preserve"> auf verschachtelte Beziehung, was die hohe Performance für die Speicherung, sowie Abfrage der Informationen erklärt</w:t>
      </w:r>
      <w:r w:rsidRPr="00805E39">
        <w:t>.</w:t>
      </w:r>
    </w:p>
    <w:p w14:paraId="26A778E4" w14:textId="7F5F72B5" w:rsidR="00B73A6D" w:rsidRDefault="00B73A6D" w:rsidP="00DF2DB2">
      <w:r>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t>Graph</w:t>
      </w:r>
      <w:r w:rsidR="004716FB">
        <w:t>d</w:t>
      </w:r>
      <w:r>
        <w:t>atenbank</w:t>
      </w:r>
      <w:proofErr w:type="spellEnd"/>
      <w:r>
        <w:t xml:space="preserve"> für Daten, welche eine netzwerkartige Struktur aufweisen.</w:t>
      </w:r>
    </w:p>
    <w:p w14:paraId="01D5987A" w14:textId="3F980CDD" w:rsidR="00B73A6D" w:rsidRDefault="00B73A6D" w:rsidP="00DF2DB2">
      <w:r w:rsidRPr="00680862">
        <w:t>Ein</w:t>
      </w:r>
      <w:r>
        <w:t xml:space="preserve">e Besonderheit der </w:t>
      </w:r>
      <w:proofErr w:type="spellStart"/>
      <w:r>
        <w:t>Graphdatenbanken</w:t>
      </w:r>
      <w:proofErr w:type="spellEnd"/>
      <w:r>
        <w:t xml:space="preserve">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w:t>
      </w:r>
      <w:r>
        <w:lastRenderedPageBreak/>
        <w:t>berücksichtigen zu müssen. Dies ist beispielsweise in relatio</w:t>
      </w:r>
      <w:r w:rsidR="0063555C">
        <w:t>n</w:t>
      </w:r>
      <w:r>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Default="00B73A6D" w:rsidP="00527C42">
      <w:pPr>
        <w:spacing w:after="0"/>
        <w:ind w:firstLine="0"/>
      </w:pPr>
      <w:r w:rsidRPr="002C6E01">
        <w:rPr>
          <w:highlight w:val="yellow"/>
        </w:rPr>
        <w:t xml:space="preserve">Laut </w:t>
      </w:r>
      <w:r>
        <w:rPr>
          <w:highlight w:val="yellow"/>
        </w:rPr>
        <w:t>(</w:t>
      </w:r>
      <w:proofErr w:type="spellStart"/>
      <w:r w:rsidRPr="00902707">
        <w:rPr>
          <w:highlight w:val="yellow"/>
        </w:rPr>
        <w:t>Matzer</w:t>
      </w:r>
      <w:proofErr w:type="spellEnd"/>
      <w:r w:rsidRPr="00902707">
        <w:rPr>
          <w:highlight w:val="yellow"/>
        </w:rPr>
        <w:t>, 2019)</w:t>
      </w:r>
      <w:r>
        <w:t xml:space="preserve"> nutzen bereits große Unternehmen wie z. B. Google, Facebook, Microsoft und LinkedIn die </w:t>
      </w:r>
      <w:proofErr w:type="spellStart"/>
      <w:r>
        <w:t>Graph</w:t>
      </w:r>
      <w:r w:rsidR="00A0334A">
        <w:t>d</w:t>
      </w:r>
      <w:r>
        <w:t>atenbank</w:t>
      </w:r>
      <w:proofErr w:type="spellEnd"/>
      <w:r w:rsidR="001A7B0B">
        <w:t>. E</w:t>
      </w:r>
      <w:r>
        <w:t xml:space="preserve">benso haben auch Unternehmen wie die NASA oder die Schweizer Bank UBS die </w:t>
      </w:r>
      <w:proofErr w:type="spellStart"/>
      <w:r>
        <w:t>Graph</w:t>
      </w:r>
      <w:r w:rsidR="00A0334A">
        <w:t>d</w:t>
      </w:r>
      <w:r>
        <w:t>atenbank</w:t>
      </w:r>
      <w:proofErr w:type="spellEnd"/>
      <w:r>
        <w:t xml:space="preserve"> für sich entdeckt.</w:t>
      </w:r>
    </w:p>
    <w:p w14:paraId="1664A443" w14:textId="1FBAAB7C" w:rsidR="00B73A6D" w:rsidRDefault="00B73A6D" w:rsidP="00527C42">
      <w:pPr>
        <w:spacing w:after="0"/>
        <w:ind w:firstLine="0"/>
      </w:pPr>
      <w:r>
        <w:t xml:space="preserve">Die gängigsten Abfragesprachen für </w:t>
      </w:r>
      <w:proofErr w:type="spellStart"/>
      <w:r>
        <w:t>Graph</w:t>
      </w:r>
      <w:r w:rsidR="00A0334A">
        <w:t>d</w:t>
      </w:r>
      <w:r>
        <w:t>atenbanken</w:t>
      </w:r>
      <w:proofErr w:type="spellEnd"/>
      <w:r>
        <w:t xml:space="preserve"> sind Apache </w:t>
      </w:r>
      <w:proofErr w:type="spellStart"/>
      <w:r>
        <w:t>TinkerPop</w:t>
      </w:r>
      <w:proofErr w:type="spellEnd"/>
      <w:r>
        <w:t xml:space="preserve"> </w:t>
      </w:r>
      <w:proofErr w:type="spellStart"/>
      <w:r>
        <w:t>Gremlin</w:t>
      </w:r>
      <w:proofErr w:type="spellEnd"/>
      <w:r>
        <w:t xml:space="preserve">, SPARQL und </w:t>
      </w:r>
      <w:proofErr w:type="spellStart"/>
      <w:r>
        <w:t>Cypher</w:t>
      </w:r>
      <w:proofErr w:type="spellEnd"/>
      <w:r>
        <w:t xml:space="preserve">. Da, in dieser Arbeit mit der </w:t>
      </w:r>
      <w:proofErr w:type="spellStart"/>
      <w:r>
        <w:t>Graph</w:t>
      </w:r>
      <w:r w:rsidR="00A0334A">
        <w:t>d</w:t>
      </w:r>
      <w:r>
        <w:t>atenbank</w:t>
      </w:r>
      <w:proofErr w:type="spellEnd"/>
      <w:r>
        <w:t xml:space="preserve"> Neo4j gearbeitet wird, </w:t>
      </w:r>
      <w:r w:rsidR="00D702F9">
        <w:t xml:space="preserve">betrachtet diese Arbeit folgend nur die Abfragesprache </w:t>
      </w:r>
      <w:proofErr w:type="spellStart"/>
      <w:r w:rsidR="00D702F9">
        <w:t>Cypher</w:t>
      </w:r>
      <w:proofErr w:type="spellEnd"/>
      <w:r w:rsidR="00D702F9">
        <w:t xml:space="preserve"> näher.</w:t>
      </w:r>
      <w:r>
        <w:t xml:space="preserve"> </w:t>
      </w:r>
      <w:proofErr w:type="spellStart"/>
      <w:r>
        <w:t>Cypher</w:t>
      </w:r>
      <w:proofErr w:type="spellEnd"/>
      <w:r>
        <w:t xml:space="preserve">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proofErr w:type="spellStart"/>
      <w:r w:rsidRPr="00902707">
        <w:rPr>
          <w:highlight w:val="yellow"/>
        </w:rPr>
        <w:t>Matzer</w:t>
      </w:r>
      <w:proofErr w:type="spellEnd"/>
      <w:r w:rsidRPr="00902707">
        <w:rPr>
          <w:highlight w:val="yellow"/>
        </w:rPr>
        <w:t>, 2019)</w:t>
      </w:r>
      <w:r>
        <w:t xml:space="preserve">. Zudem ist </w:t>
      </w:r>
      <w:proofErr w:type="spellStart"/>
      <w:r>
        <w:t>Cypher</w:t>
      </w:r>
      <w:proofErr w:type="spellEnd"/>
      <w:r>
        <w:t xml:space="preserve"> sehr verbreitet und in </w:t>
      </w:r>
      <w:r w:rsidR="00CF5B44">
        <w:t>seiner</w:t>
      </w:r>
      <w:r>
        <w:t xml:space="preserve"> Struktur der Abfragesprache SQL von Relationalen Datenbanken recht ähnlich. Durch diese ähnliche Struktur ist eine Umstellung von SQL auf </w:t>
      </w:r>
      <w:proofErr w:type="spellStart"/>
      <w:r>
        <w:t>Cypher</w:t>
      </w:r>
      <w:proofErr w:type="spellEnd"/>
      <w:r>
        <w:t xml:space="preserve"> nicht zu zeitaufwendig und </w:t>
      </w:r>
      <w:r w:rsidRPr="004716FB">
        <w:t>komplex. In Kapitel 2.</w:t>
      </w:r>
      <w:r w:rsidR="00E31771" w:rsidRPr="004716FB">
        <w:t>4</w:t>
      </w:r>
      <w:r w:rsidRPr="004716FB">
        <w:t xml:space="preserve"> wird</w:t>
      </w:r>
      <w:r>
        <w:t xml:space="preserve"> auf die Abfragesprache </w:t>
      </w:r>
      <w:proofErr w:type="spellStart"/>
      <w:r>
        <w:t>Cypher</w:t>
      </w:r>
      <w:proofErr w:type="spellEnd"/>
      <w:r>
        <w:t xml:space="preserve">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9" w:name="_Toc33363180"/>
      <w:proofErr w:type="spellStart"/>
      <w:r>
        <w:t>Cypher</w:t>
      </w:r>
      <w:bookmarkEnd w:id="19"/>
      <w:proofErr w:type="spellEnd"/>
    </w:p>
    <w:p w14:paraId="78D810F7" w14:textId="33F53A73" w:rsidR="00B73A6D" w:rsidRDefault="00B73A6D" w:rsidP="00DF2DB2">
      <w:proofErr w:type="spellStart"/>
      <w:r>
        <w:t>Cypher</w:t>
      </w:r>
      <w:proofErr w:type="spellEnd"/>
      <w:r>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2EC8BE2C" w:rsidR="00B73A6D" w:rsidRDefault="00B73A6D" w:rsidP="00DF2DB2">
      <w:r>
        <w:t xml:space="preserve">Wird folgend </w:t>
      </w:r>
      <w:proofErr w:type="spellStart"/>
      <w:r>
        <w:t>Cypher</w:t>
      </w:r>
      <w:proofErr w:type="spellEnd"/>
      <w:r>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t>Projekt</w:t>
      </w:r>
      <w:r>
        <w:t>“ und „</w:t>
      </w:r>
      <w:r w:rsidR="00252AF5">
        <w:t>Person</w:t>
      </w:r>
      <w:r>
        <w:t xml:space="preserve"> und für die Beziehung „</w:t>
      </w:r>
      <w:proofErr w:type="spellStart"/>
      <w:r w:rsidR="00252AF5">
        <w:t>arbeitet</w:t>
      </w:r>
      <w:r>
        <w:t>_in</w:t>
      </w:r>
      <w:proofErr w:type="spellEnd"/>
      <w:r>
        <w:t>“. Entsprechend beschreibt der exemplarische Graph, welche</w:t>
      </w:r>
      <w:r w:rsidR="00252AF5">
        <w:t xml:space="preserve"> Person</w:t>
      </w:r>
      <w:r w:rsidR="00A0334A">
        <w:t>,</w:t>
      </w:r>
      <w:r>
        <w:t xml:space="preserve"> in welchem </w:t>
      </w:r>
      <w:r w:rsidR="00252AF5">
        <w:t>Projekt</w:t>
      </w:r>
      <w:r>
        <w:t xml:space="preserve"> </w:t>
      </w:r>
      <w:r w:rsidR="00252AF5">
        <w:t>arbeitet</w:t>
      </w:r>
      <w:r>
        <w:t xml:space="preserve">. Die Beschreibung des Musters des dargelegten Graphen mittels </w:t>
      </w:r>
      <w:proofErr w:type="spellStart"/>
      <w:r>
        <w:t>Cypher</w:t>
      </w:r>
      <w:proofErr w:type="spellEnd"/>
      <w:r>
        <w:t xml:space="preserve">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Default="00B73A6D" w:rsidP="00DF2DB2"/>
    <w:p w14:paraId="1FCB3AF6" w14:textId="509814E2" w:rsidR="00B73A6D" w:rsidRDefault="00B73A6D" w:rsidP="00DF2DB2">
      <w:r>
        <w:t xml:space="preserve">Die entsprechende Rückgabe sind alle Knoten und deren Verbindungen untereinander, </w:t>
      </w:r>
      <w:r w:rsidRPr="00E31771">
        <w:t xml:space="preserve">wie in Abbildung </w:t>
      </w:r>
      <w:r w:rsidR="00E31771" w:rsidRPr="00E31771">
        <w:t>6</w:t>
      </w:r>
      <w:r w:rsidRPr="00E31771">
        <w:t xml:space="preserve"> d</w:t>
      </w:r>
      <w:r>
        <w:t xml:space="preserve">argestellt. </w:t>
      </w:r>
      <w:r w:rsidR="003000A0">
        <w:t>Projekte</w:t>
      </w:r>
      <w:r>
        <w:t xml:space="preserve">, zu denen keine </w:t>
      </w:r>
      <w:r w:rsidR="003000A0">
        <w:t>Person</w:t>
      </w:r>
      <w:r>
        <w:t xml:space="preserve">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62C32763" w:rsidR="00490840" w:rsidRDefault="00252AF5" w:rsidP="00252AF5">
      <w:pPr>
        <w:spacing w:after="0"/>
        <w:ind w:firstLine="0"/>
        <w:jc w:val="center"/>
      </w:pPr>
      <w:r>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Default="00C05CE2"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395C10" w:rsidRPr="00D1072C" w:rsidRDefault="00395C10" w:rsidP="00497318">
                            <w:pPr>
                              <w:pStyle w:val="Beschriftung"/>
                              <w:jc w:val="center"/>
                            </w:pPr>
                            <w:bookmarkStart w:id="20"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3B8872D4" w:rsidR="00395C10" w:rsidRPr="00D1072C" w:rsidRDefault="00395C10" w:rsidP="00497318">
                      <w:pPr>
                        <w:pStyle w:val="Beschriftung"/>
                        <w:jc w:val="center"/>
                      </w:pPr>
                      <w:bookmarkStart w:id="21"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1"/>
                    </w:p>
                  </w:txbxContent>
                </v:textbox>
                <w10:wrap anchorx="margin"/>
              </v:shape>
            </w:pict>
          </mc:Fallback>
        </mc:AlternateContent>
      </w:r>
    </w:p>
    <w:p w14:paraId="31094AFE" w14:textId="6CDB30EB" w:rsidR="00E31771" w:rsidRDefault="00E31771" w:rsidP="00B73A6D">
      <w:pPr>
        <w:spacing w:after="0"/>
        <w:ind w:firstLine="0"/>
      </w:pPr>
    </w:p>
    <w:p w14:paraId="4FADE419" w14:textId="624E7435" w:rsidR="00E31771" w:rsidRDefault="00E31771" w:rsidP="00B73A6D">
      <w:pPr>
        <w:spacing w:after="0"/>
        <w:ind w:firstLine="0"/>
      </w:pPr>
    </w:p>
    <w:p w14:paraId="7DCE3B79" w14:textId="180106D6" w:rsidR="00B73A6D" w:rsidRDefault="00B73A6D" w:rsidP="00DF2DB2">
      <w:r>
        <w:t xml:space="preserve">Analog zu SQL bietet </w:t>
      </w:r>
      <w:proofErr w:type="spellStart"/>
      <w:r>
        <w:t>Cypher</w:t>
      </w:r>
      <w:proofErr w:type="spellEnd"/>
      <w:r>
        <w:t xml:space="preserve"> die Option, anhand von Attributen der Knoten und Kanten mittels einer </w:t>
      </w:r>
      <w:proofErr w:type="spellStart"/>
      <w:r>
        <w:t>Where</w:t>
      </w:r>
      <w:proofErr w:type="spellEnd"/>
      <w:r>
        <w:t xml:space="preserve">-Bedingung das Muster zu </w:t>
      </w:r>
      <w:r w:rsidR="00A0334A">
        <w:t>f</w:t>
      </w:r>
      <w:r>
        <w:t xml:space="preserve">iltern. Folgend sei dies mittels </w:t>
      </w:r>
      <w:proofErr w:type="spellStart"/>
      <w:r>
        <w:t>Cypher</w:t>
      </w:r>
      <w:proofErr w:type="spellEnd"/>
      <w:r>
        <w:t xml:space="preserve">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6E5AE8E3" w14:textId="6C8CB143" w:rsidR="00B73A6D" w:rsidRDefault="00252AF5" w:rsidP="00252AF5">
      <w:pPr>
        <w:spacing w:after="0"/>
        <w:ind w:firstLine="0"/>
        <w:jc w:val="center"/>
      </w:pPr>
      <w:r>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395C10" w:rsidRPr="00CD0070" w:rsidRDefault="00395C10" w:rsidP="00497318">
                            <w:pPr>
                              <w:pStyle w:val="Beschriftung"/>
                              <w:jc w:val="center"/>
                            </w:pPr>
                            <w:bookmarkStart w:id="22"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3F41E67" w:rsidR="00395C10" w:rsidRPr="00CD0070" w:rsidRDefault="00395C10" w:rsidP="00497318">
                      <w:pPr>
                        <w:pStyle w:val="Beschriftung"/>
                        <w:jc w:val="center"/>
                      </w:pPr>
                      <w:bookmarkStart w:id="23"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3"/>
                    </w:p>
                  </w:txbxContent>
                </v:textbox>
                <w10:wrap anchorx="page"/>
              </v:shape>
            </w:pict>
          </mc:Fallback>
        </mc:AlternateContent>
      </w:r>
      <w:r w:rsidR="00EE103E">
        <w:br w:type="page"/>
      </w:r>
    </w:p>
    <w:p w14:paraId="30A544E0" w14:textId="3C592AC4" w:rsidR="00B73A6D" w:rsidRDefault="00B73A6D" w:rsidP="00B73A6D">
      <w:pPr>
        <w:pStyle w:val="berschrift2"/>
      </w:pPr>
      <w:bookmarkStart w:id="24" w:name="_Toc33363181"/>
      <w:r>
        <w:lastRenderedPageBreak/>
        <w:t>Node.js</w:t>
      </w:r>
      <w:bookmarkEnd w:id="24"/>
    </w:p>
    <w:p w14:paraId="4F501B51" w14:textId="62538066" w:rsidR="00B73A6D" w:rsidRDefault="00B73A6D" w:rsidP="00DF2DB2">
      <w:r>
        <w:t xml:space="preserve">Node.js ist eine plattformübergreifende Laufzeitumgebung basierend auf JavaScript. Verwaltet wird das Open-Source-Projekt </w:t>
      </w:r>
      <w:proofErr w:type="spellStart"/>
      <w:r>
        <w:t>NodeJS</w:t>
      </w:r>
      <w:proofErr w:type="spellEnd"/>
      <w:r>
        <w:t xml:space="preserve"> durch die </w:t>
      </w:r>
      <w:proofErr w:type="spellStart"/>
      <w:r>
        <w:t>OpenJS</w:t>
      </w:r>
      <w:proofErr w:type="spellEnd"/>
      <w:r>
        <w:t xml:space="preserve"> </w:t>
      </w:r>
      <w:proofErr w:type="spellStart"/>
      <w:r>
        <w:t>Foundation</w:t>
      </w:r>
      <w:proofErr w:type="spellEnd"/>
      <w:r>
        <w:t xml:space="preserve"> mit Unterstützung der Linux </w:t>
      </w:r>
      <w:proofErr w:type="spellStart"/>
      <w:r>
        <w:t>Foundation</w:t>
      </w:r>
      <w:proofErr w:type="spellEnd"/>
      <w:r>
        <w:t xml:space="preserve">. Die ursprüngliche Hauptaufgabe von </w:t>
      </w:r>
      <w:proofErr w:type="spellStart"/>
      <w:r>
        <w:t>NodeJS</w:t>
      </w:r>
      <w:proofErr w:type="spellEnd"/>
      <w:r>
        <w:t xml:space="preserve">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w:t>
      </w:r>
      <w:proofErr w:type="spellStart"/>
      <w:r>
        <w:t>NodeJS</w:t>
      </w:r>
      <w:proofErr w:type="spellEnd"/>
      <w:r>
        <w:t xml:space="preserve"> primär für die Entwicklung hoch performanter Webserver verwendet wird. Nativ wird von </w:t>
      </w:r>
      <w:proofErr w:type="spellStart"/>
      <w:r>
        <w:t>NodeJS</w:t>
      </w:r>
      <w:proofErr w:type="spellEnd"/>
      <w:r>
        <w:t xml:space="preserve"> nur JavaScript unterstützt. Es gibt jedoch Compiler, die es ermöglichen andere Sprachen, wie zum Beispiel </w:t>
      </w:r>
      <w:proofErr w:type="spellStart"/>
      <w:r>
        <w:t>CoffeeScript</w:t>
      </w:r>
      <w:proofErr w:type="spellEnd"/>
      <w:r>
        <w:t xml:space="preserve"> oder </w:t>
      </w:r>
      <w:proofErr w:type="spellStart"/>
      <w:r>
        <w:t>TypeScript</w:t>
      </w:r>
      <w:proofErr w:type="spellEnd"/>
      <w:r>
        <w:t xml:space="preserve"> in JavaScript zu übersetzen und somit für </w:t>
      </w:r>
      <w:proofErr w:type="spellStart"/>
      <w:r>
        <w:t>NodeJS</w:t>
      </w:r>
      <w:proofErr w:type="spellEnd"/>
      <w:r>
        <w:t xml:space="preserve"> nutzbar zu machen.</w:t>
      </w:r>
    </w:p>
    <w:p w14:paraId="4F34D960" w14:textId="77777777" w:rsidR="00B73A6D" w:rsidRDefault="00B73A6D" w:rsidP="00DF2DB2">
      <w:r>
        <w:t xml:space="preserve">Auf der funktionalen Ebene ist </w:t>
      </w:r>
      <w:proofErr w:type="spellStart"/>
      <w:r>
        <w:t>NodeJS</w:t>
      </w:r>
      <w:proofErr w:type="spellEnd"/>
      <w:r>
        <w:t xml:space="preserve"> bezüglich der dynamischen Erstellung von Webseiteninhalten am ehesten mit PHP zu vergleichen, welches dies analog zu </w:t>
      </w:r>
      <w:proofErr w:type="spellStart"/>
      <w:r>
        <w:t>NodeJS</w:t>
      </w:r>
      <w:proofErr w:type="spellEnd"/>
      <w:r>
        <w:t xml:space="preserve"> ebenso unterstützt. Auf der technischen Ebene unterscheidet sich </w:t>
      </w:r>
      <w:proofErr w:type="spellStart"/>
      <w:r>
        <w:t>NodeJS</w:t>
      </w:r>
      <w:proofErr w:type="spellEnd"/>
      <w:r>
        <w:t xml:space="preserve"> jedoch deutlich von PHP. </w:t>
      </w:r>
      <w:proofErr w:type="spellStart"/>
      <w:r>
        <w:t>NodeJS</w:t>
      </w:r>
      <w:proofErr w:type="spellEnd"/>
      <w:r>
        <w:t xml:space="preserve"> führt Funktionen in der Regel parallel aus und verwendet sogenannte „</w:t>
      </w:r>
      <w:proofErr w:type="spellStart"/>
      <w:r>
        <w:t>Callbacks</w:t>
      </w:r>
      <w:proofErr w:type="spellEnd"/>
      <w:r>
        <w:t>“ um die Fertigstellung oder das Scheitern einer Funktion zu signalisieren. PHP hingegen blockiert die meisten Funktionen bis zur Fertigstellung der vorherigen.</w:t>
      </w:r>
    </w:p>
    <w:p w14:paraId="398427BE" w14:textId="302AFE13" w:rsidR="00B73A6D" w:rsidRDefault="00B73A6D" w:rsidP="00DF2DB2">
      <w:r>
        <w:t xml:space="preserve">Neben der beschriebenen Hauptaufgabe wird </w:t>
      </w:r>
      <w:proofErr w:type="spellStart"/>
      <w:r>
        <w:t>NodeJS</w:t>
      </w:r>
      <w:proofErr w:type="spellEnd"/>
      <w:r>
        <w:t xml:space="preserve"> jedoch auch sukzessive als Werkzeug für diverse andere Aufgaben eingesetzt. In dieser Arbeit wurde </w:t>
      </w:r>
      <w:proofErr w:type="spellStart"/>
      <w:r>
        <w:t>NodeJS</w:t>
      </w:r>
      <w:proofErr w:type="spellEnd"/>
      <w:r>
        <w:t xml:space="preserve"> beispielsweise indirekt als Bestandteil der Entwicklungs- und </w:t>
      </w:r>
      <w:proofErr w:type="spellStart"/>
      <w:r>
        <w:t>Deploymentumgebung</w:t>
      </w:r>
      <w:proofErr w:type="spellEnd"/>
      <w:r>
        <w:t xml:space="preserve"> verwendet. Dies wird ermöglicht, durch den </w:t>
      </w:r>
      <w:proofErr w:type="spellStart"/>
      <w:r>
        <w:t>Node</w:t>
      </w:r>
      <w:proofErr w:type="spellEnd"/>
      <w:r>
        <w:t xml:space="preserve"> Package Manager (</w:t>
      </w:r>
      <w:proofErr w:type="spellStart"/>
      <w:r>
        <w:t>npm</w:t>
      </w:r>
      <w:proofErr w:type="spellEnd"/>
      <w:r>
        <w:t xml:space="preserve">), welcher ein integrierter Bestandteil von </w:t>
      </w:r>
      <w:proofErr w:type="spellStart"/>
      <w:r>
        <w:t>NodeJS</w:t>
      </w:r>
      <w:proofErr w:type="spellEnd"/>
      <w:r>
        <w:t xml:space="preserve"> ist. Der </w:t>
      </w:r>
      <w:proofErr w:type="spellStart"/>
      <w:r>
        <w:t>npm</w:t>
      </w:r>
      <w:proofErr w:type="spellEnd"/>
      <w:r>
        <w:t xml:space="preserve"> ist ein Paketmanager für die Laufzeitumgebung von </w:t>
      </w:r>
      <w:proofErr w:type="spellStart"/>
      <w:r>
        <w:t>NodeJS</w:t>
      </w:r>
      <w:proofErr w:type="spellEnd"/>
      <w:r>
        <w:t xml:space="preserve">, was letztlich als freies Repository für Paketerweiterungen für </w:t>
      </w:r>
      <w:proofErr w:type="spellStart"/>
      <w:r>
        <w:t>NodeJS</w:t>
      </w:r>
      <w:proofErr w:type="spellEnd"/>
      <w:r>
        <w:t xml:space="preserve"> interpretiert werden kann. Am Beispiel dieser Arbeit wurde eine Reihe von Paketerweiterungen wie beispielsweise „</w:t>
      </w:r>
      <w:proofErr w:type="spellStart"/>
      <w:r>
        <w:t>webpack</w:t>
      </w:r>
      <w:proofErr w:type="spellEnd"/>
      <w:r>
        <w:t>“ oder „</w:t>
      </w:r>
      <w:proofErr w:type="spellStart"/>
      <w:r>
        <w:t>babel</w:t>
      </w:r>
      <w:proofErr w:type="spellEnd"/>
      <w:r>
        <w:t xml:space="preserve">“ für die Entwicklung und das </w:t>
      </w:r>
      <w:proofErr w:type="spellStart"/>
      <w:r>
        <w:t>Deployment</w:t>
      </w:r>
      <w:proofErr w:type="spellEnd"/>
      <w:r>
        <w:t xml:space="preserve"> eingesetzt. Diese Erweiterungen reichen von </w:t>
      </w:r>
      <w:proofErr w:type="spellStart"/>
      <w:r w:rsidRPr="00661D5A">
        <w:t>Compileren</w:t>
      </w:r>
      <w:proofErr w:type="spellEnd"/>
      <w:r>
        <w:t xml:space="preserve">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w:t>
      </w:r>
      <w:r w:rsidR="00F11DD7">
        <w:t>4</w:t>
      </w:r>
      <w:r w:rsidRPr="004716FB">
        <w:t xml:space="preserve"> </w:t>
      </w:r>
      <w:r w:rsidR="004E619A">
        <w:t>im Detail aufgelistet.</w:t>
      </w:r>
    </w:p>
    <w:p w14:paraId="1DF58522" w14:textId="77777777" w:rsidR="00B73A6D" w:rsidRDefault="00B73A6D" w:rsidP="00B73A6D">
      <w:pPr>
        <w:spacing w:after="0"/>
        <w:ind w:firstLine="0"/>
      </w:pPr>
    </w:p>
    <w:p w14:paraId="517A8CE6" w14:textId="77777777" w:rsidR="0096703D" w:rsidRDefault="0096703D">
      <w:pPr>
        <w:spacing w:after="0" w:line="240" w:lineRule="auto"/>
        <w:ind w:firstLine="0"/>
        <w:jc w:val="left"/>
        <w:rPr>
          <w:b/>
          <w:bCs/>
          <w:iCs/>
          <w:color w:val="00844D"/>
          <w:sz w:val="28"/>
          <w:szCs w:val="28"/>
        </w:rPr>
      </w:pPr>
      <w:r>
        <w:br w:type="page"/>
      </w:r>
    </w:p>
    <w:p w14:paraId="6F012C69" w14:textId="6607BA14" w:rsidR="00B73A6D" w:rsidRDefault="00B73A6D" w:rsidP="00B73A6D">
      <w:pPr>
        <w:pStyle w:val="berschrift2"/>
      </w:pPr>
      <w:bookmarkStart w:id="25" w:name="_Toc33363182"/>
      <w:r>
        <w:lastRenderedPageBreak/>
        <w:t>Webserver</w:t>
      </w:r>
      <w:bookmarkEnd w:id="25"/>
    </w:p>
    <w:p w14:paraId="1B11A7CA" w14:textId="55305194" w:rsidR="00B73A6D" w:rsidRDefault="00B73A6D" w:rsidP="00DF2DB2">
      <w:r>
        <w:t xml:space="preserve">Die Hauptfunktion eines Webservers ist </w:t>
      </w:r>
      <w:r w:rsidRPr="00DF2DB2">
        <w:rPr>
          <w:highlight w:val="yellow"/>
        </w:rPr>
        <w:t>nach (</w:t>
      </w:r>
      <w:proofErr w:type="spellStart"/>
      <w:r w:rsidRPr="00DF2DB2">
        <w:rPr>
          <w:highlight w:val="yellow"/>
        </w:rPr>
        <w:t>Killelea</w:t>
      </w:r>
      <w:proofErr w:type="spellEnd"/>
      <w:r w:rsidRPr="00DF2DB2">
        <w:rPr>
          <w:highlight w:val="yellow"/>
        </w:rPr>
        <w:t>,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 xml:space="preserve">Uniform </w:t>
      </w:r>
      <w:proofErr w:type="spellStart"/>
      <w:r w:rsidRPr="00E1720E">
        <w:t>Resource</w:t>
      </w:r>
      <w:proofErr w:type="spellEnd"/>
      <w:r w:rsidRPr="00E1720E">
        <w:t xml:space="preserv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Default="00B73A6D" w:rsidP="00DF2DB2">
      <w:r>
        <w:t xml:space="preserve">Viele generische Webserver unterstützen wie </w:t>
      </w:r>
      <w:r w:rsidRPr="003000A0">
        <w:t>schon in Kapitel 2.</w:t>
      </w:r>
      <w:r w:rsidR="003000A0" w:rsidRPr="003000A0">
        <w:t>5</w:t>
      </w:r>
      <w:r w:rsidRPr="003000A0">
        <w:t xml:space="preserve"> aufgegriffen</w:t>
      </w:r>
      <w:r>
        <w:t xml:space="preserve"> das serverseitige </w:t>
      </w:r>
      <w:proofErr w:type="spellStart"/>
      <w:r>
        <w:t>Skripting</w:t>
      </w:r>
      <w:proofErr w:type="spellEnd"/>
      <w:r>
        <w:t xml:space="preserve"> mit beispielsweise PHP (Hypertext </w:t>
      </w:r>
      <w:proofErr w:type="spellStart"/>
      <w:r>
        <w:t>Preprocessor</w:t>
      </w:r>
      <w:proofErr w:type="spellEnd"/>
      <w:r>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w:t>
      </w:r>
      <w:proofErr w:type="spellStart"/>
      <w:r>
        <w:t>Nginx</w:t>
      </w:r>
      <w:proofErr w:type="spellEnd"/>
      <w:r>
        <w:t xml:space="preserve"> Webserver.</w:t>
      </w:r>
    </w:p>
    <w:p w14:paraId="629CE7D0" w14:textId="77777777" w:rsidR="00B73A6D" w:rsidRDefault="00B73A6D" w:rsidP="00B73A6D">
      <w:pPr>
        <w:spacing w:after="0"/>
        <w:ind w:firstLine="0"/>
      </w:pPr>
    </w:p>
    <w:p w14:paraId="0A16D506" w14:textId="2456EAEB"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Default="00C05CE2" w:rsidP="00E31771">
      <w:pPr>
        <w:keepNext/>
        <w:spacing w:after="0"/>
        <w:ind w:firstLine="0"/>
        <w:jc w:val="center"/>
      </w:pPr>
    </w:p>
    <w:p w14:paraId="3875FC9E" w14:textId="16458D20" w:rsidR="00B73A6D" w:rsidRDefault="00E31771" w:rsidP="00497318">
      <w:pPr>
        <w:pStyle w:val="Beschriftung"/>
        <w:jc w:val="center"/>
      </w:pPr>
      <w:bookmarkStart w:id="26" w:name="_Toc33365549"/>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6"/>
    </w:p>
    <w:p w14:paraId="35D4310B" w14:textId="757EA0CC" w:rsidR="00D75F66" w:rsidRDefault="00D75F66">
      <w:pPr>
        <w:spacing w:after="0" w:line="240" w:lineRule="auto"/>
        <w:ind w:firstLine="0"/>
        <w:jc w:val="left"/>
      </w:pPr>
    </w:p>
    <w:p w14:paraId="15EB9970" w14:textId="77777777" w:rsidR="0096703D" w:rsidRDefault="0096703D">
      <w:pPr>
        <w:spacing w:after="0" w:line="240" w:lineRule="auto"/>
        <w:ind w:firstLine="0"/>
        <w:jc w:val="left"/>
        <w:rPr>
          <w:b/>
          <w:bCs/>
          <w:iCs/>
          <w:color w:val="00844D"/>
          <w:sz w:val="28"/>
          <w:szCs w:val="28"/>
        </w:rPr>
      </w:pPr>
    </w:p>
    <w:p w14:paraId="0A2C822E" w14:textId="6E8659AC" w:rsidR="00FC3C0F" w:rsidRDefault="003B56B8" w:rsidP="00B4304D">
      <w:pPr>
        <w:pStyle w:val="berschrift2"/>
      </w:pPr>
      <w:bookmarkStart w:id="27" w:name="_Toc33363183"/>
      <w:r>
        <w:lastRenderedPageBreak/>
        <w:t>Webtechnologien zur Visualisierung</w:t>
      </w:r>
      <w:bookmarkEnd w:id="27"/>
    </w:p>
    <w:p w14:paraId="12F82BB9" w14:textId="0D63B62E"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den Vorteil, dass er nicht an ein Betriebssystem wie beispielsweise Windows, Mac OS, Linux, Android oder iOS gebunden ist</w:t>
      </w:r>
      <w:r w:rsidR="00CE4F20">
        <w:t xml:space="preserve">. Somit wird lediglich für </w:t>
      </w:r>
      <w:r w:rsidR="00CE4F20" w:rsidRPr="00CE4F20">
        <w:t xml:space="preserve">die Verwendung der </w:t>
      </w:r>
      <w:r w:rsidR="00470B4C" w:rsidRPr="00CE4F20">
        <w:t xml:space="preserve">Anwendung </w:t>
      </w:r>
      <w:r w:rsidR="00CE4F20" w:rsidRPr="00CE4F20">
        <w:t>ein</w:t>
      </w:r>
      <w:r w:rsidRPr="00CE4F20">
        <w:t xml:space="preserve"> Internetzugang und einen Browser benötigt</w:t>
      </w:r>
      <w:r w:rsidR="00DF56D1" w:rsidRPr="00CE4F20">
        <w:t>.</w:t>
      </w:r>
      <w:r w:rsidR="002C6E01" w:rsidRPr="00CE4F20">
        <w:t xml:space="preserve"> </w:t>
      </w:r>
      <w:r w:rsidR="001069A9" w:rsidRPr="00CE4F20">
        <w:t>Ein</w:t>
      </w:r>
      <w:r w:rsidR="001069A9" w:rsidRPr="00DF56D1">
        <w:t xml:space="preserve">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 xml:space="preserve">Data-Driven </w:t>
      </w:r>
      <w:proofErr w:type="spellStart"/>
      <w:r w:rsidR="008B1CC0" w:rsidRPr="008B1CC0">
        <w:t>Documents</w:t>
      </w:r>
      <w:proofErr w:type="spellEnd"/>
      <w:r w:rsidR="008B1CC0">
        <w:t xml:space="preserve"> (</w:t>
      </w:r>
      <w:r>
        <w:t>D3</w:t>
      </w:r>
      <w:r w:rsidR="008B1CC0">
        <w:t>)</w:t>
      </w:r>
      <w:r>
        <w:t xml:space="preserve">, </w:t>
      </w:r>
      <w:proofErr w:type="spellStart"/>
      <w:r>
        <w:t>sigmajs</w:t>
      </w:r>
      <w:proofErr w:type="spellEnd"/>
      <w:r>
        <w:t xml:space="preserve"> und </w:t>
      </w:r>
      <w:proofErr w:type="spellStart"/>
      <w:r>
        <w:t>Cytoscape</w:t>
      </w:r>
      <w:proofErr w:type="spellEnd"/>
      <w:r>
        <w:t xml:space="preserve"> genannt. D3 ist jedoch die am weitesten </w:t>
      </w:r>
      <w:r w:rsidRPr="00A3090F">
        <w:t xml:space="preserve">verbreitete </w:t>
      </w:r>
      <w:r w:rsidR="00A3090F">
        <w:t xml:space="preserve">Bibliothek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w:t>
      </w:r>
      <w:proofErr w:type="spellStart"/>
      <w:r w:rsidR="00B06BBD">
        <w:t>Scalable</w:t>
      </w:r>
      <w:proofErr w:type="spellEnd"/>
      <w:r w:rsidR="00B06BBD">
        <w:t xml:space="preserve"> Vector Graphics (SVG) und Cascading Style Sheets (CSS)</w:t>
      </w:r>
      <w:r w:rsidR="008B1CC0">
        <w:t>. Der Einsatz von Webstandards bietet dem User</w:t>
      </w:r>
      <w:r w:rsidR="00A3090F">
        <w:t xml:space="preserve"> </w:t>
      </w:r>
      <w:r w:rsidR="00A3090F" w:rsidRPr="00130B80">
        <w:rPr>
          <w:highlight w:val="yellow"/>
        </w:rPr>
        <w:t>nach (</w:t>
      </w:r>
      <w:proofErr w:type="spellStart"/>
      <w:r w:rsidR="00A3090F" w:rsidRPr="00A3090F">
        <w:rPr>
          <w:highlight w:val="yellow"/>
        </w:rPr>
        <w:t>Bostock</w:t>
      </w:r>
      <w:proofErr w:type="spellEnd"/>
      <w:r w:rsidR="00A3090F" w:rsidRPr="00A3090F">
        <w:rPr>
          <w:highlight w:val="yellow"/>
        </w:rPr>
        <w:t>, 2019)</w:t>
      </w:r>
      <w:r w:rsidR="008B1CC0">
        <w:t xml:space="preserve"> die Möglichkeit mit D3 zu entwickeln, ohne ein proprietäres Framework nutzen zu müssen.</w:t>
      </w:r>
    </w:p>
    <w:p w14:paraId="0A6E0087" w14:textId="348EDA70" w:rsidR="008B1CC0" w:rsidRDefault="00C54E66" w:rsidP="00B06BBD">
      <w:r>
        <w:t xml:space="preserve">Das zentrale Prinzip von D3 ist das Binden von Daten an Objekte des </w:t>
      </w:r>
      <w:proofErr w:type="spellStart"/>
      <w:r w:rsidRPr="00C54E66">
        <w:t>Document</w:t>
      </w:r>
      <w:proofErr w:type="spellEnd"/>
      <w:r w:rsidRPr="00C54E66">
        <w:t xml:space="preserve"> </w:t>
      </w:r>
      <w:proofErr w:type="spellStart"/>
      <w:r w:rsidRPr="00C54E66">
        <w:t>Object</w:t>
      </w:r>
      <w:proofErr w:type="spellEnd"/>
      <w:r w:rsidRPr="00C54E66">
        <w:t xml:space="preserve"> Model</w:t>
      </w:r>
      <w:r>
        <w:t xml:space="preserve"> (DOM). Diese </w:t>
      </w:r>
      <w:r w:rsidR="00096DFC">
        <w:t xml:space="preserve">wiederum </w:t>
      </w:r>
      <w:r>
        <w:t xml:space="preserve">können </w:t>
      </w:r>
      <w:r w:rsidR="000E6BD3" w:rsidRPr="000E6BD3">
        <w:rPr>
          <w:highlight w:val="yellow"/>
        </w:rPr>
        <w:t>nach (</w:t>
      </w:r>
      <w:proofErr w:type="spellStart"/>
      <w:r w:rsidR="000E6BD3" w:rsidRPr="000E6BD3">
        <w:rPr>
          <w:highlight w:val="yellow"/>
        </w:rPr>
        <w:t>Bostock</w:t>
      </w:r>
      <w:proofErr w:type="spellEnd"/>
      <w:r w:rsidR="000E6BD3" w:rsidRPr="000E6BD3">
        <w:rPr>
          <w:highlight w:val="yellow"/>
        </w:rPr>
        <w:t>, 2019)</w:t>
      </w:r>
      <w:r w:rsidR="000E6BD3">
        <w:t xml:space="preserve"> </w:t>
      </w:r>
      <w:r>
        <w:t xml:space="preserve">selektiert, manipuliert und transformiert werden. </w:t>
      </w:r>
      <w:r w:rsidR="00BC31FA">
        <w:t xml:space="preserve">Der Fokus der Bibliothek liegt auf Flexibilität, Performance und Wiederverwendbarkeit von Code. </w:t>
      </w:r>
      <w:r w:rsidR="000E6BD3">
        <w:t>Die Bibliothek</w:t>
      </w:r>
      <w:r w:rsidR="00BC31FA">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8" w:name="_Toc33363184"/>
      <w:r>
        <w:lastRenderedPageBreak/>
        <w:t>Konzeption</w:t>
      </w:r>
      <w:bookmarkEnd w:id="28"/>
    </w:p>
    <w:p w14:paraId="15B3B048" w14:textId="77777777" w:rsidR="00F11DD7" w:rsidRDefault="00F11DD7" w:rsidP="00F11DD7">
      <w:r>
        <w:t xml:space="preserve">Dieses Kapitel befasst sich mit den theoretischen Überlegungen, welche in dieser Arbeit erarbeitet wurden. Konzepte bezüglich des </w:t>
      </w:r>
      <w:proofErr w:type="spellStart"/>
      <w:r>
        <w:t>Graphenmodell</w:t>
      </w:r>
      <w:proofErr w:type="spellEnd"/>
      <w:r>
        <w:t xml:space="preserve"> und Visualisierungen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9" w:name="_Toc33363185"/>
      <w:proofErr w:type="spellStart"/>
      <w:r>
        <w:t>Graphenmodell</w:t>
      </w:r>
      <w:bookmarkEnd w:id="29"/>
      <w:proofErr w:type="spellEnd"/>
    </w:p>
    <w:p w14:paraId="6E65712A" w14:textId="1CFCCCFD" w:rsidR="00BD0DA7" w:rsidRDefault="00BD0DA7" w:rsidP="009C28BB">
      <w:r>
        <w:t xml:space="preserve">Ein </w:t>
      </w:r>
      <w:proofErr w:type="spellStart"/>
      <w:r w:rsidR="00AB10E8">
        <w:t>Graphenmodell</w:t>
      </w:r>
      <w:proofErr w:type="spellEnd"/>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proofErr w:type="spellStart"/>
      <w:r w:rsidR="00AB10E8">
        <w:t>Graphenmodell</w:t>
      </w:r>
      <w:proofErr w:type="spellEnd"/>
      <w:r>
        <w:t xml:space="preserve"> </w:t>
      </w:r>
      <w:r w:rsidR="00CF57E0">
        <w:t>einer abstrahierten IT</w:t>
      </w:r>
      <w:r w:rsidR="00873F23">
        <w:noBreakHyphen/>
      </w:r>
      <w:r w:rsidR="00CF57E0">
        <w:t>Landschaft</w:t>
      </w:r>
      <w:r>
        <w:t xml:space="preserve">. Das </w:t>
      </w:r>
      <w:proofErr w:type="spellStart"/>
      <w:r w:rsidR="00AB10E8">
        <w:t>Graphenmodell</w:t>
      </w:r>
      <w:proofErr w:type="spellEnd"/>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2816DDF5" w14:textId="78C89E7E" w:rsidR="0096703D" w:rsidRDefault="00BD0DA7" w:rsidP="00C05CE2">
      <w:r>
        <w:t xml:space="preserve">Der Aufbau des </w:t>
      </w:r>
      <w:proofErr w:type="spellStart"/>
      <w:r w:rsidR="00AB10E8">
        <w:t>Graphenmodell</w:t>
      </w:r>
      <w:r>
        <w:t>s</w:t>
      </w:r>
      <w:proofErr w:type="spellEnd"/>
      <w:r>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013C87A" w14:textId="77777777" w:rsidR="0096703D" w:rsidRDefault="0096703D" w:rsidP="00497318">
      <w:pPr>
        <w:keepNext/>
        <w:spacing w:after="0" w:line="240" w:lineRule="auto"/>
        <w:ind w:firstLine="0"/>
      </w:pPr>
    </w:p>
    <w:p w14:paraId="39BF01CB" w14:textId="77777777" w:rsidR="0096703D" w:rsidRDefault="0096703D" w:rsidP="00497318">
      <w:pPr>
        <w:keepNext/>
        <w:spacing w:after="0" w:line="240" w:lineRule="auto"/>
        <w:ind w:firstLine="0"/>
      </w:pPr>
    </w:p>
    <w:p w14:paraId="2AF9CBE6" w14:textId="61BD8F33" w:rsidR="00497318" w:rsidRDefault="0096703D" w:rsidP="00497318">
      <w:pPr>
        <w:keepNext/>
        <w:spacing w:after="0" w:line="240" w:lineRule="auto"/>
        <w:ind w:firstLine="0"/>
      </w:pPr>
      <w:r>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Default="00C05CE2" w:rsidP="00497318">
      <w:pPr>
        <w:keepNext/>
        <w:spacing w:after="0" w:line="240" w:lineRule="auto"/>
        <w:ind w:firstLine="0"/>
      </w:pPr>
    </w:p>
    <w:p w14:paraId="11CFBC2C" w14:textId="185C0981" w:rsidR="003A7D93" w:rsidRDefault="00497318" w:rsidP="00497318">
      <w:pPr>
        <w:pStyle w:val="Beschriftung"/>
        <w:jc w:val="center"/>
      </w:pPr>
      <w:bookmarkStart w:id="30" w:name="_Toc33365550"/>
      <w:r>
        <w:t xml:space="preserve">Abbildung </w:t>
      </w:r>
      <w:r>
        <w:fldChar w:fldCharType="begin"/>
      </w:r>
      <w:r>
        <w:instrText xml:space="preserve"> SEQ Abbildung \* ARABIC </w:instrText>
      </w:r>
      <w:r>
        <w:fldChar w:fldCharType="separate"/>
      </w:r>
      <w:r w:rsidR="00B1340C">
        <w:t>9</w:t>
      </w:r>
      <w:r>
        <w:fldChar w:fldCharType="end"/>
      </w:r>
      <w:r>
        <w:t>: Graphenmodell</w:t>
      </w:r>
      <w:bookmarkEnd w:id="30"/>
    </w:p>
    <w:p w14:paraId="725D2BBF" w14:textId="77777777" w:rsidR="008C7E2B" w:rsidRDefault="008C7E2B" w:rsidP="008C7E2B">
      <w:pPr>
        <w:spacing w:after="0"/>
        <w:ind w:firstLine="0"/>
      </w:pPr>
    </w:p>
    <w:p w14:paraId="4A9234B9" w14:textId="26AFE337" w:rsidR="008C7E2B" w:rsidRDefault="00AB10E8" w:rsidP="00187D4E">
      <w:proofErr w:type="spellStart"/>
      <w:r>
        <w:t>Graphenmodell</w:t>
      </w:r>
      <w:r w:rsidR="008C7E2B">
        <w:t>e</w:t>
      </w:r>
      <w:proofErr w:type="spellEnd"/>
      <w:r w:rsidR="008C7E2B">
        <w:t xml:space="preserve"> sind sehr aussagekräftig. Durch das visuelle Verständnis fungiert das Modell als eine Art Kommunikationstool zwischen Entwickler und </w:t>
      </w:r>
      <w:r w:rsidR="00A23B97">
        <w:t>Fachleuten</w:t>
      </w:r>
      <w:r w:rsidR="008C7E2B">
        <w:t xml:space="preserve">. Wenn man ein konzipiertes </w:t>
      </w:r>
      <w:proofErr w:type="spellStart"/>
      <w:r>
        <w:t>Graphenmodell</w:t>
      </w:r>
      <w:proofErr w:type="spellEnd"/>
      <w:r w:rsidR="008C7E2B">
        <w:t xml:space="preserve"> sieht, ist es zumeist selbsterklärend und man kann die Zusammenhänge des Modells schnell erkennen, ohne thematisch tiefe Kenntnisse des Projektes zu haben.</w:t>
      </w:r>
    </w:p>
    <w:p w14:paraId="4A75F0FA" w14:textId="1EDF384D" w:rsidR="00D02F2D" w:rsidRDefault="00055EEA" w:rsidP="00187D4E">
      <w:r w:rsidRPr="00DF2DB2">
        <w:rPr>
          <w:highlight w:val="yellow"/>
        </w:rPr>
        <w:t>Laut (Wirtschaftslexikon Gabler, 2018)</w:t>
      </w:r>
      <w:r w:rsidRPr="00055EEA">
        <w:t xml:space="preserve"> </w:t>
      </w:r>
      <w:r>
        <w:t xml:space="preserve">beschreibt ein </w:t>
      </w:r>
      <w:proofErr w:type="spellStart"/>
      <w:r w:rsidR="00AB10E8">
        <w:t>Graphenmodell</w:t>
      </w:r>
      <w:proofErr w:type="spellEnd"/>
      <w:r>
        <w:t xml:space="preserve"> die zu verarbeitenden Daten eines Anwendungsbereichs mittels Grafik. Zudem zeigt dieses die Beziehung</w:t>
      </w:r>
      <w:r w:rsidR="000E6BD3">
        <w:t>en</w:t>
      </w:r>
      <w:r>
        <w:t xml:space="preserve">, welche die Daten untereinander aufweisen. </w:t>
      </w:r>
    </w:p>
    <w:p w14:paraId="45C9417A" w14:textId="4253407E" w:rsidR="00187D4E" w:rsidRDefault="00055EEA" w:rsidP="00751C9F">
      <w:r>
        <w:t xml:space="preserve">Durch ein </w:t>
      </w:r>
      <w:proofErr w:type="spellStart"/>
      <w:r w:rsidR="00AB10E8">
        <w:t>Graphenmodell</w:t>
      </w:r>
      <w:proofErr w:type="spellEnd"/>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proofErr w:type="spellStart"/>
      <w:r w:rsidR="00AB10E8" w:rsidRPr="00E02033">
        <w:t>Graphenmodell</w:t>
      </w:r>
      <w:proofErr w:type="spellEnd"/>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proofErr w:type="spellStart"/>
      <w:r w:rsidR="00E02033" w:rsidRPr="00E02033">
        <w:t>Graphd</w:t>
      </w:r>
      <w:r w:rsidR="00751C9F" w:rsidRPr="00E02033">
        <w:t>atenbank</w:t>
      </w:r>
      <w:proofErr w:type="spellEnd"/>
      <w:r w:rsidR="00751C9F" w:rsidRPr="00E02033">
        <w:t xml:space="preserve"> als Ressource einbindet. </w:t>
      </w:r>
      <w:r w:rsidR="00BC1FBF" w:rsidRPr="00E02033">
        <w:t xml:space="preserve">Aus diesem Grund ist es </w:t>
      </w:r>
      <w:r w:rsidR="00751C9F" w:rsidRPr="00E02033">
        <w:t>wichtig</w:t>
      </w:r>
      <w:r w:rsidR="00BC1FBF" w:rsidRPr="00E02033">
        <w:t xml:space="preserve"> sich vor der Implementierung mit dem </w:t>
      </w:r>
      <w:proofErr w:type="spellStart"/>
      <w:r w:rsidR="00AB10E8" w:rsidRPr="00E02033">
        <w:t>Graphenmodell</w:t>
      </w:r>
      <w:proofErr w:type="spellEnd"/>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1" w:name="_Toc33363186"/>
      <w:r>
        <w:lastRenderedPageBreak/>
        <w:t>Visualisierungskonzept</w:t>
      </w:r>
      <w:r w:rsidR="00986FA1">
        <w:t>e</w:t>
      </w:r>
      <w:r>
        <w:t xml:space="preserve"> für Graphen</w:t>
      </w:r>
      <w:bookmarkEnd w:id="31"/>
    </w:p>
    <w:p w14:paraId="4000BA20" w14:textId="2B11E0F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proofErr w:type="spellStart"/>
      <w:r w:rsidR="00CF50EC" w:rsidRPr="00C004B2">
        <w:rPr>
          <w:highlight w:val="yellow"/>
        </w:rPr>
        <w:t>Hanschke</w:t>
      </w:r>
      <w:proofErr w:type="spellEnd"/>
      <w:r w:rsidR="00C004B2" w:rsidRPr="00C004B2">
        <w:rPr>
          <w:highlight w:val="yellow"/>
        </w:rPr>
        <w:t>, 2013)</w:t>
      </w:r>
      <w:r w:rsidR="00DB72FF">
        <w:t xml:space="preserve"> eine weitere</w:t>
      </w:r>
      <w:r w:rsidR="00CF50EC">
        <w:t xml:space="preserve"> der Graph.</w:t>
      </w:r>
      <w:r w:rsidR="00B4304D">
        <w:t xml:space="preserve"> </w:t>
      </w:r>
      <w:r w:rsidR="00CE7B8C">
        <w:t xml:space="preserve">Ein Graph stellt die Beziehung zwischen mehreren Informationen visuell dar. </w:t>
      </w:r>
      <w:r w:rsidR="00D173C4">
        <w:t>Die</w:t>
      </w:r>
      <w:r w:rsidR="00CE7B8C">
        <w:t xml:space="preserv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proofErr w:type="spellStart"/>
      <w:r w:rsidR="00121EC5" w:rsidRPr="00121EC5">
        <w:rPr>
          <w:highlight w:val="yellow"/>
        </w:rPr>
        <w:t>Hanschke</w:t>
      </w:r>
      <w:proofErr w:type="spellEnd"/>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 xml:space="preserve">r vor, mehr jedoch nicht. Des Weiteren impliziert die Verwendung einer </w:t>
      </w:r>
      <w:proofErr w:type="spellStart"/>
      <w:r w:rsidR="00A942CA">
        <w:t>Graphdatenbank</w:t>
      </w:r>
      <w:proofErr w:type="spellEnd"/>
      <w:r w:rsidR="00194362">
        <w:t xml:space="preserve"> zur Datenverwaltung</w:t>
      </w:r>
      <w:r w:rsidR="00A942CA">
        <w:t xml:space="preserve"> auch die Visualisierung mittels eines Graphen näher zu betrachten.</w:t>
      </w:r>
      <w:r>
        <w:t xml:space="preserve"> </w:t>
      </w:r>
    </w:p>
    <w:p w14:paraId="3D36F369" w14:textId="2310E161" w:rsidR="00042861" w:rsidRDefault="00A942CA" w:rsidP="00A942CA">
      <w:r w:rsidRPr="00661D5A">
        <w:t xml:space="preserve">Die Darstellung </w:t>
      </w:r>
      <w:r w:rsidR="00042861" w:rsidRPr="00661D5A">
        <w:t>von</w:t>
      </w:r>
      <w:r w:rsidRPr="00661D5A">
        <w:t xml:space="preserve"> Graphen innerhalb einer Webanwendung erwies sich als sehr performant. Eine Darstellung</w:t>
      </w:r>
      <w:r>
        <w:t xml:space="preserve"> des gesamten Graphen bei einer großen Datenmenge kann jedoch schnell unübersichtlich werden und </w:t>
      </w:r>
      <w:r w:rsidR="00042861">
        <w:t>ist somit nicht zwingend</w:t>
      </w:r>
      <w:r>
        <w:t xml:space="preserve"> für eine Entscheidungsgrundlage </w:t>
      </w:r>
      <w:r w:rsidR="00042861">
        <w:t>geeignet</w:t>
      </w:r>
      <w:r>
        <w:t xml:space="preserve">. </w:t>
      </w:r>
      <w:r w:rsidR="00D173C4" w:rsidRPr="00D173C4">
        <w:t>Aus diesem Grund</w:t>
      </w:r>
      <w:r w:rsidRPr="00D173C4">
        <w:t xml:space="preserve"> empfiehlt </w:t>
      </w:r>
      <w:r w:rsidR="00D173C4" w:rsidRPr="00D173C4">
        <w:t xml:space="preserve">es </w:t>
      </w:r>
      <w:r w:rsidRPr="00D173C4">
        <w:t>sich</w:t>
      </w:r>
      <w:r w:rsidR="0068743D" w:rsidRPr="00D173C4">
        <w:t>,</w:t>
      </w:r>
      <w:r w:rsidRPr="00D173C4">
        <w:t xml:space="preserve"> den Graphen in Subgraphen zu unterteilen</w:t>
      </w:r>
      <w:r w:rsidR="00D173C4" w:rsidRPr="00D173C4">
        <w:t>, um die Übersichtlichkeit zu verbessern</w:t>
      </w:r>
      <w:r w:rsidRPr="00D173C4">
        <w:t>.</w:t>
      </w:r>
      <w:r>
        <w:t xml:space="preserve">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w:t>
      </w:r>
      <w:r w:rsidR="00042861" w:rsidRPr="00CE4F20">
        <w:t>Mockups</w:t>
      </w:r>
      <w:r w:rsidR="00042861">
        <w:t xml:space="preserve">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9A3130A" w14:textId="77777777" w:rsidR="00344659" w:rsidRDefault="00344659" w:rsidP="00A942CA"/>
    <w:p w14:paraId="74187FF6" w14:textId="6BF7C71F" w:rsidR="0057512E" w:rsidRPr="0057512E" w:rsidRDefault="0057512E" w:rsidP="0057512E">
      <w:pPr>
        <w:ind w:firstLine="0"/>
        <w:rPr>
          <w:b/>
          <w:bCs/>
          <w:color w:val="00844D"/>
          <w:sz w:val="24"/>
          <w:szCs w:val="24"/>
        </w:rPr>
      </w:pPr>
      <w:r w:rsidRPr="0057512E">
        <w:rPr>
          <w:b/>
          <w:bCs/>
          <w:color w:val="00844D"/>
          <w:sz w:val="24"/>
          <w:szCs w:val="24"/>
        </w:rPr>
        <w:t>Grad der Vernetzung:</w:t>
      </w:r>
    </w:p>
    <w:p w14:paraId="5C7847A3" w14:textId="09683C1B" w:rsidR="00751364" w:rsidRDefault="00751364">
      <w:pPr>
        <w:spacing w:after="0" w:line="240" w:lineRule="auto"/>
        <w:ind w:firstLine="0"/>
        <w:jc w:val="left"/>
      </w:pPr>
    </w:p>
    <w:p w14:paraId="24B0A231" w14:textId="1ED8EFC1"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Default="00C05CE2" w:rsidP="00497318">
      <w:pPr>
        <w:keepNext/>
        <w:spacing w:after="0"/>
        <w:ind w:firstLine="0"/>
      </w:pPr>
    </w:p>
    <w:p w14:paraId="4AC95751" w14:textId="33A38124" w:rsidR="00513720" w:rsidRDefault="00497318" w:rsidP="00497318">
      <w:pPr>
        <w:pStyle w:val="Beschriftung"/>
        <w:jc w:val="center"/>
      </w:pPr>
      <w:bookmarkStart w:id="32" w:name="_Toc33365551"/>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Grad der Vernetzung</w:t>
      </w:r>
      <w:bookmarkEnd w:id="32"/>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w:t>
      </w:r>
      <w:r w:rsidR="00EA3E74">
        <w:lastRenderedPageBreak/>
        <w:t xml:space="preserve">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Default="0057512E" w:rsidP="0057512E">
      <w:pPr>
        <w:ind w:firstLine="0"/>
        <w:rPr>
          <w:b/>
          <w:bCs/>
          <w:color w:val="00844D"/>
          <w:sz w:val="24"/>
          <w:szCs w:val="24"/>
        </w:rPr>
      </w:pPr>
    </w:p>
    <w:p w14:paraId="0C979FB9" w14:textId="051ED151" w:rsidR="00C05CE2" w:rsidRPr="0057512E" w:rsidRDefault="0057512E" w:rsidP="0057512E">
      <w:pPr>
        <w:ind w:firstLine="0"/>
        <w:rPr>
          <w:b/>
          <w:bCs/>
          <w:color w:val="00844D"/>
          <w:sz w:val="24"/>
          <w:szCs w:val="24"/>
        </w:rPr>
      </w:pPr>
      <w:r>
        <w:rPr>
          <w:b/>
          <w:bCs/>
          <w:color w:val="00844D"/>
          <w:sz w:val="24"/>
          <w:szCs w:val="24"/>
        </w:rPr>
        <w:t>Darstellung einer spezifischen Relation</w:t>
      </w:r>
      <w:r w:rsidRPr="0057512E">
        <w:rPr>
          <w:b/>
          <w:bCs/>
          <w:color w:val="00844D"/>
          <w:sz w:val="24"/>
          <w:szCs w:val="24"/>
        </w:rPr>
        <w:t>:</w:t>
      </w:r>
    </w:p>
    <w:p w14:paraId="3B0378FA" w14:textId="467ACECD"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Default="00C05CE2" w:rsidP="00497318">
      <w:pPr>
        <w:keepNext/>
        <w:spacing w:after="0"/>
        <w:ind w:firstLine="0"/>
        <w:jc w:val="center"/>
      </w:pPr>
    </w:p>
    <w:p w14:paraId="27F383DA" w14:textId="289334E0" w:rsidR="00877E08" w:rsidRDefault="00497318" w:rsidP="00497318">
      <w:pPr>
        <w:pStyle w:val="Beschriftung"/>
        <w:jc w:val="center"/>
      </w:pPr>
      <w:bookmarkStart w:id="33" w:name="_Toc33365552"/>
      <w:r>
        <w:t xml:space="preserve">Abbildung </w:t>
      </w:r>
      <w:r>
        <w:fldChar w:fldCharType="begin"/>
      </w:r>
      <w:r>
        <w:instrText xml:space="preserve"> SEQ Abbildung \* ARABIC </w:instrText>
      </w:r>
      <w:r>
        <w:fldChar w:fldCharType="separate"/>
      </w:r>
      <w:r w:rsidR="00B1340C">
        <w:t>11</w:t>
      </w:r>
      <w:r>
        <w:fldChar w:fldCharType="end"/>
      </w:r>
      <w:r>
        <w:t xml:space="preserve">: </w:t>
      </w:r>
      <w:r w:rsidR="0057512E">
        <w:t>Darstellung einer spezifischen Relation</w:t>
      </w:r>
      <w:bookmarkEnd w:id="33"/>
    </w:p>
    <w:p w14:paraId="53569DA8" w14:textId="7291150B" w:rsidR="007D29F3" w:rsidRDefault="007D29F3" w:rsidP="00CB6049">
      <w:pPr>
        <w:spacing w:after="0"/>
        <w:ind w:firstLine="0"/>
        <w:jc w:val="left"/>
      </w:pPr>
    </w:p>
    <w:p w14:paraId="77073F36" w14:textId="002922C8" w:rsidR="008E10AE" w:rsidRDefault="008E10AE" w:rsidP="008E10AE">
      <w:r>
        <w:t>Ein weiteres Beispiel, wie Graphen die Analyse einer IT-Landschaft unterstützen können, sei durch das Mockup in Abbildung 1</w:t>
      </w:r>
      <w:r w:rsidR="00167A2A">
        <w:t>1</w:t>
      </w:r>
      <w:r>
        <w:t xml:space="preserve">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Default="00207A5A">
      <w:pPr>
        <w:spacing w:after="0" w:line="240" w:lineRule="auto"/>
        <w:ind w:firstLine="0"/>
        <w:jc w:val="left"/>
      </w:pPr>
      <w:r>
        <w:br w:type="page"/>
      </w:r>
    </w:p>
    <w:p w14:paraId="653BF41D" w14:textId="6120DC23" w:rsidR="0057512E" w:rsidRPr="0057512E" w:rsidRDefault="0057512E" w:rsidP="0057512E">
      <w:pPr>
        <w:ind w:firstLine="0"/>
        <w:rPr>
          <w:b/>
          <w:bCs/>
          <w:color w:val="00844D"/>
          <w:sz w:val="24"/>
          <w:szCs w:val="24"/>
        </w:rPr>
      </w:pPr>
      <w:r w:rsidRPr="0057512E">
        <w:rPr>
          <w:b/>
          <w:bCs/>
          <w:color w:val="00844D"/>
          <w:sz w:val="24"/>
          <w:szCs w:val="24"/>
        </w:rPr>
        <w:lastRenderedPageBreak/>
        <w:t>Ampelsystem:</w:t>
      </w:r>
    </w:p>
    <w:p w14:paraId="750C8124" w14:textId="2E8F6F53" w:rsidR="00497318" w:rsidRDefault="005D574A" w:rsidP="00497318">
      <w:pPr>
        <w:keepNext/>
        <w:ind w:firstLine="0"/>
        <w:jc w:val="center"/>
      </w:pPr>
      <w:r>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Default="00C05CE2" w:rsidP="00C05CE2">
      <w:pPr>
        <w:spacing w:after="0"/>
        <w:ind w:firstLine="0"/>
        <w:jc w:val="center"/>
      </w:pPr>
      <w:r>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1FFF1E07" w:rsidR="00395C10" w:rsidRPr="00EB65BC" w:rsidRDefault="00395C10" w:rsidP="005D574A">
                            <w:pPr>
                              <w:pStyle w:val="Beschriftung"/>
                              <w:jc w:val="center"/>
                            </w:pPr>
                            <w:bookmarkStart w:id="34" w:name="_Toc33365553"/>
                            <w:r>
                              <w:t xml:space="preserve">Abbildung </w:t>
                            </w:r>
                            <w:r>
                              <w:fldChar w:fldCharType="begin"/>
                            </w:r>
                            <w:r>
                              <w:instrText xml:space="preserve"> SEQ Abbildung \* ARABIC </w:instrText>
                            </w:r>
                            <w:r>
                              <w:fldChar w:fldCharType="separate"/>
                            </w:r>
                            <w:r>
                              <w:t>12</w:t>
                            </w:r>
                            <w:r>
                              <w:fldChar w:fldCharType="end"/>
                            </w:r>
                            <w:r>
                              <w:t>: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1FFF1E07" w:rsidR="00395C10" w:rsidRPr="00EB65BC" w:rsidRDefault="00395C10" w:rsidP="005D574A">
                      <w:pPr>
                        <w:pStyle w:val="Beschriftung"/>
                        <w:jc w:val="center"/>
                      </w:pPr>
                      <w:bookmarkStart w:id="35" w:name="_Toc33365553"/>
                      <w:r>
                        <w:t xml:space="preserve">Abbildung </w:t>
                      </w:r>
                      <w:r>
                        <w:fldChar w:fldCharType="begin"/>
                      </w:r>
                      <w:r>
                        <w:instrText xml:space="preserve"> SEQ Abbildung \* ARABIC </w:instrText>
                      </w:r>
                      <w:r>
                        <w:fldChar w:fldCharType="separate"/>
                      </w:r>
                      <w:r>
                        <w:t>12</w:t>
                      </w:r>
                      <w:r>
                        <w:fldChar w:fldCharType="end"/>
                      </w:r>
                      <w:r>
                        <w:t>: Ampelsystem</w:t>
                      </w:r>
                      <w:bookmarkEnd w:id="35"/>
                    </w:p>
                  </w:txbxContent>
                </v:textbox>
                <w10:wrap anchorx="margin"/>
              </v:shape>
            </w:pict>
          </mc:Fallback>
        </mc:AlternateContent>
      </w:r>
    </w:p>
    <w:p w14:paraId="5B8AFFBB" w14:textId="77777777" w:rsidR="00C05CE2" w:rsidRDefault="00C05CE2" w:rsidP="00472852"/>
    <w:p w14:paraId="246E1140" w14:textId="0408AABE" w:rsidR="001A4077" w:rsidRDefault="00F3229A" w:rsidP="00472852">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Default="0057512E" w:rsidP="00472852"/>
    <w:p w14:paraId="762D5E67" w14:textId="42DFE5D5" w:rsidR="0057512E" w:rsidRPr="0057512E" w:rsidRDefault="0057512E" w:rsidP="0057512E">
      <w:pPr>
        <w:ind w:firstLine="0"/>
        <w:rPr>
          <w:b/>
          <w:bCs/>
          <w:color w:val="00844D"/>
          <w:sz w:val="24"/>
          <w:szCs w:val="24"/>
        </w:rPr>
      </w:pPr>
      <w:r w:rsidRPr="0057512E">
        <w:rPr>
          <w:b/>
          <w:bCs/>
          <w:color w:val="00844D"/>
          <w:sz w:val="24"/>
          <w:szCs w:val="24"/>
        </w:rPr>
        <w:t>Darstellung in Abhängigkeit zu quantitativen Attributen:</w:t>
      </w:r>
    </w:p>
    <w:p w14:paraId="38162517" w14:textId="706C975B" w:rsidR="00877E08" w:rsidRDefault="00877E08">
      <w:pPr>
        <w:spacing w:after="0" w:line="240" w:lineRule="auto"/>
        <w:ind w:firstLine="0"/>
        <w:jc w:val="left"/>
      </w:pPr>
    </w:p>
    <w:p w14:paraId="10F76A7C" w14:textId="027F63D6"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Default="00C05CE2" w:rsidP="00C05CE2">
      <w:pPr>
        <w:spacing w:after="0"/>
        <w:ind w:firstLine="0"/>
        <w:jc w:val="center"/>
      </w:pP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395C10" w:rsidRPr="00BF4D8F" w:rsidRDefault="00395C10" w:rsidP="005D574A">
                            <w:pPr>
                              <w:pStyle w:val="Beschriftung"/>
                              <w:jc w:val="center"/>
                            </w:pPr>
                            <w:bookmarkStart w:id="36"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220A46AE" w:rsidR="00395C10" w:rsidRPr="00BF4D8F" w:rsidRDefault="00395C10" w:rsidP="005D574A">
                      <w:pPr>
                        <w:pStyle w:val="Beschriftung"/>
                        <w:jc w:val="center"/>
                      </w:pPr>
                      <w:bookmarkStart w:id="37"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lastRenderedPageBreak/>
        <w:t xml:space="preserve">Dieses Visualisierungskonzept und das des Ampelsystems sind sehr gut geeignet, um sie mit anderen </w:t>
      </w:r>
      <w:proofErr w:type="spellStart"/>
      <w:r>
        <w:t>Graphvisualisierungen</w:t>
      </w:r>
      <w:proofErr w:type="spellEnd"/>
      <w:r>
        <w:t xml:space="preserve"> zu kombinieren, da sie die Hauptinformation nicht durch den Graphen darstellen, sondern jeweils durch eine weitere Dimension wie Größe und Farbe von Objekten.</w:t>
      </w:r>
    </w:p>
    <w:p w14:paraId="7DA73400" w14:textId="5B57D8E4" w:rsidR="005D2EEA" w:rsidRDefault="005D2EEA">
      <w:pPr>
        <w:spacing w:after="0" w:line="240" w:lineRule="auto"/>
        <w:ind w:firstLine="0"/>
        <w:jc w:val="left"/>
        <w:rPr>
          <w:b/>
          <w:bCs/>
          <w:iCs/>
          <w:color w:val="00844D"/>
          <w:sz w:val="28"/>
          <w:szCs w:val="28"/>
        </w:rPr>
      </w:pPr>
    </w:p>
    <w:p w14:paraId="4ADA3FAC" w14:textId="7BEAE6DA" w:rsidR="003B56B8" w:rsidRDefault="00FB10A6" w:rsidP="00B4304D">
      <w:pPr>
        <w:pStyle w:val="berschrift2"/>
      </w:pPr>
      <w:bookmarkStart w:id="38" w:name="_Toc33363187"/>
      <w:r>
        <w:t>Kombiniertes Visualisierungskonzept</w:t>
      </w:r>
      <w:bookmarkEnd w:id="38"/>
    </w:p>
    <w:p w14:paraId="7EB11EC4" w14:textId="67AD0AD4" w:rsidR="00EB02A4" w:rsidRDefault="00FB10A6" w:rsidP="00EB02A4">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w:t>
      </w:r>
      <w:r w:rsidR="00F46991" w:rsidRPr="00395C10">
        <w:t xml:space="preserve">Daten </w:t>
      </w:r>
      <w:r w:rsidR="00006A18" w:rsidRPr="00395C10">
        <w:t xml:space="preserve">anhand dieses Konzeptes </w:t>
      </w:r>
      <w:r w:rsidR="00F46991" w:rsidRPr="00395C10">
        <w:t xml:space="preserve">im Web veröffentlicht. </w:t>
      </w:r>
      <w:r w:rsidR="00EB02A4" w:rsidRPr="00395C10">
        <w:t xml:space="preserve">Die Befüllung der Grafik mit Daten erfolgt </w:t>
      </w:r>
      <w:r w:rsidR="00FC4429" w:rsidRPr="00395C10">
        <w:t>für das</w:t>
      </w:r>
      <w:r w:rsidR="00EB02A4" w:rsidRPr="00395C10">
        <w:t xml:space="preserve"> Tech Radar von Zalando manuell. Bei einer großen Datenmenge ist dieses Vorgehen jedoch nicht effizient. </w:t>
      </w:r>
      <w:r w:rsidR="00FC4429" w:rsidRPr="00395C10">
        <w:t xml:space="preserve">In dieser Arbeit wird dieses Vorgehen durch den Einsatz und die Anbindung an </w:t>
      </w:r>
      <w:r w:rsidR="00EB02A4" w:rsidRPr="00395C10">
        <w:t xml:space="preserve">eine </w:t>
      </w:r>
      <w:proofErr w:type="spellStart"/>
      <w:r w:rsidR="00EB02A4" w:rsidRPr="00395C10">
        <w:t>Graphdatenbank</w:t>
      </w:r>
      <w:proofErr w:type="spellEnd"/>
      <w:r w:rsidR="00EB02A4" w:rsidRPr="00395C10">
        <w:t xml:space="preserve"> </w:t>
      </w:r>
      <w:r w:rsidR="00FC4429" w:rsidRPr="00395C10">
        <w:t>ersetzt.</w:t>
      </w:r>
      <w:r w:rsidR="00EB02A4" w:rsidRPr="00395C10">
        <w:t xml:space="preserve"> </w:t>
      </w:r>
      <w:r w:rsidR="00FC4429" w:rsidRPr="00395C10">
        <w:t>Durch dies lässt sich</w:t>
      </w:r>
      <w:r w:rsidR="00EB02A4" w:rsidRPr="00395C10">
        <w:t xml:space="preserve"> ein Tech Radar automatisiert </w:t>
      </w:r>
      <w:r w:rsidR="00FC4429" w:rsidRPr="00395C10">
        <w:t>be</w:t>
      </w:r>
      <w:r w:rsidR="00EB02A4" w:rsidRPr="00395C10">
        <w:t>füllen.</w:t>
      </w:r>
    </w:p>
    <w:p w14:paraId="586A5D44" w14:textId="6BF6391D" w:rsidR="001F160A" w:rsidRDefault="00BF2243" w:rsidP="00DF2DB2">
      <w:r>
        <w:t>Abbildung 1</w:t>
      </w:r>
      <w:r w:rsidR="005D2EEA">
        <w:t>4</w:t>
      </w:r>
      <w:r>
        <w:t xml:space="preserve"> zeigt d</w:t>
      </w:r>
      <w:r w:rsidR="00E91697">
        <w:t xml:space="preserve">iese Umsetzung des Unternehmens </w:t>
      </w:r>
      <w:r w:rsidR="001E6F3D">
        <w:t>Zalando</w:t>
      </w:r>
      <w:r w:rsidR="00E91697">
        <w:t>.</w:t>
      </w:r>
      <w:r w:rsidR="00F46991" w:rsidRPr="002008BB">
        <w:t xml:space="preserve"> </w:t>
      </w:r>
      <w:r w:rsidR="00FB10A6">
        <w:t xml:space="preserve">Dieser Tech Radar besitzt insgesamt 4 Quadranten, welche unterschiedlichen Themengebieten zugeordnet sind. So </w:t>
      </w:r>
      <w:r>
        <w:t xml:space="preserve">repräsentieren alle Objekte des oberen linken Quadranten </w:t>
      </w:r>
      <w:proofErr w:type="spellStart"/>
      <w:r>
        <w:t>Frameworkbestandteile</w:t>
      </w:r>
      <w:proofErr w:type="spellEnd"/>
      <w:r>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09700DD9" w14:textId="3DE1E6C3" w:rsidR="002008BB" w:rsidRDefault="002008BB" w:rsidP="00912982">
      <w:pPr>
        <w:keepNext/>
        <w:ind w:firstLine="0"/>
        <w:jc w:val="center"/>
      </w:pPr>
      <w:r>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344659" w:rsidRDefault="00344659" w:rsidP="00912982">
      <w:pPr>
        <w:keepNext/>
        <w:ind w:firstLine="0"/>
        <w:jc w:val="center"/>
        <w:rPr>
          <w:sz w:val="6"/>
          <w:szCs w:val="6"/>
        </w:rPr>
      </w:pPr>
    </w:p>
    <w:p w14:paraId="2B877F99" w14:textId="297BC904" w:rsidR="002008BB" w:rsidRDefault="002008BB" w:rsidP="00912982">
      <w:pPr>
        <w:pStyle w:val="Beschriftung"/>
        <w:jc w:val="center"/>
      </w:pPr>
      <w:bookmarkStart w:id="39" w:name="_Toc33365555"/>
      <w:r>
        <w:t xml:space="preserve">Abbildung </w:t>
      </w:r>
      <w:r>
        <w:fldChar w:fldCharType="begin"/>
      </w:r>
      <w:r>
        <w:instrText xml:space="preserve"> SEQ Abbildung \* ARABIC </w:instrText>
      </w:r>
      <w:r>
        <w:fldChar w:fldCharType="separate"/>
      </w:r>
      <w:r w:rsidR="00B1340C">
        <w:t>14</w:t>
      </w:r>
      <w:r>
        <w:fldChar w:fldCharType="end"/>
      </w:r>
      <w:r>
        <w:t>: Tech Radar</w:t>
      </w:r>
      <w:bookmarkEnd w:id="39"/>
    </w:p>
    <w:p w14:paraId="0CDB663D" w14:textId="77777777" w:rsidR="00344659" w:rsidRPr="00344659" w:rsidRDefault="00344659" w:rsidP="00344659"/>
    <w:p w14:paraId="45FD73BE" w14:textId="5560E4E2" w:rsidR="0070590E" w:rsidRPr="00ED0E87" w:rsidRDefault="004B4A6C" w:rsidP="004B4A6C">
      <w:pPr>
        <w:pStyle w:val="Listenabsatz"/>
        <w:numPr>
          <w:ilvl w:val="0"/>
          <w:numId w:val="15"/>
        </w:numPr>
        <w:rPr>
          <w:b/>
          <w:bCs/>
        </w:rPr>
      </w:pPr>
      <w:r>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4B4A6C">
        <w:rPr>
          <w:b/>
          <w:bCs/>
        </w:rPr>
        <w:t>Adopt</w:t>
      </w:r>
      <w:proofErr w:type="spellEnd"/>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 xml:space="preserve">Frameworks: Node.js, </w:t>
      </w:r>
      <w:proofErr w:type="spellStart"/>
      <w:r>
        <w:t>ReactJS</w:t>
      </w:r>
      <w:proofErr w:type="spellEnd"/>
      <w:r>
        <w:t>, Spring</w:t>
      </w:r>
    </w:p>
    <w:p w14:paraId="578A4A3A" w14:textId="60D58B78" w:rsidR="00E31CD2" w:rsidRDefault="00E31CD2" w:rsidP="00E31CD2">
      <w:pPr>
        <w:pStyle w:val="Listenabsatz"/>
        <w:numPr>
          <w:ilvl w:val="0"/>
          <w:numId w:val="36"/>
        </w:numPr>
      </w:pPr>
      <w:r>
        <w:t xml:space="preserve">Infrastructure: Docker, </w:t>
      </w:r>
      <w:proofErr w:type="spellStart"/>
      <w:r>
        <w:t>Nginx</w:t>
      </w:r>
      <w:proofErr w:type="spellEnd"/>
      <w:r>
        <w:t xml:space="preserve">, </w:t>
      </w:r>
      <w:proofErr w:type="spellStart"/>
      <w:r>
        <w:t>Tomcat</w:t>
      </w:r>
      <w:proofErr w:type="spellEnd"/>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proofErr w:type="spellStart"/>
      <w:r>
        <w:t>Languages</w:t>
      </w:r>
      <w:proofErr w:type="spellEnd"/>
      <w:r>
        <w:t>: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 xml:space="preserve">Frameworks: Angular, </w:t>
      </w:r>
      <w:proofErr w:type="spellStart"/>
      <w:r>
        <w:t>Camunda</w:t>
      </w:r>
      <w:proofErr w:type="spellEnd"/>
      <w:r w:rsidR="003F691D">
        <w:t xml:space="preserve">, </w:t>
      </w:r>
      <w:proofErr w:type="spellStart"/>
      <w:r w:rsidR="003F691D">
        <w:t>Thymeleaf</w:t>
      </w:r>
      <w:proofErr w:type="spellEnd"/>
    </w:p>
    <w:p w14:paraId="5EF7F5BD" w14:textId="0CF3B23A" w:rsidR="00E31CD2" w:rsidRDefault="00E31CD2" w:rsidP="00E31CD2">
      <w:pPr>
        <w:pStyle w:val="Listenabsatz"/>
        <w:numPr>
          <w:ilvl w:val="0"/>
          <w:numId w:val="36"/>
        </w:numPr>
      </w:pPr>
      <w:r>
        <w:t xml:space="preserve">Infrastructure: </w:t>
      </w:r>
      <w:proofErr w:type="spellStart"/>
      <w:r w:rsidR="003F691D">
        <w:t>Failsafe</w:t>
      </w:r>
      <w:proofErr w:type="spellEnd"/>
      <w:r w:rsidR="003F691D">
        <w:t xml:space="preserve">, </w:t>
      </w:r>
      <w:proofErr w:type="spellStart"/>
      <w:r w:rsidR="003F691D">
        <w:t>Underlow</w:t>
      </w:r>
      <w:proofErr w:type="spellEnd"/>
    </w:p>
    <w:p w14:paraId="699B40FA" w14:textId="03DC31AC" w:rsidR="00E31CD2" w:rsidRPr="00ED0E87" w:rsidRDefault="00E31CD2" w:rsidP="00E31CD2">
      <w:pPr>
        <w:pStyle w:val="Listenabsatz"/>
        <w:numPr>
          <w:ilvl w:val="0"/>
          <w:numId w:val="36"/>
        </w:numPr>
      </w:pPr>
      <w:r>
        <w:t xml:space="preserve">Data Management: </w:t>
      </w:r>
      <w:proofErr w:type="spellStart"/>
      <w:r w:rsidR="003F691D">
        <w:t>Airflow</w:t>
      </w:r>
      <w:proofErr w:type="spellEnd"/>
      <w:r w:rsidR="003F691D">
        <w:t xml:space="preserve">, AWS </w:t>
      </w:r>
      <w:proofErr w:type="spellStart"/>
      <w:r w:rsidR="003F691D">
        <w:t>DynamoDB</w:t>
      </w:r>
      <w:proofErr w:type="spellEnd"/>
      <w:r w:rsidR="003F691D">
        <w:t xml:space="preserve">, Flink, Google </w:t>
      </w:r>
      <w:proofErr w:type="spellStart"/>
      <w:r w:rsidR="003F691D">
        <w:t>BigQuery</w:t>
      </w:r>
      <w:proofErr w:type="spellEnd"/>
      <w:r w:rsidR="003F691D">
        <w:t>, Presto</w:t>
      </w:r>
    </w:p>
    <w:p w14:paraId="0418B78D" w14:textId="6751DE55" w:rsidR="00E31CD2" w:rsidRDefault="00E31CD2" w:rsidP="00E31CD2">
      <w:pPr>
        <w:pStyle w:val="Listenabsatz"/>
        <w:numPr>
          <w:ilvl w:val="0"/>
          <w:numId w:val="36"/>
        </w:numPr>
      </w:pPr>
      <w:proofErr w:type="spellStart"/>
      <w:r>
        <w:t>Languages</w:t>
      </w:r>
      <w:proofErr w:type="spellEnd"/>
      <w:r>
        <w:t xml:space="preserve">: </w:t>
      </w:r>
      <w:proofErr w:type="spellStart"/>
      <w:r w:rsidR="003F691D">
        <w:t>GraphQL</w:t>
      </w:r>
      <w:proofErr w:type="spellEnd"/>
      <w:r w:rsidR="003F691D">
        <w:t xml:space="preserve">, Haskell, </w:t>
      </w:r>
      <w:proofErr w:type="spellStart"/>
      <w:r w:rsidR="003F691D">
        <w:t>Kotlin</w:t>
      </w:r>
      <w:proofErr w:type="spellEnd"/>
      <w:r w:rsidR="003F691D">
        <w:t xml:space="preserve">, </w:t>
      </w:r>
      <w:proofErr w:type="spellStart"/>
      <w:r w:rsidR="003F691D">
        <w:t>TypeScript</w:t>
      </w:r>
      <w:proofErr w:type="spellEnd"/>
    </w:p>
    <w:p w14:paraId="2F9FD38E" w14:textId="63D6CE9E" w:rsidR="00E31CD2" w:rsidRPr="00ED0E87" w:rsidRDefault="004B4A6C" w:rsidP="009C28BB">
      <w:pPr>
        <w:pStyle w:val="Listenabsatz"/>
        <w:numPr>
          <w:ilvl w:val="0"/>
          <w:numId w:val="0"/>
        </w:numPr>
        <w:ind w:left="717"/>
      </w:pPr>
      <w:r>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proofErr w:type="spellStart"/>
      <w:r w:rsidRPr="00ED0E87">
        <w:rPr>
          <w:b/>
          <w:bCs/>
        </w:rPr>
        <w:t>Assess</w:t>
      </w:r>
      <w:proofErr w:type="spellEnd"/>
      <w:r w:rsidRPr="00ED0E87">
        <w:rPr>
          <w:b/>
          <w:bCs/>
        </w:rPr>
        <w:t xml:space="preserve">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 xml:space="preserve">Aurelia, Ember.js, </w:t>
      </w:r>
      <w:proofErr w:type="spellStart"/>
      <w:r w:rsidR="003F691D">
        <w:t>Redux</w:t>
      </w:r>
      <w:proofErr w:type="spellEnd"/>
      <w:r w:rsidR="003F691D">
        <w:t xml:space="preserve">, </w:t>
      </w:r>
      <w:proofErr w:type="spellStart"/>
      <w:r w:rsidR="003F691D">
        <w:t>Vert.x</w:t>
      </w:r>
      <w:proofErr w:type="spellEnd"/>
      <w:r w:rsidR="003F691D">
        <w:t>,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proofErr w:type="spellStart"/>
      <w:r w:rsidR="003F691D">
        <w:t>Consul</w:t>
      </w:r>
      <w:proofErr w:type="spellEnd"/>
      <w:r w:rsidR="003F691D">
        <w:t xml:space="preserve">, Google </w:t>
      </w:r>
      <w:proofErr w:type="spellStart"/>
      <w:r w:rsidR="003F691D">
        <w:t>Bigtable</w:t>
      </w:r>
      <w:proofErr w:type="spellEnd"/>
      <w:r w:rsidR="003F691D">
        <w:t xml:space="preserve">, Hadoop, </w:t>
      </w:r>
      <w:proofErr w:type="spellStart"/>
      <w:r w:rsidR="003F691D">
        <w:t>RocksDB</w:t>
      </w:r>
      <w:proofErr w:type="spellEnd"/>
      <w:r w:rsidR="003F691D">
        <w:t>, YARN</w:t>
      </w:r>
    </w:p>
    <w:p w14:paraId="39C7A24A" w14:textId="3BD04CC4" w:rsidR="00E31CD2" w:rsidRDefault="00E31CD2" w:rsidP="00E31CD2">
      <w:pPr>
        <w:pStyle w:val="Listenabsatz"/>
        <w:numPr>
          <w:ilvl w:val="0"/>
          <w:numId w:val="36"/>
        </w:numPr>
      </w:pPr>
      <w:proofErr w:type="spellStart"/>
      <w:r>
        <w:t>Languages</w:t>
      </w:r>
      <w:proofErr w:type="spellEnd"/>
      <w:r>
        <w:t xml:space="preserve">: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proofErr w:type="spellStart"/>
      <w:r w:rsidR="003F691D">
        <w:t>Activiti</w:t>
      </w:r>
      <w:proofErr w:type="spellEnd"/>
      <w:r w:rsidR="003F691D">
        <w:t xml:space="preserve">, AngularJS 1.x, </w:t>
      </w:r>
      <w:proofErr w:type="spellStart"/>
      <w:r w:rsidR="003F691D">
        <w:t>BackboneJS</w:t>
      </w:r>
      <w:proofErr w:type="spellEnd"/>
      <w:r w:rsidR="003F691D">
        <w:t xml:space="preserve">, </w:t>
      </w:r>
      <w:proofErr w:type="spellStart"/>
      <w:r w:rsidR="003F691D">
        <w:t>Drools</w:t>
      </w:r>
      <w:proofErr w:type="spellEnd"/>
      <w:r w:rsidR="003F691D">
        <w:t>,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proofErr w:type="spellStart"/>
      <w:r w:rsidR="009F458E">
        <w:t>ActiveMQ</w:t>
      </w:r>
      <w:proofErr w:type="spellEnd"/>
      <w:r w:rsidR="009F458E">
        <w:t xml:space="preserve">, </w:t>
      </w:r>
      <w:proofErr w:type="spellStart"/>
      <w:r w:rsidR="009F458E">
        <w:t>CouchBase</w:t>
      </w:r>
      <w:proofErr w:type="spellEnd"/>
      <w:r w:rsidR="009F458E">
        <w:t>, Esper, MongoDB, MySQL, Oracle DB</w:t>
      </w:r>
    </w:p>
    <w:p w14:paraId="67B4B671" w14:textId="03D8876A" w:rsidR="00E31CD2" w:rsidRDefault="00E31CD2" w:rsidP="00E31CD2">
      <w:pPr>
        <w:pStyle w:val="Listenabsatz"/>
        <w:numPr>
          <w:ilvl w:val="0"/>
          <w:numId w:val="36"/>
        </w:numPr>
      </w:pPr>
      <w:proofErr w:type="spellStart"/>
      <w:r>
        <w:t>Languages</w:t>
      </w:r>
      <w:proofErr w:type="spellEnd"/>
      <w:r>
        <w:t xml:space="preserve">: </w:t>
      </w:r>
      <w:r w:rsidR="009F458E">
        <w:t xml:space="preserve">.NET </w:t>
      </w:r>
      <w:proofErr w:type="spellStart"/>
      <w:r w:rsidR="009F458E">
        <w:t>languages</w:t>
      </w:r>
      <w:proofErr w:type="spellEnd"/>
      <w:r w:rsidR="009F458E">
        <w:t>, Elm, Groovy, Perl, PHP, Ruby</w:t>
      </w:r>
    </w:p>
    <w:p w14:paraId="375EEF42" w14:textId="4E434BDB" w:rsidR="00E31CD2" w:rsidRDefault="00E31CD2" w:rsidP="00F46991"/>
    <w:p w14:paraId="3B80C934" w14:textId="24C1396E" w:rsidR="00BF2F8B" w:rsidRDefault="00912982" w:rsidP="00D63761">
      <w:r w:rsidRPr="00395C10">
        <w:t xml:space="preserve">Die in Abbildung 15 und Abbildung 16 dargestellten Grafiken </w:t>
      </w:r>
      <w:r w:rsidR="00FC4429" w:rsidRPr="00395C10">
        <w:t xml:space="preserve">zeigen die Erweiterung </w:t>
      </w:r>
      <w:r w:rsidRPr="00395C10">
        <w:t xml:space="preserve">des in Abbildung 14 abgebildeten Tech Radars von Zalando </w:t>
      </w:r>
      <w:r w:rsidR="00FC4429" w:rsidRPr="00395C10">
        <w:t>um die Komponente eines Graphen</w:t>
      </w:r>
      <w:r w:rsidRPr="00395C10">
        <w:t>. Diese</w:t>
      </w:r>
      <w:r w:rsidR="00D63761" w:rsidRPr="00395C10">
        <w:t>s</w:t>
      </w:r>
      <w:r w:rsidRPr="00395C10">
        <w:t xml:space="preserve"> Konzept wurde i</w:t>
      </w:r>
      <w:r w:rsidR="00FC4429" w:rsidRPr="00395C10">
        <w:t>m Zuge</w:t>
      </w:r>
      <w:r w:rsidRPr="00395C10">
        <w:t xml:space="preserve"> dieser Arbeit </w:t>
      </w:r>
      <w:r w:rsidR="00FC4429" w:rsidRPr="00395C10">
        <w:t>entwickelt.</w:t>
      </w:r>
      <w:r w:rsidRPr="00395C10">
        <w:t xml:space="preserve"> </w:t>
      </w:r>
      <w:r w:rsidR="00D63761" w:rsidRPr="00395C10">
        <w:t xml:space="preserve">Mit der Ergänzung des Graphen sind die </w:t>
      </w:r>
      <w:r w:rsidR="008278B3" w:rsidRPr="00395C10">
        <w:t>Beziehungen unter den dargestellten Elementen gegeben. Das</w:t>
      </w:r>
      <w:r w:rsidR="008278B3">
        <w:t xml:space="preserve"> Sichtbarmachen der Beziehungen lässt</w:t>
      </w:r>
      <w:r w:rsidR="00BF2F8B">
        <w:t xml:space="preserve"> in Bezug auf die eingesetzten Technologien</w:t>
      </w:r>
      <w:r w:rsidR="008278B3">
        <w:t xml:space="preserve"> diverse Rückschlüsse über die </w:t>
      </w:r>
      <w:r w:rsidR="00BF2F8B">
        <w:t>Gesamts</w:t>
      </w:r>
      <w:r w:rsidR="008278B3">
        <w:t xml:space="preserve">ituation </w:t>
      </w:r>
      <w:r w:rsidR="00BF2F8B">
        <w:t xml:space="preserve">eines </w:t>
      </w:r>
      <w:r w:rsidR="008278B3">
        <w:t>Unternehme</w:t>
      </w:r>
      <w:r w:rsidR="00BF2F8B">
        <w:t>ns</w:t>
      </w:r>
      <w:r w:rsidR="008278B3">
        <w:t xml:space="preserve"> </w:t>
      </w:r>
      <w:r w:rsidR="00FE0C92">
        <w:t xml:space="preserve">auf diesem Gebiet </w:t>
      </w:r>
      <w:r w:rsidR="008278B3">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55AE7041" w14:textId="77777777" w:rsidR="00344659" w:rsidRDefault="00344659" w:rsidP="00C3034D">
      <w:pPr>
        <w:keepNext/>
        <w:ind w:firstLine="0"/>
        <w:jc w:val="center"/>
      </w:pPr>
    </w:p>
    <w:p w14:paraId="0C08E6B8" w14:textId="61A01765" w:rsidR="008955EE" w:rsidRDefault="003000A0" w:rsidP="00C3034D">
      <w:pPr>
        <w:keepNext/>
        <w:ind w:firstLine="0"/>
        <w:jc w:val="center"/>
      </w:pPr>
      <w:r>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46E142D0" w:rsidR="004F4838" w:rsidRDefault="008955EE" w:rsidP="008955EE">
      <w:pPr>
        <w:pStyle w:val="Beschriftung"/>
        <w:jc w:val="center"/>
      </w:pPr>
      <w:bookmarkStart w:id="40" w:name="_Toc33365556"/>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40"/>
    </w:p>
    <w:p w14:paraId="264F5A5F" w14:textId="77777777" w:rsidR="004F4838" w:rsidRDefault="004F4838" w:rsidP="004F4838">
      <w:pPr>
        <w:jc w:val="center"/>
      </w:pPr>
    </w:p>
    <w:p w14:paraId="12265581" w14:textId="2A8567DE"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F7627A">
        <w:t>Befindet sich diese</w:t>
      </w:r>
      <w:r w:rsidR="00EF6F72">
        <w:t xml:space="preserve"> Abweichung innerhalb eines Quadranten würde </w:t>
      </w:r>
      <w:r w:rsidR="00F7627A">
        <w:t xml:space="preserve">dies </w:t>
      </w:r>
      <w:r w:rsidR="00EF6F72">
        <w:t xml:space="preserve">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13E889FB" w14:textId="77777777" w:rsidR="00344659" w:rsidRDefault="00344659" w:rsidP="00912982">
      <w:pPr>
        <w:keepNext/>
        <w:ind w:firstLine="0"/>
        <w:jc w:val="center"/>
      </w:pPr>
    </w:p>
    <w:p w14:paraId="56D3768C" w14:textId="02BC7BDD" w:rsidR="008955EE" w:rsidRDefault="004F4838" w:rsidP="00912982">
      <w:pPr>
        <w:keepNext/>
        <w:ind w:firstLine="0"/>
        <w:jc w:val="center"/>
      </w:pPr>
      <w:r>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1" w:name="_Toc33365557"/>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1"/>
    </w:p>
    <w:p w14:paraId="117A7B0C" w14:textId="77777777" w:rsidR="004F4838" w:rsidRDefault="004F4838" w:rsidP="008278B3"/>
    <w:p w14:paraId="077AD79D" w14:textId="7D08BF4C" w:rsidR="00664FBA" w:rsidRDefault="00F37196" w:rsidP="00664FBA">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t xml:space="preserve"> </w:t>
      </w:r>
      <w:r w:rsidR="00D63761">
        <w:t xml:space="preserve">Die Abbildung 16 ist hierbei eine schematische Darstellung, welche dieses </w:t>
      </w:r>
      <w:proofErr w:type="spellStart"/>
      <w:r w:rsidR="00505A92">
        <w:t>Graphm</w:t>
      </w:r>
      <w:r w:rsidR="00D63761">
        <w:t>uster</w:t>
      </w:r>
      <w:proofErr w:type="spellEnd"/>
      <w:r w:rsidR="00D63761">
        <w:t xml:space="preserve"> visualisiert. Um </w:t>
      </w:r>
      <w:r w:rsidR="00505A92">
        <w:t>diesen</w:t>
      </w:r>
      <w:r w:rsidR="00D63761">
        <w:t xml:space="preserve"> Sachverhalt zu verdeutlichen, wurde </w:t>
      </w:r>
      <w:r w:rsidR="00505A92">
        <w:t>das Muster in der Abbildung etwas</w:t>
      </w:r>
      <w:r w:rsidR="00D63761">
        <w:t xml:space="preserve"> überspitzt dargestellt.</w:t>
      </w: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2" w:name="_Toc33363188"/>
      <w:r>
        <w:lastRenderedPageBreak/>
        <w:t>Implementierung</w:t>
      </w:r>
      <w:bookmarkEnd w:id="42"/>
    </w:p>
    <w:p w14:paraId="6DB74456" w14:textId="290C0CA2" w:rsidR="00F11DD7" w:rsidRDefault="00F11DD7" w:rsidP="00F11DD7">
      <w:bookmarkStart w:id="43" w:name="_Hlk33274524"/>
      <w:r w:rsidRPr="0095739D">
        <w:t>In diesem Kapitel wird gezeigt, w</w:t>
      </w:r>
      <w:r>
        <w:t>as für</w:t>
      </w:r>
      <w:r w:rsidRPr="0095739D">
        <w:t xml:space="preserve"> das Vorgehen bei der Umsetzung der</w:t>
      </w:r>
      <w:r>
        <w:t xml:space="preserve"> technischen Seite der</w:t>
      </w:r>
      <w:r w:rsidRPr="0095739D">
        <w:t xml:space="preserve"> Arbeit </w:t>
      </w:r>
      <w:r>
        <w:t>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Default="00F11DD7" w:rsidP="00F11DD7"/>
    <w:p w14:paraId="1AF4A028" w14:textId="77777777" w:rsidR="00F11DD7" w:rsidRDefault="00F11DD7" w:rsidP="00F11DD7">
      <w:pPr>
        <w:pStyle w:val="berschrift2"/>
      </w:pPr>
      <w:bookmarkStart w:id="44" w:name="_Toc33363189"/>
      <w:bookmarkEnd w:id="43"/>
      <w:r>
        <w:t>Infrastrukturaufbau</w:t>
      </w:r>
      <w:bookmarkEnd w:id="44"/>
    </w:p>
    <w:p w14:paraId="35B0E0D8" w14:textId="77777777" w:rsidR="00F11DD7" w:rsidRDefault="00F11DD7" w:rsidP="00F11DD7">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Default="00F11DD7" w:rsidP="00F11DD7">
      <w:r>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Default="00F11DD7" w:rsidP="00F11DD7">
      <w:r>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Default="00F11DD7" w:rsidP="00F11DD7">
      <w:pPr>
        <w:pStyle w:val="Listenabsatz"/>
        <w:numPr>
          <w:ilvl w:val="0"/>
          <w:numId w:val="40"/>
        </w:numPr>
      </w:pPr>
      <w:r>
        <w:t>Server: Windows, Linux, Unix</w:t>
      </w:r>
    </w:p>
    <w:p w14:paraId="2BD52365" w14:textId="77777777" w:rsidR="00F11DD7" w:rsidRDefault="00F11DD7" w:rsidP="00F11DD7">
      <w:pPr>
        <w:pStyle w:val="Listenabsatz"/>
        <w:numPr>
          <w:ilvl w:val="0"/>
          <w:numId w:val="40"/>
        </w:numPr>
      </w:pPr>
      <w:r>
        <w:t xml:space="preserve">Datenbank: Neo4j, MySQL, PostgreSQL, </w:t>
      </w:r>
      <w:proofErr w:type="spellStart"/>
      <w:r>
        <w:t>CouchDB</w:t>
      </w:r>
      <w:proofErr w:type="spellEnd"/>
    </w:p>
    <w:p w14:paraId="2ABB9855" w14:textId="77777777" w:rsidR="00F11DD7" w:rsidRDefault="00F11DD7" w:rsidP="00F11DD7">
      <w:pPr>
        <w:pStyle w:val="Listenabsatz"/>
        <w:numPr>
          <w:ilvl w:val="0"/>
          <w:numId w:val="40"/>
        </w:numPr>
      </w:pPr>
      <w:r>
        <w:t xml:space="preserve">Webserver: Apache HTTP-Server, </w:t>
      </w:r>
      <w:proofErr w:type="spellStart"/>
      <w:r>
        <w:t>Tomcat</w:t>
      </w:r>
      <w:proofErr w:type="spellEnd"/>
      <w:r>
        <w:t xml:space="preserve">, </w:t>
      </w:r>
      <w:proofErr w:type="spellStart"/>
      <w:r>
        <w:t>Nginx</w:t>
      </w:r>
      <w:proofErr w:type="spellEnd"/>
    </w:p>
    <w:p w14:paraId="79CFC905" w14:textId="77777777" w:rsidR="00F11DD7" w:rsidRDefault="00F11DD7" w:rsidP="00F11DD7">
      <w:pPr>
        <w:pStyle w:val="Listenabsatz"/>
        <w:numPr>
          <w:ilvl w:val="0"/>
          <w:numId w:val="40"/>
        </w:numPr>
      </w:pPr>
      <w:r>
        <w:t>Internet / Intranet</w:t>
      </w:r>
    </w:p>
    <w:p w14:paraId="335FC458" w14:textId="77777777" w:rsidR="00F11DD7" w:rsidRDefault="00F11DD7" w:rsidP="00F11DD7">
      <w:pPr>
        <w:pStyle w:val="Listenabsatz"/>
        <w:numPr>
          <w:ilvl w:val="0"/>
          <w:numId w:val="41"/>
        </w:numPr>
      </w:pPr>
      <w:r>
        <w:t xml:space="preserve">Browser: Firefox, Google Chrome, Internet Explorer, Apple Safari </w:t>
      </w:r>
    </w:p>
    <w:p w14:paraId="7BFC43CC" w14:textId="77777777" w:rsidR="00F11DD7" w:rsidRDefault="00F11DD7" w:rsidP="00F11DD7"/>
    <w:p w14:paraId="49600291" w14:textId="77777777" w:rsidR="00344659" w:rsidRDefault="00344659" w:rsidP="00F11DD7">
      <w:pPr>
        <w:pStyle w:val="Listenabsatz"/>
        <w:numPr>
          <w:ilvl w:val="0"/>
          <w:numId w:val="0"/>
        </w:numPr>
        <w:spacing w:after="0"/>
        <w:jc w:val="center"/>
      </w:pPr>
    </w:p>
    <w:p w14:paraId="58264085" w14:textId="77777777" w:rsidR="00344659" w:rsidRDefault="00344659" w:rsidP="00F11DD7">
      <w:pPr>
        <w:pStyle w:val="Listenabsatz"/>
        <w:numPr>
          <w:ilvl w:val="0"/>
          <w:numId w:val="0"/>
        </w:numPr>
        <w:spacing w:after="0"/>
        <w:jc w:val="center"/>
      </w:pPr>
    </w:p>
    <w:p w14:paraId="17C1F587" w14:textId="47EC87E5" w:rsidR="00F11DD7" w:rsidRDefault="007A7E70" w:rsidP="00F11DD7">
      <w:pPr>
        <w:pStyle w:val="Listenabsatz"/>
        <w:numPr>
          <w:ilvl w:val="0"/>
          <w:numId w:val="0"/>
        </w:numPr>
        <w:spacing w:after="0"/>
        <w:jc w:val="center"/>
      </w:pPr>
      <w:r>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Default="00F11DD7" w:rsidP="00F11DD7">
      <w:pPr>
        <w:pStyle w:val="Listenabsatz"/>
        <w:numPr>
          <w:ilvl w:val="0"/>
          <w:numId w:val="0"/>
        </w:numPr>
        <w:spacing w:after="0"/>
        <w:ind w:left="720"/>
        <w:rPr>
          <w:highlight w:val="cyan"/>
        </w:rPr>
      </w:pPr>
    </w:p>
    <w:p w14:paraId="7FDFF89A" w14:textId="3B09F1FB" w:rsidR="00F11DD7" w:rsidRPr="00906BEE" w:rsidRDefault="00F11DD7" w:rsidP="00F11DD7">
      <w:pPr>
        <w:pStyle w:val="Beschriftung"/>
        <w:jc w:val="center"/>
      </w:pPr>
      <w:bookmarkStart w:id="45" w:name="_Toc33365558"/>
      <w:r>
        <w:t xml:space="preserve">Abbildung </w:t>
      </w:r>
      <w:r>
        <w:fldChar w:fldCharType="begin"/>
      </w:r>
      <w:r>
        <w:instrText xml:space="preserve"> SEQ Abbildung \* ARABIC </w:instrText>
      </w:r>
      <w:r>
        <w:fldChar w:fldCharType="separate"/>
      </w:r>
      <w:r>
        <w:t>17</w:t>
      </w:r>
      <w:r>
        <w:fldChar w:fldCharType="end"/>
      </w:r>
      <w:r>
        <w:t>: Infrastruktur</w:t>
      </w:r>
      <w:r w:rsidR="00C24583">
        <w:t>aufbau</w:t>
      </w:r>
      <w:bookmarkEnd w:id="45"/>
    </w:p>
    <w:p w14:paraId="45ADA40F" w14:textId="4BDD7BD7" w:rsidR="00F11DD7" w:rsidRDefault="00F11DD7">
      <w:pPr>
        <w:spacing w:after="0" w:line="240" w:lineRule="auto"/>
        <w:ind w:firstLine="0"/>
        <w:jc w:val="left"/>
        <w:rPr>
          <w:b/>
          <w:bCs/>
          <w:iCs/>
          <w:color w:val="00844D"/>
          <w:sz w:val="28"/>
          <w:szCs w:val="28"/>
        </w:rPr>
      </w:pPr>
    </w:p>
    <w:p w14:paraId="4E512EFF" w14:textId="4226D2A2" w:rsidR="00F11DD7" w:rsidRDefault="00F11DD7" w:rsidP="00F11DD7">
      <w:pPr>
        <w:pStyle w:val="berschrift2"/>
      </w:pPr>
      <w:bookmarkStart w:id="46" w:name="_Toc33363190"/>
      <w:r>
        <w:t>Entwicklungsumgebung</w:t>
      </w:r>
      <w:bookmarkEnd w:id="46"/>
    </w:p>
    <w:p w14:paraId="1B84BAA4" w14:textId="5A0BEE5C" w:rsidR="00F11DD7" w:rsidRDefault="00F11DD7" w:rsidP="00F11DD7">
      <w:r>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Default="00344659" w:rsidP="00F11DD7">
      <w:pPr>
        <w:keepNext/>
        <w:ind w:firstLine="0"/>
        <w:jc w:val="left"/>
      </w:pPr>
    </w:p>
    <w:p w14:paraId="4DF8DC6D" w14:textId="14A48993" w:rsidR="00F11DD7" w:rsidRDefault="00F63D7D" w:rsidP="00F11DD7">
      <w:pPr>
        <w:keepNext/>
        <w:ind w:firstLine="0"/>
        <w:jc w:val="left"/>
      </w:pPr>
      <w:r>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27111AD1" w:rsidR="00C05CE2" w:rsidRDefault="00F11DD7" w:rsidP="00344659">
      <w:pPr>
        <w:pStyle w:val="Beschriftung"/>
        <w:jc w:val="center"/>
      </w:pPr>
      <w:bookmarkStart w:id="47" w:name="_Toc33365559"/>
      <w:r>
        <w:t xml:space="preserve">Abbildung </w:t>
      </w:r>
      <w:r>
        <w:fldChar w:fldCharType="begin"/>
      </w:r>
      <w:r>
        <w:instrText xml:space="preserve"> SEQ Abbildung \* ARABIC </w:instrText>
      </w:r>
      <w:r>
        <w:fldChar w:fldCharType="separate"/>
      </w:r>
      <w:r>
        <w:t>18</w:t>
      </w:r>
      <w:r>
        <w:fldChar w:fldCharType="end"/>
      </w:r>
      <w:r>
        <w:t>: Entwicklungsumgebung</w:t>
      </w:r>
      <w:bookmarkEnd w:id="47"/>
    </w:p>
    <w:p w14:paraId="563E9DEA" w14:textId="77777777" w:rsidR="00344659" w:rsidRPr="00344659" w:rsidRDefault="00344659" w:rsidP="00344659"/>
    <w:p w14:paraId="6048EBF2" w14:textId="334161F8" w:rsidR="00F11DD7" w:rsidRDefault="00F11DD7" w:rsidP="00F11DD7">
      <w:r>
        <w:t xml:space="preserve">Als zentraler Ablageort für den Code wurde GitHub verwendet. GitHub </w:t>
      </w:r>
      <w:r w:rsidR="008D765B">
        <w:t>basiert auf dem</w:t>
      </w:r>
      <w:r>
        <w:t xml:space="preserve"> Versionsverwaltungssystem </w:t>
      </w:r>
      <w:proofErr w:type="spellStart"/>
      <w:r>
        <w:t>Git</w:t>
      </w:r>
      <w:proofErr w:type="spellEnd"/>
      <w:r>
        <w:t xml:space="preserve">, welches sich auch in der Namensgebung von GitHub wiederfindet. Die Wahl fiel auf </w:t>
      </w:r>
      <w:proofErr w:type="spellStart"/>
      <w:r>
        <w:t>Git</w:t>
      </w:r>
      <w:proofErr w:type="spellEnd"/>
      <w:r>
        <w:t xml:space="preserve">, da es diverse Schnittstellen zu populären integrierten Entwicklungsumgebungen (IDE) bietet und zudem den aktuellen Standard im Bereich der Versionsverwaltungssysteme definiert. Der Einsatz eines </w:t>
      </w:r>
      <w:proofErr w:type="spellStart"/>
      <w:r>
        <w:t>Repositories</w:t>
      </w:r>
      <w:proofErr w:type="spellEnd"/>
      <w:r>
        <w:t xml:space="preserve"> innerhalb eines Softwareprojekts bietet neben der Datensicherheit auch noch den Vorteil der einfachen Verteilung des Systems auf andere Geräte. </w:t>
      </w:r>
    </w:p>
    <w:p w14:paraId="689081FF" w14:textId="77777777" w:rsidR="00F11DD7" w:rsidRDefault="00F11DD7" w:rsidP="00F11DD7">
      <w:r>
        <w:t xml:space="preserve">Als IDE wurde Visual Studio Code für die Entwicklung für CSS, JavaScript und HTML5 und für die Entwicklung für Java wurde </w:t>
      </w:r>
      <w:proofErr w:type="spellStart"/>
      <w:r>
        <w:t>Eclipse</w:t>
      </w:r>
      <w:proofErr w:type="spellEnd"/>
      <w:r>
        <w:t xml:space="preserve"> gewählt. Visual Studio Code zeichnet sich durch eine sehr schlanke IDE aus, welche modular durch zahlreiche Erweiterungen ergänzt werden kann. Erweiterungen sind für diverse Sprachen vorhanden. </w:t>
      </w:r>
      <w:proofErr w:type="spellStart"/>
      <w:r>
        <w:t>Eclipse</w:t>
      </w:r>
      <w:proofErr w:type="spellEnd"/>
      <w:r>
        <w:t xml:space="preserve"> ist eine sehr weitverbreitete IDE für Java und aufgrund ihrer langjährigen Historie sehr bewährt. </w:t>
      </w:r>
    </w:p>
    <w:p w14:paraId="0AD800BC" w14:textId="77777777" w:rsidR="00F11DD7" w:rsidRDefault="00F11DD7" w:rsidP="00F11DD7">
      <w:r>
        <w:t xml:space="preserve">Der Code des Softwareprojekts wird mittels eines Webservers bereitgestellt und über einen Browser visualisiert. Der Webserver wird durch die Paketerweiterung </w:t>
      </w:r>
      <w:proofErr w:type="spellStart"/>
      <w:r>
        <w:t>webpack</w:t>
      </w:r>
      <w:proofErr w:type="spellEnd"/>
      <w:r>
        <w:t xml:space="preserve"> zur Verfügung gestellt, welche wiederum aus der Laufzeitumgebung </w:t>
      </w:r>
      <w:proofErr w:type="spellStart"/>
      <w:r>
        <w:t>NodeJS</w:t>
      </w:r>
      <w:proofErr w:type="spellEnd"/>
      <w:r>
        <w:t xml:space="preserve"> stammt. Die Installation von </w:t>
      </w:r>
      <w:proofErr w:type="spellStart"/>
      <w:r>
        <w:t>webpack</w:t>
      </w:r>
      <w:proofErr w:type="spellEnd"/>
      <w:r>
        <w:t xml:space="preserve"> erfolgt über den in </w:t>
      </w:r>
      <w:proofErr w:type="spellStart"/>
      <w:r>
        <w:t>NodeJS</w:t>
      </w:r>
      <w:proofErr w:type="spellEnd"/>
      <w:r>
        <w:t xml:space="preserve"> integrierten </w:t>
      </w:r>
      <w:proofErr w:type="spellStart"/>
      <w:r>
        <w:t>Node</w:t>
      </w:r>
      <w:proofErr w:type="spellEnd"/>
      <w:r>
        <w:t xml:space="preserve"> Package Manager. Dieser bietet auch die Option in einer zentralen Konfigurationsdatei (</w:t>
      </w:r>
      <w:proofErr w:type="spellStart"/>
      <w:r>
        <w:t>package.json</w:t>
      </w:r>
      <w:proofErr w:type="spellEnd"/>
      <w:r>
        <w:t xml:space="preserve">) Abhängigkeiten des </w:t>
      </w:r>
      <w:r>
        <w:lastRenderedPageBreak/>
        <w:t xml:space="preserve">Softwareprojekts zu anderen Paketerweiterungen zu definieren. Diese können dann wiederum mittels des </w:t>
      </w:r>
      <w:proofErr w:type="spellStart"/>
      <w:r>
        <w:t>Node</w:t>
      </w:r>
      <w:proofErr w:type="spellEnd"/>
      <w:r>
        <w:t xml:space="preserve"> Package Managers und der Konfigurationsdatei auf einem anderen System automatisiert installiert werden. Entsprechend trägt der </w:t>
      </w:r>
      <w:proofErr w:type="spellStart"/>
      <w:r>
        <w:t>Node</w:t>
      </w:r>
      <w:proofErr w:type="spellEnd"/>
      <w:r>
        <w:t xml:space="preserve"> Package Manager erheblich zur einfachen Verteilung des Systems auf anderen Geräten bei.</w:t>
      </w:r>
    </w:p>
    <w:p w14:paraId="1BA0F1C2" w14:textId="77777777" w:rsidR="00F11DD7" w:rsidRDefault="00F11DD7" w:rsidP="00F11DD7">
      <w:r>
        <w:t xml:space="preserve">Die eigentliche Hauptaufgabe von </w:t>
      </w:r>
      <w:proofErr w:type="spellStart"/>
      <w:r>
        <w:t>webpack</w:t>
      </w:r>
      <w:proofErr w:type="spellEnd"/>
      <w:r>
        <w:t xml:space="preserve"> liegt jedoch nicht darin, einen Webserver für die Entwicklung bereitzustellen, sondern in dem Bereich des </w:t>
      </w:r>
      <w:proofErr w:type="spellStart"/>
      <w:r>
        <w:t>Deployments</w:t>
      </w:r>
      <w:proofErr w:type="spellEnd"/>
      <w:r>
        <w:t xml:space="preserve">. Ist ein lauffähiger Zustand des Softwareprojekts erreicht, kann mittels </w:t>
      </w:r>
      <w:proofErr w:type="spellStart"/>
      <w:r>
        <w:t>webpack</w:t>
      </w:r>
      <w:proofErr w:type="spellEnd"/>
      <w:r>
        <w:t xml:space="preserve"> ein </w:t>
      </w:r>
      <w:proofErr w:type="spellStart"/>
      <w:r>
        <w:t>Build</w:t>
      </w:r>
      <w:proofErr w:type="spellEnd"/>
      <w:r>
        <w:t xml:space="preserve"> erzeugt werden. Hierbei extrahiert </w:t>
      </w:r>
      <w:proofErr w:type="spellStart"/>
      <w:r>
        <w:t>webpack</w:t>
      </w:r>
      <w:proofErr w:type="spellEnd"/>
      <w:r>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t>Build</w:t>
      </w:r>
      <w:proofErr w:type="spellEnd"/>
      <w:r>
        <w:t xml:space="preserve"> kann somit mit einer Art </w:t>
      </w:r>
      <w:proofErr w:type="spellStart"/>
      <w:r>
        <w:t>Standaloneimplementierung</w:t>
      </w:r>
      <w:proofErr w:type="spellEnd"/>
      <w:r>
        <w:t xml:space="preserve"> verglichen werden.</w:t>
      </w:r>
    </w:p>
    <w:p w14:paraId="08676191" w14:textId="71A841AA" w:rsidR="00F11DD7" w:rsidRDefault="00F11DD7" w:rsidP="00F11DD7">
      <w:r>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Default="00F11DD7">
      <w:pPr>
        <w:spacing w:after="0" w:line="240" w:lineRule="auto"/>
        <w:ind w:firstLine="0"/>
        <w:jc w:val="left"/>
        <w:rPr>
          <w:b/>
          <w:bCs/>
          <w:iCs/>
          <w:color w:val="00844D"/>
          <w:sz w:val="28"/>
          <w:szCs w:val="28"/>
        </w:rPr>
      </w:pPr>
    </w:p>
    <w:p w14:paraId="1421B492" w14:textId="15282098" w:rsidR="004E619A" w:rsidRDefault="004E619A" w:rsidP="004E619A">
      <w:pPr>
        <w:pStyle w:val="berschrift2"/>
      </w:pPr>
      <w:bookmarkStart w:id="48" w:name="_Toc33363191"/>
      <w:r>
        <w:t>Beschreibung der implementierten Anwendung</w:t>
      </w:r>
      <w:bookmarkEnd w:id="48"/>
    </w:p>
    <w:p w14:paraId="24AE6E41" w14:textId="50262CD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w:t>
      </w:r>
      <w:proofErr w:type="spellStart"/>
      <w:r w:rsidR="00532746" w:rsidRPr="00497318">
        <w:t>JavaSkript</w:t>
      </w:r>
      <w:proofErr w:type="spellEnd"/>
      <w:r w:rsidR="00532746" w:rsidRPr="00497318">
        <w:t>-Routine mit der eigentlichen Programmlogik. Der Start der Routine ist mit dem Lademechanismus der Webs</w:t>
      </w:r>
      <w:r w:rsidR="00F11DD7">
        <w:t>e</w:t>
      </w:r>
      <w:r w:rsidR="00532746" w:rsidRPr="00497318">
        <w:t xml:space="preserve">ite codeseitig verknüpft. Sie wird somit immer bei einem Aufruf oder </w:t>
      </w:r>
      <w:proofErr w:type="spellStart"/>
      <w:r w:rsidR="00532746" w:rsidRPr="00497318">
        <w:t>Reload</w:t>
      </w:r>
      <w:proofErr w:type="spellEnd"/>
      <w:r w:rsidR="00532746" w:rsidRPr="00497318">
        <w:t xml:space="preserve">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t>Cypher</w:t>
      </w:r>
      <w:proofErr w:type="spellEnd"/>
      <w:r w:rsidR="00532746">
        <w:t xml:space="preserve"> definiert.</w:t>
      </w:r>
    </w:p>
    <w:p w14:paraId="39412ED8" w14:textId="06E52CB4" w:rsidR="00CE2D14" w:rsidRDefault="00CE2D14" w:rsidP="00624363">
      <w:r>
        <w:t>Für die Initialisierung der Datenbankverbindung wird ein spezieller Treiber benötigt. Dieser wird durch die JavaScript-Bibliothek „</w:t>
      </w:r>
      <w:r w:rsidRPr="00CE2D14">
        <w:t>neo4j-web</w:t>
      </w:r>
      <w:r>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t>die für die Initialisierung der Datenbankverbindung benötigte Codezeile dargestellt.</w:t>
      </w:r>
    </w:p>
    <w:p w14:paraId="717BA5EB" w14:textId="68E27764" w:rsidR="00F32473" w:rsidRDefault="00344659" w:rsidP="009C28BB">
      <w:pPr>
        <w:spacing w:after="0"/>
        <w:ind w:firstLine="0"/>
      </w:pPr>
      <w:r>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Default="00BC49E3" w:rsidP="00BC49E3">
      <w:pPr>
        <w:keepNext/>
        <w:spacing w:after="0" w:line="240" w:lineRule="auto"/>
        <w:ind w:firstLine="0"/>
        <w:jc w:val="center"/>
      </w:pPr>
    </w:p>
    <w:p w14:paraId="786EBB70" w14:textId="75876DF5" w:rsidR="00344659" w:rsidRDefault="00344659" w:rsidP="00BC49E3">
      <w:pPr>
        <w:pStyle w:val="Beschriftung"/>
        <w:jc w:val="center"/>
      </w:pPr>
    </w:p>
    <w:p w14:paraId="6792414B" w14:textId="77777777" w:rsidR="00344659" w:rsidRPr="00344659" w:rsidRDefault="00344659" w:rsidP="00344659"/>
    <w:p w14:paraId="4499442B" w14:textId="2187F92B" w:rsidR="00BC49E3" w:rsidRDefault="00F63D7D" w:rsidP="00BC49E3">
      <w:pPr>
        <w:pStyle w:val="Beschriftung"/>
        <w:jc w:val="center"/>
      </w:pPr>
      <w:r>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618D0B77" w:rsidR="00BC49E3" w:rsidRPr="00344659" w:rsidRDefault="00BC49E3" w:rsidP="00344659">
      <w:pPr>
        <w:pStyle w:val="Beschriftung"/>
        <w:jc w:val="center"/>
      </w:pPr>
      <w:bookmarkStart w:id="49" w:name="_Toc33365560"/>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9"/>
    </w:p>
    <w:p w14:paraId="3B746909" w14:textId="5D03193E" w:rsidR="00F32473" w:rsidRDefault="00F32473" w:rsidP="00F32473">
      <w:pPr>
        <w:spacing w:after="0" w:line="240" w:lineRule="auto"/>
        <w:ind w:firstLine="0"/>
        <w:rPr>
          <w:b/>
          <w:bCs/>
          <w:iCs/>
          <w:sz w:val="28"/>
          <w:szCs w:val="28"/>
        </w:rPr>
      </w:pPr>
    </w:p>
    <w:p w14:paraId="246D5B69" w14:textId="386408BA" w:rsidR="00505A92"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proofErr w:type="spellStart"/>
      <w:r w:rsidR="00CC6ECF">
        <w:t>Cypher</w:t>
      </w:r>
      <w:proofErr w:type="spellEnd"/>
      <w:r w:rsidR="00CC6ECF">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t>blocking</w:t>
      </w:r>
      <w:proofErr w:type="spellEnd"/>
      <w:r w:rsidR="00CC6ECF">
        <w:t xml:space="preserve">“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das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proofErr w:type="spellStart"/>
      <w:r w:rsidR="00CC6ECF">
        <w:t>Promisses</w:t>
      </w:r>
      <w:proofErr w:type="spellEnd"/>
      <w:r w:rsidR="00DF6ECD">
        <w:t>“</w:t>
      </w:r>
      <w:r w:rsidR="00CC6ECF">
        <w:t xml:space="preserve"> </w:t>
      </w:r>
      <w:r w:rsidR="00DF6ECD">
        <w:t>und mit „</w:t>
      </w:r>
      <w:proofErr w:type="spellStart"/>
      <w:r w:rsidR="00DF6ECD">
        <w:t>chainni</w:t>
      </w:r>
      <w:r w:rsidR="00B95F83">
        <w:t>ng</w:t>
      </w:r>
      <w:proofErr w:type="spellEnd"/>
      <w:r w:rsidR="00DF6ECD">
        <w:t xml:space="preserve">“ gearbeitet werden, um die asynchronen </w:t>
      </w:r>
      <w:r w:rsidR="00DF6ECD">
        <w:lastRenderedPageBreak/>
        <w:t>Prozesse in einen prozeduralen Ablauf zu bringen.</w:t>
      </w:r>
      <w:r w:rsidR="00FC1957">
        <w:t xml:space="preserve"> </w:t>
      </w:r>
      <w:r w:rsidR="00505A92">
        <w:t>Analog hierzu wäre auch ein zweites Vorgehen denkbar, welches die Prozesse parallel verarbeitet und an der benötigten Stelle des Programms zusammenführt. Dies wurde jedoch in dieser Arbeit nicht angewendet.</w:t>
      </w:r>
    </w:p>
    <w:p w14:paraId="7125E110" w14:textId="539C0B61" w:rsidR="00DF6ECD" w:rsidRDefault="00FC1957" w:rsidP="00624363">
      <w:proofErr w:type="spellStart"/>
      <w:r>
        <w:t>Promisses</w:t>
      </w:r>
      <w:proofErr w:type="spellEnd"/>
      <w:r>
        <w:t xml:space="preserve"> </w:t>
      </w:r>
      <w:r w:rsidR="00C81B39">
        <w:t xml:space="preserve">werden in </w:t>
      </w:r>
      <w:r>
        <w:t>sogenannte</w:t>
      </w:r>
      <w:r w:rsidR="00C81B39">
        <w:t>n</w:t>
      </w:r>
      <w:r>
        <w:t xml:space="preserve"> Callback-Methoden</w:t>
      </w:r>
      <w:r w:rsidR="00C81B39">
        <w:t xml:space="preserve"> eingesetzt</w:t>
      </w:r>
      <w:r>
        <w:t xml:space="preserve">. </w:t>
      </w:r>
      <w:r w:rsidR="003547F5">
        <w:t>Eine solche Methode führt nach</w:t>
      </w:r>
      <w:r>
        <w:t xml:space="preserve"> </w:t>
      </w:r>
      <w:r w:rsidR="003547F5">
        <w:t>Erhalt</w:t>
      </w:r>
      <w:r>
        <w:t xml:space="preserve"> des Rückgabewertes</w:t>
      </w:r>
      <w:r w:rsidR="003547F5">
        <w:t xml:space="preserve"> eine</w:t>
      </w:r>
      <w:r>
        <w:t xml:space="preserve"> definierte</w:t>
      </w:r>
      <w:r w:rsidR="003547F5">
        <w:t>, nachfolgende</w:t>
      </w:r>
      <w:r>
        <w:t xml:space="preserve"> Methode </w:t>
      </w:r>
      <w:r w:rsidR="003547F5">
        <w:t>aus</w:t>
      </w:r>
      <w:r>
        <w:t xml:space="preserve">. </w:t>
      </w:r>
      <w:r w:rsidRPr="00497318">
        <w:t xml:space="preserve">In Abbildung </w:t>
      </w:r>
      <w:r w:rsidR="00B95F83" w:rsidRPr="00497318">
        <w:t>20</w:t>
      </w:r>
      <w:r w:rsidRPr="00497318">
        <w:t xml:space="preserve"> sei</w:t>
      </w:r>
      <w:r>
        <w:t xml:space="preserve"> dieser Sachverhalt visualisiert.</w:t>
      </w:r>
    </w:p>
    <w:p w14:paraId="0EFAF386" w14:textId="0A550FC7" w:rsidR="00BC49E3" w:rsidRDefault="00DF6ECD" w:rsidP="00BC49E3">
      <w:pPr>
        <w:pStyle w:val="Bild"/>
        <w:jc w:val="center"/>
      </w:pPr>
      <w:r>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344659" w:rsidRDefault="00344659" w:rsidP="00344659">
      <w:pPr>
        <w:pStyle w:val="Beschriftung"/>
        <w:rPr>
          <w:lang w:eastAsia="de-DE" w:bidi="ar-SA"/>
        </w:rPr>
      </w:pPr>
    </w:p>
    <w:p w14:paraId="72E37552" w14:textId="3C16ED1D" w:rsidR="00F32473" w:rsidRDefault="00BC49E3" w:rsidP="00BC49E3">
      <w:pPr>
        <w:pStyle w:val="Beschriftung"/>
        <w:jc w:val="center"/>
      </w:pPr>
      <w:bookmarkStart w:id="50" w:name="_Toc33365561"/>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50"/>
    </w:p>
    <w:p w14:paraId="2E030333" w14:textId="5CD427D0" w:rsidR="00151A01" w:rsidRDefault="00151A01" w:rsidP="00B4304D">
      <w:pPr>
        <w:spacing w:after="0" w:line="240" w:lineRule="auto"/>
        <w:ind w:firstLine="0"/>
        <w:rPr>
          <w:noProof/>
        </w:rPr>
      </w:pPr>
    </w:p>
    <w:p w14:paraId="0F5207B4" w14:textId="79EF1D23" w:rsidR="0053686C" w:rsidRDefault="0053686C" w:rsidP="009813EE">
      <w:r w:rsidRPr="0053686C">
        <w:t xml:space="preserve">Das </w:t>
      </w:r>
      <w:proofErr w:type="spellStart"/>
      <w:r w:rsidR="00DE4B7E">
        <w:t>chainning</w:t>
      </w:r>
      <w:proofErr w:type="spellEnd"/>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w:t>
      </w:r>
      <w:proofErr w:type="spellStart"/>
      <w:r>
        <w:t>Cypher</w:t>
      </w:r>
      <w:proofErr w:type="spellEnd"/>
      <w:r>
        <w:t>-A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proofErr w:type="spellStart"/>
      <w:r w:rsidR="00DE4B7E">
        <w:t>chainning</w:t>
      </w:r>
      <w:proofErr w:type="spellEnd"/>
      <w:r w:rsidR="00DE4B7E">
        <w:t xml:space="preserve">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proofErr w:type="spellStart"/>
      <w:r w:rsidR="00DE4B7E" w:rsidRPr="00497318">
        <w:t>chainning</w:t>
      </w:r>
      <w:proofErr w:type="spellEnd"/>
      <w:r w:rsidR="00DE4B7E" w:rsidRPr="00497318">
        <w:t xml:space="preserve">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653DCA17" w14:textId="0342CF64" w:rsidR="00505A92" w:rsidRDefault="00505A92" w:rsidP="009813EE"/>
    <w:p w14:paraId="351AE55A" w14:textId="69446B2C" w:rsidR="00505A92" w:rsidRDefault="00505A92" w:rsidP="009813EE"/>
    <w:p w14:paraId="00D067E8" w14:textId="09FCEDC4" w:rsidR="00505A92" w:rsidRDefault="00505A92" w:rsidP="009813EE"/>
    <w:p w14:paraId="426401DC" w14:textId="37CCC238"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Default="00505A92" w:rsidP="009813EE"/>
    <w:p w14:paraId="31E1AC88" w14:textId="1A9C907F" w:rsidR="00505A92" w:rsidRDefault="00505A92" w:rsidP="009813EE"/>
    <w:p w14:paraId="03600A91" w14:textId="30240602" w:rsidR="00505A92" w:rsidRDefault="00505A92" w:rsidP="009813EE"/>
    <w:p w14:paraId="71074162" w14:textId="6394C731" w:rsidR="00505A92" w:rsidRDefault="00505A92" w:rsidP="009813EE"/>
    <w:p w14:paraId="5DAA8541" w14:textId="6D505D2C" w:rsidR="00505A92" w:rsidRDefault="00505A92" w:rsidP="009813EE"/>
    <w:p w14:paraId="3F13513A" w14:textId="77777777" w:rsidR="00344659" w:rsidRDefault="00344659" w:rsidP="009813EE"/>
    <w:p w14:paraId="202E2C9E" w14:textId="7F217D04" w:rsidR="00505A92" w:rsidRDefault="0052767E" w:rsidP="00505A92">
      <w:pPr>
        <w:keepNext/>
        <w:jc w:val="center"/>
      </w:pPr>
      <w:r>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51" w:name="_Toc33365562"/>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51"/>
    </w:p>
    <w:p w14:paraId="4B33D306" w14:textId="3436B183" w:rsidR="00E700DF" w:rsidRDefault="009C1F4D" w:rsidP="00587D05">
      <w:r>
        <w:lastRenderedPageBreak/>
        <w:t>In den Abschnitten „</w:t>
      </w:r>
      <w:r w:rsidR="00F63D7D">
        <w:t>Konten für Visualisierung konvertieren</w:t>
      </w:r>
      <w:r>
        <w:t xml:space="preserve">“ und „Kanten </w:t>
      </w:r>
      <w:r w:rsidR="00F63D7D">
        <w:t>für Visualisierung konvertieren</w:t>
      </w:r>
      <w:r>
        <w:t>“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w:t>
      </w:r>
      <w:proofErr w:type="spellStart"/>
      <w:r w:rsidR="00D75574">
        <w:t>Integerwerten</w:t>
      </w:r>
      <w:proofErr w:type="spellEnd"/>
      <w:r w:rsidR="00D75574">
        <w:t xml:space="preserve">,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2" w:name="_Toc33365563"/>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2"/>
    </w:p>
    <w:p w14:paraId="462572E2" w14:textId="16BBE07D" w:rsidR="00C20A81" w:rsidRDefault="00C20A81" w:rsidP="00683F85"/>
    <w:p w14:paraId="409FE7EA" w14:textId="2671357D" w:rsidR="00683F85" w:rsidRDefault="00683F85" w:rsidP="00484AEC">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B9CA18D" w14:textId="77777777" w:rsidR="00484AEC" w:rsidRDefault="00484AEC">
      <w:pPr>
        <w:spacing w:after="0" w:line="240" w:lineRule="auto"/>
        <w:ind w:firstLine="0"/>
        <w:jc w:val="left"/>
      </w:pPr>
      <w:r>
        <w:br w:type="page"/>
      </w:r>
    </w:p>
    <w:p w14:paraId="1832BFD8" w14:textId="7F708B4A" w:rsidR="00CA327C" w:rsidRDefault="00CA327C" w:rsidP="00484AEC">
      <w:r>
        <w:lastRenderedPageBreak/>
        <w:t>Der letzte Abschnitt der Anwendung, „</w:t>
      </w:r>
      <w:r w:rsidR="00F63D7D">
        <w:t>Vektorgrafik</w:t>
      </w:r>
      <w:r>
        <w:t xml:space="preserve"> befüllen“, befasst sich mit dem Styling der darzustellenden Objekte, den Eigenschaften der Objekte und dem </w:t>
      </w:r>
      <w:r w:rsidR="009B3CB5">
        <w:t>H</w:t>
      </w:r>
      <w:r>
        <w:t xml:space="preserve">inzufügen der Objekte zu der auf der Webseite visualisierten </w:t>
      </w:r>
      <w:r w:rsidR="00F63D7D">
        <w:t>Vektorg</w:t>
      </w:r>
      <w:r>
        <w:t>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 xml:space="preserve">ein Drag-Event oder ein </w:t>
      </w:r>
      <w:proofErr w:type="spellStart"/>
      <w:r w:rsidR="006762D7">
        <w:t>Hover</w:t>
      </w:r>
      <w:proofErr w:type="spellEnd"/>
      <w:r w:rsidR="006762D7">
        <w:t xml:space="preserve">-Event gemeint. Beispielsweise ruft der </w:t>
      </w:r>
      <w:proofErr w:type="spellStart"/>
      <w:r w:rsidR="006762D7">
        <w:t>Hover</w:t>
      </w:r>
      <w:proofErr w:type="spellEnd"/>
      <w:r w:rsidR="006762D7">
        <w:t xml:space="preserve">-Event ein Tooltip-Popup auf, welches die Informationen des Knotens anzeigt. Des Weiteren werden in diesem Abschnitt noch Eigenschaften des </w:t>
      </w:r>
      <w:proofErr w:type="spellStart"/>
      <w:r w:rsidR="006762D7">
        <w:t>Forcelayouts</w:t>
      </w:r>
      <w:proofErr w:type="spellEnd"/>
      <w:r w:rsidR="006762D7">
        <w:t xml:space="preserve"> von D3 definiert. Das </w:t>
      </w:r>
      <w:proofErr w:type="spellStart"/>
      <w:r w:rsidR="006762D7">
        <w:t>Forcelayout</w:t>
      </w:r>
      <w:proofErr w:type="spellEnd"/>
      <w:r w:rsidR="006762D7">
        <w:t xml:space="preserve"> wird auf den Graphen angewendet und beschreibt zum Beispiel welchen Abstand die Knoten zueinander besitzen sollen, oder ob diese sich überlagern dürfen.</w:t>
      </w:r>
    </w:p>
    <w:p w14:paraId="1F557720" w14:textId="18029DF3" w:rsidR="00CD0365" w:rsidRDefault="00CD0365">
      <w:pPr>
        <w:spacing w:after="0" w:line="240" w:lineRule="auto"/>
        <w:ind w:firstLine="0"/>
        <w:jc w:val="left"/>
        <w:rPr>
          <w:b/>
          <w:bCs/>
          <w:iCs/>
          <w:color w:val="00844D"/>
          <w:sz w:val="28"/>
          <w:szCs w:val="28"/>
        </w:rPr>
      </w:pPr>
    </w:p>
    <w:p w14:paraId="2ED0ADCD" w14:textId="7228B931" w:rsidR="00106852" w:rsidRDefault="00106852" w:rsidP="00B4304D">
      <w:pPr>
        <w:pStyle w:val="berschrift2"/>
      </w:pPr>
      <w:bookmarkStart w:id="53" w:name="_Toc33363192"/>
      <w:r>
        <w:t xml:space="preserve">Verwendete </w:t>
      </w:r>
      <w:r w:rsidR="003B56B8">
        <w:t>Technologien</w:t>
      </w:r>
      <w:bookmarkEnd w:id="53"/>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proofErr w:type="spellStart"/>
      <w:r>
        <w:t>Eclipse</w:t>
      </w:r>
      <w:proofErr w:type="spellEnd"/>
      <w:r>
        <w:t xml:space="preserv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204A2F13" w14:textId="77777777" w:rsidR="008D765B" w:rsidRDefault="0031380D" w:rsidP="008D765B">
      <w:pPr>
        <w:pStyle w:val="Listenabsatz"/>
        <w:numPr>
          <w:ilvl w:val="0"/>
          <w:numId w:val="10"/>
        </w:numPr>
      </w:pPr>
      <w:r>
        <w:t>PowerShell</w:t>
      </w:r>
      <w:r w:rsidR="008D765B" w:rsidRPr="008D765B">
        <w:t xml:space="preserve"> </w:t>
      </w:r>
    </w:p>
    <w:p w14:paraId="4E7CEFFE" w14:textId="02D88CB2" w:rsidR="0031380D" w:rsidRPr="0031380D" w:rsidRDefault="008D765B" w:rsidP="008D765B">
      <w:pPr>
        <w:pStyle w:val="Listenabsatz"/>
        <w:numPr>
          <w:ilvl w:val="0"/>
          <w:numId w:val="10"/>
        </w:numPr>
      </w:pPr>
      <w:r>
        <w:t>Java ™ SE Development Kit 13.0.1.0 (64-Bit)</w:t>
      </w:r>
    </w:p>
    <w:p w14:paraId="6CE59B1C" w14:textId="77777777" w:rsidR="00661D5A" w:rsidRDefault="00661D5A" w:rsidP="0031380D"/>
    <w:p w14:paraId="3C9568D3" w14:textId="53E75646" w:rsidR="0031380D" w:rsidRDefault="0031380D" w:rsidP="0031380D">
      <w:r>
        <w:t>Bibliotheken:</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proofErr w:type="spellStart"/>
      <w:r>
        <w:t>j</w:t>
      </w:r>
      <w:r w:rsidRPr="0031380D">
        <w:t>query</w:t>
      </w:r>
      <w:proofErr w:type="spellEnd"/>
      <w:r>
        <w:t xml:space="preserve"> </w:t>
      </w:r>
      <w:r w:rsidRPr="0031380D">
        <w:t>1.11.0</w:t>
      </w:r>
    </w:p>
    <w:p w14:paraId="61569258" w14:textId="618FD69D" w:rsidR="00C25366" w:rsidRDefault="00C25366" w:rsidP="009C28BB">
      <w:pPr>
        <w:pStyle w:val="Listenabsatz"/>
        <w:numPr>
          <w:ilvl w:val="0"/>
          <w:numId w:val="10"/>
        </w:numPr>
      </w:pPr>
      <w:r w:rsidRPr="00C25366">
        <w:t>neo4j-</w:t>
      </w:r>
      <w:proofErr w:type="spellStart"/>
      <w:r w:rsidRPr="00C25366">
        <w:t>web</w:t>
      </w:r>
      <w:proofErr w:type="spellEnd"/>
      <w:r>
        <w:t xml:space="preserve"> </w:t>
      </w:r>
      <w:r w:rsidRPr="00C25366">
        <w:t>1.0.4</w:t>
      </w:r>
    </w:p>
    <w:p w14:paraId="66291DF9" w14:textId="014F589F" w:rsidR="00C25366" w:rsidRDefault="00C25366" w:rsidP="009C28BB">
      <w:pPr>
        <w:pStyle w:val="Listenabsatz"/>
        <w:numPr>
          <w:ilvl w:val="0"/>
          <w:numId w:val="10"/>
        </w:numPr>
      </w:pPr>
      <w:proofErr w:type="spellStart"/>
      <w:r w:rsidRPr="00C25366">
        <w:t>lodash</w:t>
      </w:r>
      <w:proofErr w:type="spellEnd"/>
      <w:r>
        <w:t xml:space="preserve"> </w:t>
      </w:r>
      <w:r w:rsidRPr="00C25366">
        <w:t>4.15.0</w:t>
      </w:r>
    </w:p>
    <w:p w14:paraId="3E96986E" w14:textId="774B3BA2" w:rsidR="0031380D" w:rsidRDefault="0031380D" w:rsidP="0031380D">
      <w:proofErr w:type="spellStart"/>
      <w:r>
        <w:lastRenderedPageBreak/>
        <w:t>NodeJS</w:t>
      </w:r>
      <w:proofErr w:type="spellEnd"/>
      <w:r>
        <w:t xml:space="preserve"> </w:t>
      </w:r>
      <w:r w:rsidR="008D765B">
        <w:t>Paketerweiterungen</w:t>
      </w:r>
      <w:r>
        <w:t>:</w:t>
      </w:r>
    </w:p>
    <w:p w14:paraId="2880EADC" w14:textId="2F4CCEC3" w:rsidR="00C25366" w:rsidRDefault="00C25366" w:rsidP="00C25366">
      <w:pPr>
        <w:pStyle w:val="Listenabsatz"/>
        <w:numPr>
          <w:ilvl w:val="0"/>
          <w:numId w:val="42"/>
        </w:numPr>
      </w:pPr>
      <w:r>
        <w:t>@</w:t>
      </w:r>
      <w:proofErr w:type="spellStart"/>
      <w:r>
        <w:t>babel</w:t>
      </w:r>
      <w:proofErr w:type="spellEnd"/>
      <w:r>
        <w:t>/</w:t>
      </w:r>
      <w:proofErr w:type="spellStart"/>
      <w:r>
        <w:t>core</w:t>
      </w:r>
      <w:proofErr w:type="spellEnd"/>
      <w:r>
        <w:t xml:space="preserve"> 7.8.4</w:t>
      </w:r>
    </w:p>
    <w:p w14:paraId="3FAE51F1" w14:textId="18ED0AA3" w:rsidR="00C25366" w:rsidRDefault="00C25366" w:rsidP="00C25366">
      <w:pPr>
        <w:pStyle w:val="Listenabsatz"/>
        <w:numPr>
          <w:ilvl w:val="0"/>
          <w:numId w:val="42"/>
        </w:numPr>
      </w:pPr>
      <w:proofErr w:type="spellStart"/>
      <w:r>
        <w:t>babel-loader</w:t>
      </w:r>
      <w:proofErr w:type="spellEnd"/>
      <w:r>
        <w:t xml:space="preserve"> 8.0.6</w:t>
      </w:r>
    </w:p>
    <w:p w14:paraId="1D8A7075" w14:textId="5B654AB0" w:rsidR="00C25366" w:rsidRDefault="00C25366" w:rsidP="00C25366">
      <w:pPr>
        <w:pStyle w:val="Listenabsatz"/>
        <w:numPr>
          <w:ilvl w:val="0"/>
          <w:numId w:val="42"/>
        </w:numPr>
      </w:pPr>
      <w:proofErr w:type="spellStart"/>
      <w:r>
        <w:t>babel-preset-env</w:t>
      </w:r>
      <w:proofErr w:type="spellEnd"/>
      <w:r>
        <w:t xml:space="preserve">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proofErr w:type="spellStart"/>
      <w:r>
        <w:t>css-loader</w:t>
      </w:r>
      <w:proofErr w:type="spellEnd"/>
      <w:r>
        <w:t xml:space="preserve"> 3.4.2</w:t>
      </w:r>
    </w:p>
    <w:p w14:paraId="09B9C234" w14:textId="57FAD636" w:rsidR="00C25366" w:rsidRDefault="00C25366" w:rsidP="00C25366">
      <w:pPr>
        <w:pStyle w:val="Listenabsatz"/>
        <w:numPr>
          <w:ilvl w:val="0"/>
          <w:numId w:val="42"/>
        </w:numPr>
      </w:pPr>
      <w:proofErr w:type="spellStart"/>
      <w:r>
        <w:t>eslint</w:t>
      </w:r>
      <w:proofErr w:type="spellEnd"/>
      <w:r>
        <w:t xml:space="preserve"> 6.8.0</w:t>
      </w:r>
    </w:p>
    <w:p w14:paraId="365BF2BF" w14:textId="5CBD0D5C" w:rsidR="00C25366" w:rsidRDefault="00C25366" w:rsidP="00C25366">
      <w:pPr>
        <w:pStyle w:val="Listenabsatz"/>
        <w:numPr>
          <w:ilvl w:val="0"/>
          <w:numId w:val="42"/>
        </w:numPr>
      </w:pPr>
      <w:r>
        <w:t>file-</w:t>
      </w:r>
      <w:proofErr w:type="spellStart"/>
      <w:r>
        <w:t>loader</w:t>
      </w:r>
      <w:proofErr w:type="spellEnd"/>
      <w:r>
        <w:t xml:space="preserve"> 5.0.2</w:t>
      </w:r>
    </w:p>
    <w:p w14:paraId="007C6986" w14:textId="71CF8F98" w:rsidR="00C25366" w:rsidRDefault="00C25366" w:rsidP="00C25366">
      <w:pPr>
        <w:pStyle w:val="Listenabsatz"/>
        <w:numPr>
          <w:ilvl w:val="0"/>
          <w:numId w:val="42"/>
        </w:numPr>
      </w:pPr>
      <w:proofErr w:type="spellStart"/>
      <w:r>
        <w:t>html</w:t>
      </w:r>
      <w:proofErr w:type="spellEnd"/>
      <w:r>
        <w:t>-webpack-plugin 3.2.0</w:t>
      </w:r>
    </w:p>
    <w:p w14:paraId="3FE8EEE1" w14:textId="47B3414E" w:rsidR="00C25366" w:rsidRDefault="00C25366" w:rsidP="00C25366">
      <w:pPr>
        <w:pStyle w:val="Listenabsatz"/>
        <w:numPr>
          <w:ilvl w:val="0"/>
          <w:numId w:val="42"/>
        </w:numPr>
      </w:pPr>
      <w:proofErr w:type="spellStart"/>
      <w:r>
        <w:t>rimraf</w:t>
      </w:r>
      <w:proofErr w:type="spellEnd"/>
      <w:r>
        <w:t xml:space="preserve"> 3.0.2</w:t>
      </w:r>
    </w:p>
    <w:p w14:paraId="6621063A" w14:textId="5D90EC17" w:rsidR="00C25366" w:rsidRDefault="00C25366" w:rsidP="00C25366">
      <w:pPr>
        <w:pStyle w:val="Listenabsatz"/>
        <w:numPr>
          <w:ilvl w:val="0"/>
          <w:numId w:val="42"/>
        </w:numPr>
      </w:pPr>
      <w:r>
        <w:t>style-</w:t>
      </w:r>
      <w:proofErr w:type="spellStart"/>
      <w:r>
        <w:t>loader</w:t>
      </w:r>
      <w:proofErr w:type="spellEnd"/>
      <w:r>
        <w:t xml:space="preserve"> 1.1.3</w:t>
      </w:r>
    </w:p>
    <w:p w14:paraId="1BF8D83B" w14:textId="6C96F24A" w:rsidR="00C25366" w:rsidRDefault="00C25366" w:rsidP="00C25366">
      <w:pPr>
        <w:pStyle w:val="Listenabsatz"/>
        <w:numPr>
          <w:ilvl w:val="0"/>
          <w:numId w:val="42"/>
        </w:numPr>
      </w:pPr>
      <w:proofErr w:type="spellStart"/>
      <w:r>
        <w:t>webpack</w:t>
      </w:r>
      <w:proofErr w:type="spellEnd"/>
      <w:r>
        <w:t xml:space="preserve">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w:t>
      </w:r>
      <w:proofErr w:type="spellStart"/>
      <w:r>
        <w:t>dev</w:t>
      </w:r>
      <w:proofErr w:type="spellEnd"/>
      <w:r>
        <w:t>-server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28FF6DCE" w:rsidR="008A2D8F" w:rsidRDefault="008A2D8F">
      <w:pPr>
        <w:spacing w:after="0" w:line="240" w:lineRule="auto"/>
        <w:ind w:firstLine="0"/>
        <w:jc w:val="left"/>
        <w:rPr>
          <w:b/>
          <w:bCs/>
          <w:iCs/>
          <w:color w:val="00844D"/>
          <w:sz w:val="28"/>
          <w:szCs w:val="28"/>
        </w:rPr>
      </w:pPr>
    </w:p>
    <w:p w14:paraId="6381725E" w14:textId="0E9325BB" w:rsidR="00FA08FD" w:rsidRDefault="00CD0365" w:rsidP="004E619A">
      <w:pPr>
        <w:pStyle w:val="berschrift2"/>
      </w:pPr>
      <w:bookmarkStart w:id="54" w:name="_Toc33363193"/>
      <w:r>
        <w:t>Inbetriebnahme der erstellten Anwendung</w:t>
      </w:r>
      <w:bookmarkEnd w:id="54"/>
    </w:p>
    <w:p w14:paraId="186BB6A1" w14:textId="08EC02A9" w:rsidR="00971A0E" w:rsidRDefault="00971A0E" w:rsidP="00971A0E">
      <w:r>
        <w:t xml:space="preserve">Dieses Kapitel thematisiert die Inbetriebnahme der erstellten Anwendung. Hierbei wird unterschieden zwischen der Inbetriebnahme des Entwicklungssystems und der Inbetriebnahme des erzeugten finalen </w:t>
      </w:r>
      <w:proofErr w:type="spellStart"/>
      <w:r>
        <w:t>Build</w:t>
      </w:r>
      <w:proofErr w:type="spellEnd"/>
      <w:r>
        <w:t>.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t>Cypher</w:t>
      </w:r>
      <w:proofErr w:type="spellEnd"/>
      <w:r>
        <w:t xml:space="preserve">-Statements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6FE56402"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Default="00C05CE2" w:rsidP="00971A0E"/>
    <w:p w14:paraId="0DF7E452" w14:textId="77777777" w:rsidR="00C05CE2" w:rsidRDefault="00C05CE2" w:rsidP="00971A0E"/>
    <w:p w14:paraId="55190D9C" w14:textId="77777777" w:rsidR="00344659" w:rsidRDefault="00344659" w:rsidP="003E7DEA"/>
    <w:p w14:paraId="4BE6C6E3" w14:textId="20FE413A"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395C10" w:rsidRPr="003E7DEA" w:rsidRDefault="00395C10"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395C10" w:rsidRPr="003E7DEA" w:rsidRDefault="00395C10"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3B1103FA"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w:t>
      </w:r>
      <w:proofErr w:type="spellStart"/>
      <w:r w:rsidR="008A2D8F" w:rsidRPr="00497318">
        <w:t>Started</w:t>
      </w:r>
      <w:proofErr w:type="spellEnd"/>
      <w:r w:rsidR="008A2D8F" w:rsidRPr="00497318">
        <w:t>“ repräsentiert wird, erhält der Anwender zudem eine Information, unter welcher URL sowie</w:t>
      </w:r>
      <w:r w:rsidR="008A2D8F">
        <w:t xml:space="preserve"> Port das Webinterface des Datenbankservers</w:t>
      </w:r>
      <w:r w:rsidR="00DB248A">
        <w:t xml:space="preserve"> zu</w:t>
      </w:r>
      <w:r w:rsidR="008A2D8F">
        <w:t xml:space="preserve"> erreichen</w:t>
      </w:r>
      <w:r w:rsidR="00DB248A">
        <w:t xml:space="preserve"> ist</w:t>
      </w:r>
      <w:r w:rsidR="008A2D8F">
        <w:t>.</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4460C534" w:rsidR="008A2D8F" w:rsidRDefault="00B95F83" w:rsidP="00B95F83">
      <w:pPr>
        <w:pStyle w:val="Beschriftung"/>
        <w:jc w:val="center"/>
      </w:pPr>
      <w:bookmarkStart w:id="55" w:name="_Toc33365564"/>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5"/>
    </w:p>
    <w:p w14:paraId="4F7A3D39" w14:textId="77777777" w:rsidR="00C05CE2" w:rsidRPr="00C05CE2" w:rsidRDefault="00C05CE2" w:rsidP="00C05CE2"/>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762E03BE" w14:textId="77777777" w:rsidR="00C05CE2" w:rsidRDefault="00C05CE2" w:rsidP="00B57726">
      <w:pPr>
        <w:keepNext/>
        <w:jc w:val="center"/>
      </w:pPr>
    </w:p>
    <w:p w14:paraId="34FD2EEA" w14:textId="77439167" w:rsidR="00B57726" w:rsidRDefault="00517347" w:rsidP="00B57726">
      <w:pPr>
        <w:keepNext/>
        <w:jc w:val="center"/>
      </w:pPr>
      <w:r>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2B11B879" w:rsidR="00517347" w:rsidRDefault="00B57726" w:rsidP="00B57726">
      <w:pPr>
        <w:pStyle w:val="Beschriftung"/>
        <w:jc w:val="center"/>
      </w:pPr>
      <w:bookmarkStart w:id="56" w:name="_Toc33365565"/>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6"/>
    </w:p>
    <w:p w14:paraId="2AE64089" w14:textId="77777777" w:rsidR="00517347" w:rsidRDefault="00517347" w:rsidP="00517347">
      <w:pPr>
        <w:jc w:val="left"/>
      </w:pPr>
    </w:p>
    <w:p w14:paraId="3F259203" w14:textId="2BF0AE64" w:rsidR="00517347" w:rsidRDefault="00517347" w:rsidP="00517347">
      <w:pPr>
        <w:pStyle w:val="berschrift3"/>
      </w:pPr>
      <w:bookmarkStart w:id="57" w:name="_Toc33363194"/>
      <w:r>
        <w:t>Inbetriebnahme de</w:t>
      </w:r>
      <w:r w:rsidR="00452764">
        <w:t>r</w:t>
      </w:r>
      <w:r>
        <w:t xml:space="preserve"> </w:t>
      </w:r>
      <w:r w:rsidR="00452764">
        <w:t>Entwicklungsumgebung</w:t>
      </w:r>
      <w:bookmarkEnd w:id="57"/>
    </w:p>
    <w:p w14:paraId="53552DA0" w14:textId="343CACCE"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 xml:space="preserve">digitalen Anhang dieser Arbeit im Ordner „Implementierung“ zu finden </w:t>
      </w:r>
      <w:r w:rsidR="00DB248A">
        <w:t>sind</w:t>
      </w:r>
      <w:r w:rsidR="00452764">
        <w:t>. Alle relevanten Bestandteile sind folgend aufgelistet.</w:t>
      </w:r>
    </w:p>
    <w:p w14:paraId="33CB69D0" w14:textId="278981ED" w:rsidR="00452764" w:rsidRDefault="00452764" w:rsidP="00452764">
      <w:pPr>
        <w:pStyle w:val="Listenabsatz"/>
        <w:numPr>
          <w:ilvl w:val="0"/>
          <w:numId w:val="46"/>
        </w:numPr>
      </w:pPr>
      <w:proofErr w:type="spellStart"/>
      <w:r>
        <w:t>src</w:t>
      </w:r>
      <w:proofErr w:type="spellEnd"/>
      <w:r>
        <w:t xml:space="preserve"> (Ordner) </w:t>
      </w:r>
    </w:p>
    <w:p w14:paraId="3FE408EC" w14:textId="1007169C" w:rsidR="001B21AE" w:rsidRDefault="00452764" w:rsidP="00452764">
      <w:pPr>
        <w:pStyle w:val="Listenabsatz"/>
        <w:numPr>
          <w:ilvl w:val="0"/>
          <w:numId w:val="46"/>
        </w:numPr>
      </w:pPr>
      <w:proofErr w:type="spellStart"/>
      <w:r>
        <w:t>package.json</w:t>
      </w:r>
      <w:proofErr w:type="spellEnd"/>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w:t>
      </w:r>
      <w:proofErr w:type="spellStart"/>
      <w:r>
        <w:t>NodeJS</w:t>
      </w:r>
      <w:proofErr w:type="spellEnd"/>
      <w:r>
        <w:t xml:space="preserve"> als Teil der </w:t>
      </w:r>
      <w:proofErr w:type="spellStart"/>
      <w:r>
        <w:t>Deploymentumgebung</w:t>
      </w:r>
      <w:proofErr w:type="spellEnd"/>
      <w:r>
        <w:t xml:space="preserve"> genutzt. Diesbezüglich setzt </w:t>
      </w:r>
      <w:r w:rsidR="00BF7586">
        <w:t>die</w:t>
      </w:r>
      <w:r>
        <w:t xml:space="preserve"> </w:t>
      </w:r>
      <w:r w:rsidR="00452764">
        <w:t>Entwicklungsumgebung</w:t>
      </w:r>
      <w:r>
        <w:t xml:space="preserve"> eine möglichst aktuelle, lauffähige Installation von </w:t>
      </w:r>
      <w:proofErr w:type="spellStart"/>
      <w:r>
        <w:t>NodeJS</w:t>
      </w:r>
      <w:proofErr w:type="spellEnd"/>
      <w:r>
        <w:t xml:space="preserve"> und die im Projekt definierten </w:t>
      </w:r>
      <w:r w:rsidR="001B21AE">
        <w:t xml:space="preserve">Paketerweiterungen </w:t>
      </w:r>
      <w:r>
        <w:t>voraus. Die Paketerweiterungen sind in der Datei „</w:t>
      </w:r>
      <w:proofErr w:type="spellStart"/>
      <w:r>
        <w:t>package.json</w:t>
      </w:r>
      <w:proofErr w:type="spellEnd"/>
      <w:r>
        <w:t xml:space="preserve">“ definiert. Mittels </w:t>
      </w:r>
      <w:proofErr w:type="spellStart"/>
      <w:r>
        <w:t>npm</w:t>
      </w:r>
      <w:proofErr w:type="spellEnd"/>
      <w:r>
        <w:t xml:space="preserve"> und der Datei „</w:t>
      </w:r>
      <w:proofErr w:type="spellStart"/>
      <w:r>
        <w:t>package.json</w:t>
      </w:r>
      <w:proofErr w:type="spellEnd"/>
      <w:r>
        <w:t>“ lassen sich die Paketerweiterungen gebündelt und automatisiert installieren. Hierzu muss der Anwender lediglich mi</w:t>
      </w:r>
      <w:r w:rsidR="00BF7586">
        <w:t xml:space="preserve">t zum Beispiel </w:t>
      </w:r>
      <w:r>
        <w:t>Windows PowerShell in das Verzeichnis der Datei „</w:t>
      </w:r>
      <w:proofErr w:type="spellStart"/>
      <w:r>
        <w:t>package.json</w:t>
      </w:r>
      <w:proofErr w:type="spellEnd"/>
      <w:r>
        <w:t>“ wechseln</w:t>
      </w:r>
      <w:r w:rsidR="00E62D33">
        <w:t xml:space="preserve"> und im Anschluss den Befehl „</w:t>
      </w:r>
      <w:proofErr w:type="spellStart"/>
      <w:r w:rsidR="00E62D33">
        <w:t>npm</w:t>
      </w:r>
      <w:proofErr w:type="spellEnd"/>
      <w:r w:rsidR="00E62D33">
        <w:t xml:space="preserve"> </w:t>
      </w:r>
      <w:proofErr w:type="spellStart"/>
      <w:r w:rsidR="00E62D33">
        <w:t>install</w:t>
      </w:r>
      <w:proofErr w:type="spellEnd"/>
      <w:r w:rsidR="00E62D33">
        <w:t>“ ausführen. Dieses Vorgehen vereinfacht das Ausrollen der „Entwicklungsanwendung“ deutlich, da die gesamten Abhängigkeiten an einem zentralen Ort definiert sind und auch nicht zwingend bekannt sein müssen.</w:t>
      </w:r>
    </w:p>
    <w:p w14:paraId="4569E7F9" w14:textId="300F2A82" w:rsidR="00C05CE2" w:rsidRDefault="00452764" w:rsidP="00C05CE2">
      <w:pPr>
        <w:suppressAutoHyphens/>
      </w:pPr>
      <w:r>
        <w:t>Nachdem alle Voraussetzungen erfüllt sind, kann der Webserver de</w:t>
      </w:r>
      <w:r w:rsidR="00BF7586">
        <w:t>r</w:t>
      </w:r>
      <w:r>
        <w:t xml:space="preserve"> Entwicklungsumgebung gestartet werden</w:t>
      </w:r>
      <w:r w:rsidR="00BF7586">
        <w:t>. Dieser wird von der Paketerweiterung „</w:t>
      </w:r>
      <w:proofErr w:type="spellStart"/>
      <w:r w:rsidR="00BF7586">
        <w:t>webpack</w:t>
      </w:r>
      <w:proofErr w:type="spellEnd"/>
      <w:r w:rsidR="00BF7586">
        <w:t xml:space="preserve">“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498D1BA2"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w:t>
      </w:r>
      <w:proofErr w:type="spellStart"/>
      <w:r>
        <w:t>Compiled</w:t>
      </w:r>
      <w:proofErr w:type="spellEnd"/>
      <w:r>
        <w:t xml:space="preserve"> </w:t>
      </w:r>
      <w:proofErr w:type="spellStart"/>
      <w:r>
        <w:t>successfully</w:t>
      </w:r>
      <w:proofErr w:type="spellEnd"/>
      <w:r>
        <w:t xml:space="preserve">“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8" w:name="_Toc33365566"/>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8"/>
    </w:p>
    <w:p w14:paraId="4EF564CE" w14:textId="372906AE" w:rsidR="006D20D5" w:rsidRDefault="006D20D5" w:rsidP="006D20D5">
      <w:pPr>
        <w:suppressAutoHyphens/>
      </w:pPr>
    </w:p>
    <w:p w14:paraId="79F5EC58" w14:textId="4681B815" w:rsidR="006D20D5" w:rsidRDefault="006D20D5" w:rsidP="00F11DD7">
      <w:pPr>
        <w:suppressAutoHyphens/>
      </w:pPr>
      <w:r>
        <w:t xml:space="preserve">Nach dem erfolgreichen Kompilieren kann der Prototyp über den Webserver mittels der URL „localhost:8080“ in einem </w:t>
      </w:r>
      <w:r w:rsidRPr="00497318">
        <w:t>Webbrowser aufgerufen werden</w:t>
      </w:r>
      <w:r w:rsidRPr="00633EBD">
        <w:t xml:space="preserve">. </w:t>
      </w:r>
      <w:r w:rsidR="00F11DD7" w:rsidRPr="00633EBD">
        <w:t>Für</w:t>
      </w:r>
      <w:r w:rsidR="00622454" w:rsidRPr="00633EBD">
        <w:t xml:space="preserve"> die Visualisierung des Prototyps sei auf Kapitel 4.6 Ergebnisse verwiesen.</w:t>
      </w:r>
      <w:r w:rsidR="00622454">
        <w:t xml:space="preserve"> </w:t>
      </w:r>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59" w:name="_Toc33363195"/>
      <w:r>
        <w:t xml:space="preserve">Inbetriebnahme des finalen </w:t>
      </w:r>
      <w:proofErr w:type="spellStart"/>
      <w:r>
        <w:t>Build</w:t>
      </w:r>
      <w:bookmarkEnd w:id="59"/>
      <w:proofErr w:type="spellEnd"/>
    </w:p>
    <w:p w14:paraId="65F6B1B9" w14:textId="33369839" w:rsidR="00046B1D" w:rsidRDefault="00046B1D" w:rsidP="00046B1D">
      <w:pPr>
        <w:suppressAutoHyphens/>
      </w:pPr>
      <w:r w:rsidRPr="00046B1D">
        <w:t>Mittels</w:t>
      </w:r>
      <w:r>
        <w:t xml:space="preserve"> der Entwicklungsumgebung kann ein </w:t>
      </w:r>
      <w:proofErr w:type="spellStart"/>
      <w:r>
        <w:t>Build</w:t>
      </w:r>
      <w:proofErr w:type="spellEnd"/>
      <w:r>
        <w:t xml:space="preserve"> der Anwendung erstellt werden. Dies bedeutete, dass die Paketerweiterung „</w:t>
      </w:r>
      <w:proofErr w:type="spellStart"/>
      <w:r>
        <w:t>webpack</w:t>
      </w:r>
      <w:proofErr w:type="spellEnd"/>
      <w:r>
        <w:t>“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0C0628B4" w14:textId="5B67D128" w:rsidR="00F11DD7" w:rsidRDefault="00046B1D" w:rsidP="00046B1D">
      <w:pPr>
        <w:suppressAutoHyphens/>
      </w:pPr>
      <w:r>
        <w:t xml:space="preserve">Ein erstellter </w:t>
      </w:r>
      <w:proofErr w:type="spellStart"/>
      <w:r>
        <w:t>Build</w:t>
      </w:r>
      <w:proofErr w:type="spellEnd"/>
      <w:r>
        <w:t xml:space="preserve"> der Anwendung ist im Ordner „Implementierung/</w:t>
      </w:r>
      <w:proofErr w:type="spellStart"/>
      <w:r>
        <w:t>build</w:t>
      </w:r>
      <w:proofErr w:type="spellEnd"/>
      <w:r>
        <w:t>“</w:t>
      </w:r>
      <w:r w:rsidR="00934589">
        <w:t xml:space="preserve"> des </w:t>
      </w:r>
      <w:r>
        <w:t>digitalen Anhang</w:t>
      </w:r>
      <w:r w:rsidR="00934589">
        <w:t>s</w:t>
      </w:r>
      <w:r>
        <w:t xml:space="preserve"> der </w:t>
      </w:r>
      <w:r w:rsidR="00934589">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t>htdocs</w:t>
      </w:r>
      <w:proofErr w:type="spellEnd"/>
      <w:r w:rsidR="00934589">
        <w:t xml:space="preserve">“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w:t>
      </w:r>
      <w:r w:rsidR="00DB248A">
        <w:t>uss</w:t>
      </w:r>
      <w:r w:rsidR="00B90781">
        <w:t>.</w:t>
      </w:r>
    </w:p>
    <w:p w14:paraId="2F617127" w14:textId="38008D54" w:rsidR="00622454" w:rsidRPr="00DC2512" w:rsidRDefault="00622454">
      <w:pPr>
        <w:spacing w:after="0" w:line="240" w:lineRule="auto"/>
        <w:ind w:firstLine="0"/>
        <w:jc w:val="left"/>
        <w:rPr>
          <w:b/>
          <w:bCs/>
          <w:iCs/>
          <w:sz w:val="28"/>
          <w:szCs w:val="28"/>
        </w:rPr>
      </w:pPr>
    </w:p>
    <w:p w14:paraId="3C45AF62" w14:textId="40203A18" w:rsidR="00F11DD7" w:rsidRDefault="00F11DD7" w:rsidP="00F11DD7">
      <w:pPr>
        <w:pStyle w:val="berschrift2"/>
      </w:pPr>
      <w:bookmarkStart w:id="60" w:name="_Toc33363196"/>
      <w:r>
        <w:t>Ergebnisse</w:t>
      </w:r>
      <w:bookmarkEnd w:id="60"/>
    </w:p>
    <w:p w14:paraId="64C8C0CC" w14:textId="77777777" w:rsidR="00F11DD7" w:rsidRDefault="00F11DD7" w:rsidP="00F11DD7">
      <w:pPr>
        <w:suppressAutoHyphens/>
      </w:pPr>
      <w:r w:rsidRPr="00497318">
        <w:t>Folgend ist der Prototyp mit der Visualisierung des gesamten Graphen in Abbildung 26 exemplarisch</w:t>
      </w:r>
      <w:r>
        <w:t xml:space="preserve"> visualisiert.</w:t>
      </w:r>
    </w:p>
    <w:p w14:paraId="04993E4F" w14:textId="77777777" w:rsidR="00F11DD7" w:rsidRDefault="00F11DD7" w:rsidP="00DC2512">
      <w:pPr>
        <w:keepNext/>
        <w:suppressAutoHyphens/>
        <w:ind w:firstLine="0"/>
        <w:jc w:val="center"/>
      </w:pPr>
      <w:r>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77777777" w:rsidR="00F11DD7" w:rsidRDefault="00F11DD7" w:rsidP="00F11DD7">
      <w:pPr>
        <w:pStyle w:val="Beschriftung"/>
        <w:jc w:val="center"/>
      </w:pPr>
      <w:bookmarkStart w:id="61" w:name="_Toc33365567"/>
      <w:r>
        <w:t xml:space="preserve">Abbildung </w:t>
      </w:r>
      <w:r>
        <w:fldChar w:fldCharType="begin"/>
      </w:r>
      <w:r>
        <w:instrText xml:space="preserve"> SEQ Abbildung \* ARABIC </w:instrText>
      </w:r>
      <w:r>
        <w:fldChar w:fldCharType="separate"/>
      </w:r>
      <w:r>
        <w:t>26</w:t>
      </w:r>
      <w:r>
        <w:fldChar w:fldCharType="end"/>
      </w:r>
      <w:r>
        <w:t>: Visualisierung des gesamten Graphen</w:t>
      </w:r>
      <w:bookmarkEnd w:id="61"/>
    </w:p>
    <w:p w14:paraId="63529622" w14:textId="77777777" w:rsidR="00F11DD7" w:rsidRDefault="00F11DD7" w:rsidP="00F11DD7">
      <w:pPr>
        <w:suppressAutoHyphens/>
        <w:jc w:val="left"/>
      </w:pPr>
    </w:p>
    <w:p w14:paraId="5A6E14C3" w14:textId="77777777" w:rsidR="00633EBD" w:rsidRDefault="00633EBD" w:rsidP="00633EBD">
      <w:pPr>
        <w:suppressAutoHyphens/>
      </w:pPr>
      <w:r>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Default="00C05CE2" w:rsidP="00DC2512">
      <w:pPr>
        <w:keepNext/>
        <w:suppressAutoHyphens/>
        <w:ind w:firstLine="0"/>
        <w:jc w:val="center"/>
      </w:pPr>
    </w:p>
    <w:p w14:paraId="13743DA5" w14:textId="6F9CA2E2" w:rsidR="00F11DD7" w:rsidRDefault="00F11DD7" w:rsidP="00DC2512">
      <w:pPr>
        <w:keepNext/>
        <w:suppressAutoHyphens/>
        <w:ind w:firstLine="0"/>
        <w:jc w:val="center"/>
      </w:pPr>
      <w:r>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77777777" w:rsidR="00F11DD7" w:rsidRDefault="00F11DD7" w:rsidP="00F11DD7">
      <w:pPr>
        <w:pStyle w:val="Beschriftung"/>
        <w:jc w:val="center"/>
      </w:pPr>
      <w:bookmarkStart w:id="62" w:name="_Toc33365568"/>
      <w:r>
        <w:t xml:space="preserve">Abbildung </w:t>
      </w:r>
      <w:r>
        <w:fldChar w:fldCharType="begin"/>
      </w:r>
      <w:r>
        <w:instrText xml:space="preserve"> SEQ Abbildung \* ARABIC </w:instrText>
      </w:r>
      <w:r>
        <w:fldChar w:fldCharType="separate"/>
      </w:r>
      <w:r>
        <w:t>27</w:t>
      </w:r>
      <w:r>
        <w:fldChar w:fldCharType="end"/>
      </w:r>
      <w:r>
        <w:t>: Objekte in Abhängigkeit zu quantitativen Attributen</w:t>
      </w:r>
      <w:bookmarkEnd w:id="62"/>
    </w:p>
    <w:p w14:paraId="6FC2BD49" w14:textId="77777777" w:rsidR="00F11DD7" w:rsidRDefault="00F11DD7" w:rsidP="00DC2512">
      <w:pPr>
        <w:suppressAutoHyphens/>
        <w:ind w:firstLine="0"/>
        <w:jc w:val="left"/>
      </w:pPr>
    </w:p>
    <w:p w14:paraId="1BB494BD" w14:textId="78B87823" w:rsidR="00633EBD" w:rsidRDefault="00633EBD" w:rsidP="00633EBD">
      <w:pPr>
        <w:suppressAutoHyphens/>
      </w:pPr>
      <w:r>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Default="00DC2512">
      <w:pPr>
        <w:spacing w:after="0" w:line="240" w:lineRule="auto"/>
        <w:ind w:firstLine="0"/>
        <w:jc w:val="left"/>
      </w:pPr>
      <w:r>
        <w:br w:type="page"/>
      </w:r>
    </w:p>
    <w:p w14:paraId="401B89E9" w14:textId="77777777" w:rsidR="00C05CE2" w:rsidRDefault="00C05CE2" w:rsidP="00DC2512">
      <w:pPr>
        <w:keepNext/>
        <w:suppressAutoHyphens/>
        <w:ind w:firstLine="0"/>
        <w:jc w:val="center"/>
      </w:pPr>
    </w:p>
    <w:p w14:paraId="349412BA" w14:textId="1E947364" w:rsidR="00F11DD7" w:rsidRDefault="00F11DD7" w:rsidP="00DC2512">
      <w:pPr>
        <w:keepNext/>
        <w:suppressAutoHyphens/>
        <w:ind w:firstLine="0"/>
        <w:jc w:val="center"/>
      </w:pPr>
      <w:r>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77777777" w:rsidR="00F11DD7" w:rsidRDefault="00F11DD7" w:rsidP="00F11DD7">
      <w:pPr>
        <w:pStyle w:val="Beschriftung"/>
        <w:jc w:val="center"/>
      </w:pPr>
      <w:bookmarkStart w:id="63" w:name="_Toc33365569"/>
      <w:r>
        <w:t xml:space="preserve">Abbildung </w:t>
      </w:r>
      <w:r>
        <w:fldChar w:fldCharType="begin"/>
      </w:r>
      <w:r>
        <w:instrText xml:space="preserve"> SEQ Abbildung \* ARABIC </w:instrText>
      </w:r>
      <w:r>
        <w:fldChar w:fldCharType="separate"/>
      </w:r>
      <w:r>
        <w:t>28</w:t>
      </w:r>
      <w:r>
        <w:fldChar w:fldCharType="end"/>
      </w:r>
      <w:r>
        <w:t>: Erweitung durch Relation</w:t>
      </w:r>
      <w:bookmarkEnd w:id="63"/>
    </w:p>
    <w:p w14:paraId="34A477EF" w14:textId="77777777" w:rsidR="00CF13B3" w:rsidRDefault="00CF13B3" w:rsidP="00622454">
      <w:pPr>
        <w:suppressAutoHyphens/>
      </w:pPr>
    </w:p>
    <w:p w14:paraId="695A0D49" w14:textId="77777777" w:rsidR="00633EBD" w:rsidRDefault="00633EBD" w:rsidP="00633EBD">
      <w:pPr>
        <w:suppressAutoHyphens/>
        <w:sectPr w:rsidR="00633EBD" w:rsidSect="00B32650">
          <w:type w:val="continuous"/>
          <w:pgSz w:w="11906" w:h="16838" w:code="9"/>
          <w:pgMar w:top="1418" w:right="1418" w:bottom="1134" w:left="851" w:header="709" w:footer="709" w:gutter="284"/>
          <w:cols w:space="708"/>
          <w:titlePg/>
          <w:docGrid w:linePitch="360"/>
        </w:sectPr>
      </w:pPr>
      <w:r>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Default="00633EBD" w:rsidP="00622454">
      <w:pPr>
        <w:suppressAutoHyphens/>
        <w:sectPr w:rsidR="00633EBD"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4" w:name="_Toc33363197"/>
      <w:r>
        <w:lastRenderedPageBreak/>
        <w:t>Evaluation</w:t>
      </w:r>
      <w:bookmarkEnd w:id="64"/>
    </w:p>
    <w:p w14:paraId="2006B617" w14:textId="5BA170E4" w:rsidR="007D27F9" w:rsidRDefault="007D27F9" w:rsidP="009C28BB">
      <w:r>
        <w:t xml:space="preserve">Die in dieser Arbeit erarbeiteten Konzepte erwiesen sich weitestgehend als belastbar. Soweit.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proofErr w:type="spellStart"/>
      <w:r w:rsidR="00C623AD">
        <w:t>G</w:t>
      </w:r>
      <w:r>
        <w:t>it</w:t>
      </w:r>
      <w:proofErr w:type="spellEnd"/>
      <w:r>
        <w:t xml:space="preserve"> und</w:t>
      </w:r>
      <w:r w:rsidR="009E2147">
        <w:t xml:space="preserve"> der Einsatz</w:t>
      </w:r>
      <w:r>
        <w:t xml:space="preserve"> d</w:t>
      </w:r>
      <w:r w:rsidR="009E2147">
        <w:t>es</w:t>
      </w:r>
      <w:r>
        <w:t xml:space="preserve"> </w:t>
      </w:r>
      <w:proofErr w:type="spellStart"/>
      <w:r>
        <w:t>Node</w:t>
      </w:r>
      <w:proofErr w:type="spellEnd"/>
      <w:r>
        <w:t xml:space="preserve"> Package Manager</w:t>
      </w:r>
      <w:r w:rsidR="009E2147">
        <w:t xml:space="preserve">. Das Versionsverwaltungssystem wurde in diesem Zusammenhang für das Verteilen des Softwareprojekts genutzt und der </w:t>
      </w:r>
      <w:proofErr w:type="spellStart"/>
      <w:r w:rsidR="009E2147">
        <w:t>Node</w:t>
      </w:r>
      <w:proofErr w:type="spellEnd"/>
      <w:r w:rsidR="009E2147">
        <w:t xml:space="preserve"> Package Manager für die automatisierte Installation aller im Softwareprojekt abhängigen Fremdbibliotheken. </w:t>
      </w:r>
    </w:p>
    <w:p w14:paraId="1C5BDC67" w14:textId="7C513560" w:rsidR="009E2147" w:rsidRDefault="009E2147" w:rsidP="009C28BB">
      <w:r>
        <w:t xml:space="preserve">Die erarbeiten Konzepte bezüglich der Visualisierung konnten nicht vollumfänglich validiert werden. </w:t>
      </w:r>
      <w:r w:rsidR="00413315">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t>2</w:t>
      </w:r>
      <w:r w:rsidR="00413315">
        <w:t xml:space="preserve">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t>3.3</w:t>
      </w:r>
      <w:r w:rsidR="00D66E02">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5" w:name="_Toc33363198"/>
      <w:r>
        <w:lastRenderedPageBreak/>
        <w:t>Zusammenfassung und Ausblick</w:t>
      </w:r>
      <w:bookmarkEnd w:id="65"/>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6" w:name="_Toc33363199"/>
      <w:r>
        <w:t>Zusammenfassung</w:t>
      </w:r>
      <w:bookmarkEnd w:id="66"/>
    </w:p>
    <w:p w14:paraId="7712C664" w14:textId="77777777" w:rsidR="004B0916" w:rsidRPr="00644848" w:rsidRDefault="004B0916" w:rsidP="004B0916">
      <w:r w:rsidRPr="00644848">
        <w:t xml:space="preserve">Diese Arbeit befasst sich mit der Thematik der Visualisierung von IT-Konsolidierungsprojekten unter Zuhilfenahme von </w:t>
      </w:r>
      <w:proofErr w:type="spellStart"/>
      <w:r w:rsidRPr="00644848">
        <w:t>Graphdatenbanken</w:t>
      </w:r>
      <w:proofErr w:type="spellEnd"/>
      <w:r w:rsidRPr="00644848">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w:t>
      </w:r>
      <w:proofErr w:type="spellStart"/>
      <w:r w:rsidRPr="00644848">
        <w:t>Graphdatenbanken</w:t>
      </w:r>
      <w:proofErr w:type="spellEnd"/>
      <w:r w:rsidRPr="00644848">
        <w:t xml:space="preserve"> ist die Funktionsweise dieser </w:t>
      </w:r>
      <w:r w:rsidR="00C623AD">
        <w:t>sowie</w:t>
      </w:r>
      <w:r w:rsidRPr="00644848">
        <w:t xml:space="preserve"> die Abfragesprache </w:t>
      </w:r>
      <w:proofErr w:type="spellStart"/>
      <w:r w:rsidRPr="00644848">
        <w:t>Cypher</w:t>
      </w:r>
      <w:proofErr w:type="spellEnd"/>
      <w:r w:rsidR="00AD5579" w:rsidRPr="00644848">
        <w:t xml:space="preserve"> erläutert. Neben den genannten Grundlagen werden die Themen Webserver, </w:t>
      </w:r>
      <w:proofErr w:type="spellStart"/>
      <w:r w:rsidR="00AD5579" w:rsidRPr="00644848">
        <w:t>NodeJS</w:t>
      </w:r>
      <w:proofErr w:type="spellEnd"/>
      <w:r w:rsidR="00AD5579" w:rsidRPr="00644848">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proofErr w:type="spellStart"/>
      <w:r w:rsidR="00DB2416" w:rsidRPr="00644848">
        <w:t>graphbasierten</w:t>
      </w:r>
      <w:proofErr w:type="spellEnd"/>
      <w:r w:rsidR="00DB2416" w:rsidRPr="00644848">
        <w:t xml:space="preserve">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w:t>
      </w:r>
      <w:proofErr w:type="spellStart"/>
      <w:r w:rsidR="00AD5579" w:rsidRPr="00644848">
        <w:t>graphbasierten</w:t>
      </w:r>
      <w:proofErr w:type="spellEnd"/>
      <w:r w:rsidR="00AD5579" w:rsidRPr="00644848">
        <w:t xml:space="preserve">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w:t>
      </w:r>
      <w:proofErr w:type="spellStart"/>
      <w:r w:rsidR="00AD5579" w:rsidRPr="00644848">
        <w:t>graphbasierten</w:t>
      </w:r>
      <w:proofErr w:type="spellEnd"/>
      <w:r w:rsidR="00AD5579" w:rsidRPr="00644848">
        <w:t xml:space="preserve">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w:t>
      </w:r>
      <w:proofErr w:type="spellStart"/>
      <w:r w:rsidR="007B2DF1">
        <w:t>Promisses</w:t>
      </w:r>
      <w:proofErr w:type="spellEnd"/>
      <w:r w:rsidR="007B2DF1">
        <w:t xml:space="preserve"> und auf </w:t>
      </w:r>
      <w:proofErr w:type="spellStart"/>
      <w:r w:rsidR="00C623AD">
        <w:t>chainning</w:t>
      </w:r>
      <w:proofErr w:type="spellEnd"/>
      <w:r w:rsidR="00C623AD">
        <w:t xml:space="preserve">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59CBD988" w:rsidR="004B0916" w:rsidRPr="00DB2416" w:rsidRDefault="004B0916" w:rsidP="0096703D">
      <w:pPr>
        <w:ind w:firstLine="0"/>
      </w:pPr>
    </w:p>
    <w:p w14:paraId="64DA8655" w14:textId="160C5B4F" w:rsidR="00F2351E" w:rsidRDefault="00106852" w:rsidP="00F2351E">
      <w:pPr>
        <w:pStyle w:val="berschrift2"/>
      </w:pPr>
      <w:bookmarkStart w:id="67" w:name="_Toc33363200"/>
      <w:r>
        <w:t>Ausblick</w:t>
      </w:r>
      <w:bookmarkEnd w:id="67"/>
    </w:p>
    <w:p w14:paraId="1A1EAF27" w14:textId="3821E9D8" w:rsidR="00D000DC" w:rsidRDefault="00D000DC" w:rsidP="00D000DC">
      <w:r>
        <w:t>Die Arbeit hat für das Unternehmen ISB AG den Grundstein auf dem Gebiet der Visualisierung von IT</w:t>
      </w:r>
      <w:r w:rsidR="0058287B">
        <w:noBreakHyphen/>
      </w:r>
      <w:r>
        <w:t xml:space="preserve">Konsolidierungsprojekten gelegt. Zahlreiche Themengebiete wurden aufgezeigt, welche ein hohes Potential aufweisen. Diese sollten zukünftig näher untersucht werden. Im speziellen ist es vorstellbar die Untersuchung der </w:t>
      </w:r>
      <w:proofErr w:type="spellStart"/>
      <w:r>
        <w:t>Graphmuster</w:t>
      </w:r>
      <w:proofErr w:type="spellEnd"/>
      <w:r>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Default="00D000DC" w:rsidP="00D000DC">
      <w:r>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Default="00D000DC" w:rsidP="00D000DC">
      <w:r>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lastRenderedPageBreak/>
        <w:t>wäre auch denkbar. Ein Mehrwert für das Unternehmen wäre durch ein solches Werkzeug jedoch in beiden Fällen gegeben.</w:t>
      </w:r>
    </w:p>
    <w:p w14:paraId="4D3B6EE7" w14:textId="1150315D" w:rsidR="00D5587B" w:rsidRPr="001E6F3D" w:rsidRDefault="00B32650" w:rsidP="00F2351E">
      <w:pPr>
        <w:pStyle w:val="Listenabsatz"/>
        <w:numPr>
          <w:ilvl w:val="0"/>
          <w:numId w:val="47"/>
        </w:numPr>
      </w:pPr>
      <w:r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EndPr/>
          <w:sdtContent>
            <w:p w14:paraId="5A218357" w14:textId="77777777" w:rsidR="002668A2" w:rsidRDefault="00B32650" w:rsidP="002668A2">
              <w:pPr>
                <w:pStyle w:val="Literaturverzeichnis"/>
                <w:rPr>
                  <w:noProof/>
                  <w:sz w:val="24"/>
                  <w:szCs w:val="24"/>
                </w:rPr>
              </w:pPr>
              <w:r>
                <w:fldChar w:fldCharType="begin"/>
              </w:r>
              <w:r>
                <w:instrText>BIBLIOGRAPHY</w:instrText>
              </w:r>
              <w:r>
                <w:fldChar w:fldCharType="separate"/>
              </w:r>
              <w:r w:rsidR="002668A2">
                <w:rPr>
                  <w:b/>
                  <w:bCs/>
                  <w:noProof/>
                </w:rPr>
                <w:t>2020.</w:t>
              </w:r>
              <w:r w:rsidR="002668A2">
                <w:rPr>
                  <w:noProof/>
                </w:rPr>
                <w:t xml:space="preserve"> [Online] 2020. [Zitat vom: 03. 01 2020.] https://w3techs.com/.</w:t>
              </w:r>
            </w:p>
            <w:p w14:paraId="52B880AA" w14:textId="77777777" w:rsidR="002668A2" w:rsidRDefault="002668A2" w:rsidP="002668A2">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0B2CCE5B" w14:textId="77777777" w:rsidR="002668A2" w:rsidRDefault="002668A2" w:rsidP="002668A2">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50F52F4E" w14:textId="77777777" w:rsidR="002668A2" w:rsidRDefault="002668A2" w:rsidP="002668A2">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6924B0A7" w14:textId="77777777" w:rsidR="002668A2" w:rsidRDefault="002668A2" w:rsidP="002668A2">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3F99F765" w14:textId="77777777" w:rsidR="002668A2" w:rsidRDefault="002668A2" w:rsidP="002668A2">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10B4B9C8" w14:textId="77777777" w:rsidR="002668A2" w:rsidRDefault="002668A2" w:rsidP="002668A2">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0047EA34" w14:textId="77777777" w:rsidR="002668A2" w:rsidRDefault="002668A2" w:rsidP="002668A2">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61F07760" w14:textId="77777777" w:rsidR="002668A2" w:rsidRDefault="002668A2" w:rsidP="002668A2">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61207757" w14:textId="77777777" w:rsidR="002668A2" w:rsidRDefault="002668A2" w:rsidP="002668A2">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358F2830" w14:textId="77777777" w:rsidR="002668A2" w:rsidRDefault="002668A2" w:rsidP="002668A2">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50057C46" w14:textId="77777777" w:rsidR="002668A2" w:rsidRDefault="002668A2" w:rsidP="002668A2">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D7D642A" w14:textId="77777777" w:rsidR="002668A2" w:rsidRDefault="002668A2" w:rsidP="002668A2">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4E789E30" w14:textId="77777777" w:rsidR="002668A2" w:rsidRDefault="002668A2" w:rsidP="002668A2">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045965E4" w14:textId="77777777" w:rsidR="002668A2" w:rsidRDefault="002668A2" w:rsidP="002668A2">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74A6961F" w14:textId="77777777" w:rsidR="002668A2" w:rsidRDefault="002668A2" w:rsidP="002668A2">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35DA093D" w14:textId="77777777" w:rsidR="002668A2" w:rsidRDefault="002668A2" w:rsidP="002668A2">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08A14B3F" w14:textId="77777777" w:rsidR="002668A2" w:rsidRDefault="002668A2" w:rsidP="002668A2">
              <w:pPr>
                <w:pStyle w:val="Literaturverzeichnis"/>
                <w:rPr>
                  <w:noProof/>
                </w:rPr>
              </w:pPr>
              <w:r>
                <w:rPr>
                  <w:b/>
                  <w:bCs/>
                  <w:noProof/>
                </w:rPr>
                <w:t>2019.</w:t>
              </w:r>
              <w:r>
                <w:rPr>
                  <w:noProof/>
                </w:rPr>
                <w:t xml:space="preserve"> RYTE WIKI. [Online] 2019. [Zitat vom: 21. 02 2020.] https://de.ryte.com/wiki/Mockup.</w:t>
              </w:r>
            </w:p>
            <w:p w14:paraId="2ED05A73" w14:textId="77777777" w:rsidR="002668A2" w:rsidRDefault="002668A2" w:rsidP="002668A2">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0A2AA7DA" w14:textId="77777777" w:rsidR="002668A2" w:rsidRDefault="002668A2" w:rsidP="002668A2">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217600E8" w14:textId="77777777" w:rsidR="002668A2" w:rsidRDefault="002668A2" w:rsidP="002668A2">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Default="00B32650" w:rsidP="002668A2">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8" w:name="_Toc33363201"/>
      <w:r w:rsidRPr="00122657">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472852">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472852">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472852">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proofErr w:type="spellStart"/>
            <w:r w:rsidRPr="004C72C0">
              <w:t>Deployment</w:t>
            </w:r>
            <w:proofErr w:type="spellEnd"/>
          </w:p>
        </w:tc>
        <w:tc>
          <w:tcPr>
            <w:tcW w:w="5662" w:type="dxa"/>
          </w:tcPr>
          <w:p w14:paraId="1E1AE080" w14:textId="76CDEDB7" w:rsidR="001C56F1" w:rsidRDefault="003547F5" w:rsidP="00472852">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3C142949" w:rsidR="001C56F1" w:rsidRDefault="00DF34D9" w:rsidP="00472852">
            <w:pPr>
              <w:spacing w:after="0"/>
              <w:ind w:firstLine="0"/>
            </w:pPr>
            <w:r>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472852">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472852">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472852">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472852">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187825C2" w:rsidR="00756058" w:rsidRDefault="00756058" w:rsidP="00472852">
            <w:pPr>
              <w:spacing w:after="0"/>
              <w:ind w:firstLine="0"/>
            </w:pPr>
            <w:r>
              <w:t>Der Einsatz von Menschen, Prozessen und Technologien wird optimiert, für einen effektiveren/effizienteren Betrieb. Ziele sind die Optimierung von IT-Ressourcen, Kosten und des Service-Level</w:t>
            </w:r>
            <w:r w:rsidR="00472852">
              <w:t>s</w:t>
            </w:r>
            <w:r>
              <w:t xml:space="preserve">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472852">
            <w:pPr>
              <w:spacing w:after="0"/>
              <w:ind w:firstLine="0"/>
            </w:pPr>
            <w:r>
              <w:t>Umfasst die Gesamtheit aller IT-Systeme (Informationssysteme, Daten, Schnittstellen, technische Bausteine und Betriebsinfrastrukturen).</w:t>
            </w:r>
          </w:p>
        </w:tc>
      </w:tr>
      <w:tr w:rsidR="00B3778C" w14:paraId="37B0FE93" w14:textId="77777777" w:rsidTr="00911D61">
        <w:tc>
          <w:tcPr>
            <w:tcW w:w="3681" w:type="dxa"/>
            <w:shd w:val="clear" w:color="auto" w:fill="auto"/>
          </w:tcPr>
          <w:p w14:paraId="5B4D71BB" w14:textId="7825702B" w:rsidR="00B3778C" w:rsidRPr="00B3778C" w:rsidRDefault="00B3778C" w:rsidP="001C56F1">
            <w:pPr>
              <w:spacing w:after="0"/>
              <w:ind w:firstLine="0"/>
              <w:rPr>
                <w:highlight w:val="yellow"/>
              </w:rPr>
            </w:pPr>
            <w:r w:rsidRPr="00B3778C">
              <w:t>Mockup</w:t>
            </w:r>
          </w:p>
        </w:tc>
        <w:tc>
          <w:tcPr>
            <w:tcW w:w="5662" w:type="dxa"/>
          </w:tcPr>
          <w:p w14:paraId="4510FC6F" w14:textId="55D1946D" w:rsidR="00B3778C" w:rsidRDefault="00911D61" w:rsidP="00472852">
            <w:pPr>
              <w:spacing w:after="0"/>
              <w:ind w:firstLine="0"/>
            </w:pPr>
            <w:r>
              <w:t xml:space="preserve">Dies stellt einen digitalen Entwurf dar. Zu Beginn der Konzeptionsphase dienen diese zur Visualisierung von Ideen und Konzepten. </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472852">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472852">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585F2F65" w:rsidR="004E0D17" w:rsidRDefault="004E0D17" w:rsidP="004E0D17">
      <w:r>
        <w:t>Die Erklärungen</w:t>
      </w:r>
      <w:r w:rsidR="00B3778C">
        <w:t xml:space="preserve"> des Glossars</w:t>
      </w:r>
      <w:r>
        <w:t xml:space="preserve"> sind </w:t>
      </w:r>
      <w:r w:rsidR="00B3778C">
        <w:t xml:space="preserve">von Wolff, 2016; </w:t>
      </w:r>
      <w:proofErr w:type="spellStart"/>
      <w:r w:rsidR="00B3778C">
        <w:t>Hanschke</w:t>
      </w:r>
      <w:proofErr w:type="spellEnd"/>
      <w:r w:rsidR="00B3778C">
        <w:t xml:space="preserve">, 2013, als auch </w:t>
      </w:r>
      <w:r w:rsidR="00911D61">
        <w:t>ryte.com, 2019</w:t>
      </w:r>
      <w:r w:rsidR="00B3778C">
        <w:t xml:space="preserve"> </w:t>
      </w:r>
      <w:r>
        <w:t xml:space="preserve">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9" w:name="_Toc33363202"/>
      <w:r>
        <w:lastRenderedPageBreak/>
        <w:t>Anhang</w:t>
      </w:r>
      <w:bookmarkEnd w:id="69"/>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503A1" w14:textId="77777777" w:rsidR="00CC3FCF" w:rsidRDefault="00CC3FCF" w:rsidP="00FC3C0F">
      <w:r>
        <w:separator/>
      </w:r>
    </w:p>
    <w:p w14:paraId="75692BB3" w14:textId="77777777" w:rsidR="00CC3FCF" w:rsidRDefault="00CC3FCF" w:rsidP="00FC3C0F"/>
  </w:endnote>
  <w:endnote w:type="continuationSeparator" w:id="0">
    <w:p w14:paraId="499BC57D" w14:textId="77777777" w:rsidR="00CC3FCF" w:rsidRDefault="00CC3FCF" w:rsidP="00FC3C0F">
      <w:r>
        <w:continuationSeparator/>
      </w:r>
    </w:p>
    <w:p w14:paraId="77F4395A" w14:textId="77777777" w:rsidR="00CC3FCF" w:rsidRDefault="00CC3FCF"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395C10" w:rsidRDefault="00395C10"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395C10" w:rsidRPr="005E247E" w:rsidRDefault="00395C10"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395C10" w:rsidRDefault="00395C10"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26C7E" w14:textId="77777777" w:rsidR="00CC3FCF" w:rsidRDefault="00CC3FCF" w:rsidP="00FC3C0F">
      <w:r>
        <w:separator/>
      </w:r>
    </w:p>
    <w:p w14:paraId="4198EA93" w14:textId="77777777" w:rsidR="00CC3FCF" w:rsidRDefault="00CC3FCF" w:rsidP="00FC3C0F"/>
  </w:footnote>
  <w:footnote w:type="continuationSeparator" w:id="0">
    <w:p w14:paraId="2104E72C" w14:textId="77777777" w:rsidR="00CC3FCF" w:rsidRDefault="00CC3FCF" w:rsidP="00FC3C0F">
      <w:r>
        <w:continuationSeparator/>
      </w:r>
    </w:p>
    <w:p w14:paraId="54253662" w14:textId="77777777" w:rsidR="00CC3FCF" w:rsidRDefault="00CC3FCF"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395C10" w:rsidRDefault="00395C10"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395C10" w:rsidRDefault="00395C10"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395C10" w:rsidRDefault="00395C10"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395C10" w:rsidRDefault="00395C10"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395C10" w:rsidRDefault="00395C10"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395C10" w:rsidRDefault="00395C10"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395C10" w:rsidRDefault="00395C10"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395C10" w:rsidRDefault="00395C10"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525C7441" w:rsidR="00395C10" w:rsidRDefault="002E15E2">
                          <w:pPr>
                            <w:spacing w:after="0" w:line="240" w:lineRule="auto"/>
                            <w:jc w:val="right"/>
                          </w:pPr>
                          <w:fldSimple w:instr=" STYLEREF  &quot;1&quot; ">
                            <w:r w:rsidR="009F5C25">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525C7441" w:rsidR="00395C10" w:rsidRDefault="002E15E2">
                    <w:pPr>
                      <w:spacing w:after="0" w:line="240" w:lineRule="auto"/>
                      <w:jc w:val="right"/>
                    </w:pPr>
                    <w:fldSimple w:instr=" STYLEREF  &quot;1&quot; ">
                      <w:r w:rsidR="009F5C25">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395C10" w:rsidRDefault="00395C10"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395C10" w:rsidRDefault="00395C10"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7039B514" w:rsidR="00395C10" w:rsidRDefault="002E15E2" w:rsidP="00FC3C0F">
                          <w:fldSimple w:instr=" STYLEREF  &quot;1&quot; ">
                            <w:r w:rsidR="009F5C25">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7039B514" w:rsidR="00395C10" w:rsidRDefault="002E15E2" w:rsidP="00FC3C0F">
                    <w:fldSimple w:instr=" STYLEREF  &quot;1&quot; ">
                      <w:r w:rsidR="009F5C25">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395C10" w:rsidRDefault="00395C10"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3FAC589F" w:rsidR="00395C10" w:rsidRDefault="002E15E2" w:rsidP="00FC3C0F">
                          <w:fldSimple w:instr=" STYLEREF  &quot;1&quot; ">
                            <w:r w:rsidR="009F5C25">
                              <w:rPr>
                                <w:noProof/>
                              </w:rPr>
                              <w:t>Zusammenfassung und Ausblick</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3FAC589F" w:rsidR="00395C10" w:rsidRDefault="002E15E2" w:rsidP="00FC3C0F">
                    <w:fldSimple w:instr=" STYLEREF  &quot;1&quot; ">
                      <w:r w:rsidR="009F5C25">
                        <w:rPr>
                          <w:noProof/>
                        </w:rPr>
                        <w:t>Zusammenfassung und Ausblick</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activeWritingStyle w:appName="MSWord" w:lang="de-DE" w:vendorID="9" w:dllVersion="512" w:checkStyle="1"/>
  <w:activeWritingStyle w:appName="MSWord" w:lang="it-IT" w:vendorID="3" w:dllVersion="517" w:checkStyle="1"/>
  <w:proofState w:spelling="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BA"/>
    <w:rsid w:val="00AD6C70"/>
    <w:rsid w:val="00AE04C7"/>
    <w:rsid w:val="00AE0856"/>
    <w:rsid w:val="00AE2469"/>
    <w:rsid w:val="00AE4369"/>
    <w:rsid w:val="00AF12D0"/>
    <w:rsid w:val="00AF2F23"/>
    <w:rsid w:val="00AF43AD"/>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3FCF"/>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7150B6"/>
    <w:rsid w:val="007F710D"/>
    <w:rsid w:val="00837DD9"/>
    <w:rsid w:val="00842D2D"/>
    <w:rsid w:val="00940E69"/>
    <w:rsid w:val="009A3A8A"/>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72671763-13B7-4E88-B86A-64E992B75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12267</Words>
  <Characters>77285</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89374</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9</cp:revision>
  <cp:lastPrinted>2020-02-20T19:13:00Z</cp:lastPrinted>
  <dcterms:created xsi:type="dcterms:W3CDTF">2020-02-23T13:44:00Z</dcterms:created>
  <dcterms:modified xsi:type="dcterms:W3CDTF">2020-02-23T14:52:00Z</dcterms:modified>
</cp:coreProperties>
</file>